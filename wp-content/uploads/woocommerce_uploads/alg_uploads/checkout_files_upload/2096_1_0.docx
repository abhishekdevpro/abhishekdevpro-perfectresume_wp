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F50D" w14:textId="77777777" w:rsidR="00394A6D" w:rsidRPr="00426704" w:rsidRDefault="009F43EC">
      <w:pPr>
        <w:pStyle w:val="Title"/>
        <w:rPr>
          <w:color w:val="006F9A"/>
          <w:lang w:val="en-CA"/>
        </w:rPr>
      </w:pPr>
      <w:sdt>
        <w:sdtPr>
          <w:rPr>
            <w:color w:val="006F9A"/>
            <w:lang w:val="en-CA"/>
          </w:rPr>
          <w:alias w:val="Enter your name:"/>
          <w:tag w:val=""/>
          <w:id w:val="-328297061"/>
          <w:placeholder>
            <w:docPart w:val="38DBA0F0675C4C6FA53E3DB29C4216D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C3F49" w:rsidRPr="00426704">
            <w:rPr>
              <w:color w:val="006F9A"/>
              <w:lang w:val="en-CA"/>
            </w:rPr>
            <w:t>Ryan Hawkins</w:t>
          </w:r>
        </w:sdtContent>
      </w:sdt>
    </w:p>
    <w:p w14:paraId="7737F38C" w14:textId="7B71AFC5" w:rsidR="00394A6D" w:rsidRPr="00426704" w:rsidRDefault="00CB1EAE">
      <w:pPr>
        <w:rPr>
          <w:lang w:val="en-CA"/>
        </w:rPr>
      </w:pPr>
      <w:r w:rsidRPr="00426704">
        <w:rPr>
          <w:lang w:val="en-CA"/>
        </w:rPr>
        <w:t>Val-David, Québec</w:t>
      </w:r>
      <w:r w:rsidRPr="00426704">
        <w:rPr>
          <w:lang w:val="en-CA"/>
        </w:rPr>
        <w:br/>
      </w:r>
      <w:r w:rsidR="003802FF" w:rsidRPr="00426704">
        <w:rPr>
          <w:lang w:val="en-CA"/>
        </w:rPr>
        <w:t>514</w:t>
      </w:r>
      <w:r w:rsidRPr="00426704">
        <w:rPr>
          <w:lang w:val="en-CA"/>
        </w:rPr>
        <w:t> </w:t>
      </w:r>
      <w:r w:rsidR="00DC3F49" w:rsidRPr="00426704">
        <w:rPr>
          <w:lang w:val="en-CA"/>
        </w:rPr>
        <w:t>984-3268</w:t>
      </w:r>
      <w:r w:rsidR="007D00B3" w:rsidRPr="00426704">
        <w:rPr>
          <w:lang w:val="en-CA"/>
        </w:rPr>
        <w:t> | </w:t>
      </w:r>
      <w:r w:rsidR="00AF2AFC">
        <w:rPr>
          <w:lang w:val="en-CA"/>
        </w:rPr>
        <w:t>info@optimallifestyle.ca</w:t>
      </w:r>
    </w:p>
    <w:p w14:paraId="38873D91" w14:textId="56E7F8A6" w:rsidR="00BE2EEE" w:rsidRPr="00426704" w:rsidRDefault="00426704" w:rsidP="00BE2EEE">
      <w:pPr>
        <w:pStyle w:val="Heading1"/>
        <w:rPr>
          <w:lang w:val="en-CA"/>
        </w:rPr>
      </w:pPr>
      <w:r w:rsidRPr="00426704">
        <w:rPr>
          <w:lang w:val="en-CA"/>
        </w:rPr>
        <w:t>SKILLS</w:t>
      </w:r>
    </w:p>
    <w:p w14:paraId="6103B120" w14:textId="77777777" w:rsidR="00CB1EAE" w:rsidRPr="00426704" w:rsidRDefault="00CB1EAE" w:rsidP="00BE2EEE">
      <w:pPr>
        <w:pStyle w:val="Heading1"/>
        <w:rPr>
          <w:lang w:val="en-CA"/>
        </w:rPr>
      </w:pPr>
    </w:p>
    <w:p w14:paraId="3751B952" w14:textId="6C06A95A" w:rsidR="00BE2EEE" w:rsidRPr="00426704" w:rsidRDefault="00AF2AFC" w:rsidP="00BE2EEE">
      <w:pPr>
        <w:pStyle w:val="Heading2"/>
        <w:rPr>
          <w:lang w:val="en-CA"/>
        </w:rPr>
      </w:pPr>
      <w:r>
        <w:rPr>
          <w:lang w:val="en-CA"/>
        </w:rPr>
        <w:t xml:space="preserve">Sales </w:t>
      </w:r>
    </w:p>
    <w:p w14:paraId="4E32D11B" w14:textId="42DADFC1" w:rsidR="00426704" w:rsidRPr="00426704" w:rsidRDefault="00426704" w:rsidP="00426704">
      <w:pPr>
        <w:pStyle w:val="ListBullet"/>
        <w:numPr>
          <w:ilvl w:val="0"/>
          <w:numId w:val="21"/>
        </w:numPr>
        <w:rPr>
          <w:lang w:val="en-CA"/>
        </w:rPr>
      </w:pPr>
      <w:r w:rsidRPr="00426704">
        <w:rPr>
          <w:lang w:val="en-CA"/>
        </w:rPr>
        <w:t xml:space="preserve">Managing the agenda and customers as a self-employed </w:t>
      </w:r>
    </w:p>
    <w:p w14:paraId="5ECB0C01" w14:textId="1E832220" w:rsidR="00426704" w:rsidRPr="00426704" w:rsidRDefault="00AF2AFC" w:rsidP="00426704">
      <w:pPr>
        <w:pStyle w:val="ListBullet"/>
        <w:numPr>
          <w:ilvl w:val="0"/>
          <w:numId w:val="21"/>
        </w:numPr>
        <w:rPr>
          <w:lang w:val="en-CA"/>
        </w:rPr>
      </w:pPr>
      <w:r>
        <w:rPr>
          <w:lang w:val="en-CA"/>
        </w:rPr>
        <w:t>Responsible for finding new clients and renewal of contracts</w:t>
      </w:r>
    </w:p>
    <w:p w14:paraId="5802B7AD" w14:textId="77777777" w:rsidR="00AF2AFC" w:rsidRDefault="00AF2AFC" w:rsidP="00426704">
      <w:pPr>
        <w:pStyle w:val="ListBullet"/>
        <w:numPr>
          <w:ilvl w:val="0"/>
          <w:numId w:val="21"/>
        </w:numPr>
        <w:rPr>
          <w:lang w:val="en-CA"/>
        </w:rPr>
      </w:pPr>
      <w:r>
        <w:rPr>
          <w:lang w:val="en-CA"/>
        </w:rPr>
        <w:t>Managing schedule</w:t>
      </w:r>
    </w:p>
    <w:p w14:paraId="02DC85BF" w14:textId="51E31A82" w:rsidR="00CB1EAE" w:rsidRPr="00426704" w:rsidRDefault="00AF2AFC" w:rsidP="00426704">
      <w:pPr>
        <w:pStyle w:val="ListBullet"/>
        <w:numPr>
          <w:ilvl w:val="0"/>
          <w:numId w:val="21"/>
        </w:numPr>
        <w:rPr>
          <w:lang w:val="en-CA"/>
        </w:rPr>
      </w:pPr>
      <w:r>
        <w:rPr>
          <w:lang w:val="en-CA"/>
        </w:rPr>
        <w:t>Ensuring client satisfaction</w:t>
      </w:r>
    </w:p>
    <w:p w14:paraId="71EF83D2" w14:textId="6EDD3A95" w:rsidR="00BE2EEE" w:rsidRPr="00426704" w:rsidRDefault="00BE2EEE" w:rsidP="00BE2EEE">
      <w:pPr>
        <w:pStyle w:val="Heading2"/>
        <w:rPr>
          <w:lang w:val="en-CA"/>
        </w:rPr>
      </w:pPr>
      <w:r w:rsidRPr="00426704">
        <w:rPr>
          <w:lang w:val="en-CA"/>
        </w:rPr>
        <w:t>Leadership</w:t>
      </w:r>
    </w:p>
    <w:p w14:paraId="59DE6A3C" w14:textId="77777777" w:rsidR="00426704" w:rsidRPr="00426704" w:rsidRDefault="00426704" w:rsidP="00426704">
      <w:pPr>
        <w:pStyle w:val="ListBullet"/>
        <w:numPr>
          <w:ilvl w:val="0"/>
          <w:numId w:val="22"/>
        </w:numPr>
        <w:rPr>
          <w:lang w:val="en-CA"/>
        </w:rPr>
      </w:pPr>
      <w:r w:rsidRPr="00426704">
        <w:rPr>
          <w:lang w:val="en-CA"/>
        </w:rPr>
        <w:t>Leading my team and operations of my nutrition and naturopathy company, more than 30 hours a week</w:t>
      </w:r>
    </w:p>
    <w:p w14:paraId="006212C9" w14:textId="706081BB" w:rsidR="00426704" w:rsidRPr="00426704" w:rsidRDefault="00426704" w:rsidP="00426704">
      <w:pPr>
        <w:pStyle w:val="ListBullet"/>
        <w:numPr>
          <w:ilvl w:val="0"/>
          <w:numId w:val="22"/>
        </w:numPr>
        <w:rPr>
          <w:lang w:val="en-CA"/>
        </w:rPr>
      </w:pPr>
      <w:r w:rsidRPr="00426704">
        <w:rPr>
          <w:lang w:val="en-CA"/>
        </w:rPr>
        <w:t>Founder and former president of the non-profit Ensemble Hemmingford Together, which organizes events to promote local businesses for more than 300 people and 50 companies.</w:t>
      </w:r>
    </w:p>
    <w:p w14:paraId="2F62E13F" w14:textId="0B8820E1" w:rsidR="000F18A8" w:rsidRPr="00426704" w:rsidRDefault="00426704" w:rsidP="00426704">
      <w:pPr>
        <w:pStyle w:val="ListBullet"/>
        <w:numPr>
          <w:ilvl w:val="0"/>
          <w:numId w:val="22"/>
        </w:numPr>
        <w:rPr>
          <w:lang w:val="en-CA"/>
        </w:rPr>
      </w:pPr>
      <w:r w:rsidRPr="00426704">
        <w:rPr>
          <w:lang w:val="en-CA"/>
        </w:rPr>
        <w:t>Captain of Champlain CEGEP Rugby Team</w:t>
      </w:r>
    </w:p>
    <w:p w14:paraId="05F90B6F" w14:textId="57BDC0BB" w:rsidR="00BE2EEE" w:rsidRPr="00426704" w:rsidRDefault="000F18A8" w:rsidP="00BE2EEE">
      <w:pPr>
        <w:pStyle w:val="Heading2"/>
        <w:rPr>
          <w:lang w:val="en-CA"/>
        </w:rPr>
      </w:pPr>
      <w:r w:rsidRPr="00426704">
        <w:rPr>
          <w:lang w:val="en-CA"/>
        </w:rPr>
        <w:t>Lang</w:t>
      </w:r>
      <w:r w:rsidR="00AF2AFC">
        <w:rPr>
          <w:lang w:val="en-CA"/>
        </w:rPr>
        <w:t>uages</w:t>
      </w:r>
    </w:p>
    <w:p w14:paraId="3E385FF7" w14:textId="5B17D47E" w:rsidR="00BE2EEE" w:rsidRPr="00426704" w:rsidRDefault="00426704" w:rsidP="00BE2EEE">
      <w:pPr>
        <w:pStyle w:val="ListBullet"/>
        <w:rPr>
          <w:lang w:val="en-CA"/>
        </w:rPr>
      </w:pPr>
      <w:r w:rsidRPr="00426704">
        <w:rPr>
          <w:lang w:val="en-CA"/>
        </w:rPr>
        <w:t>English:</w:t>
      </w:r>
      <w:r w:rsidR="000F18A8" w:rsidRPr="00426704">
        <w:rPr>
          <w:lang w:val="en-CA"/>
        </w:rPr>
        <w:t xml:space="preserve"> </w:t>
      </w:r>
      <w:r w:rsidRPr="00426704">
        <w:rPr>
          <w:lang w:val="en-CA"/>
        </w:rPr>
        <w:t>Spoken, and Written</w:t>
      </w:r>
      <w:r w:rsidR="000F18A8" w:rsidRPr="00426704">
        <w:rPr>
          <w:lang w:val="en-CA"/>
        </w:rPr>
        <w:t xml:space="preserve"> </w:t>
      </w:r>
      <w:r w:rsidR="00BE2EEE" w:rsidRPr="00426704">
        <w:rPr>
          <w:lang w:val="en-CA"/>
        </w:rPr>
        <w:t xml:space="preserve"> </w:t>
      </w:r>
    </w:p>
    <w:p w14:paraId="13C65AE1" w14:textId="550506E7" w:rsidR="00BE2EEE" w:rsidRPr="00426704" w:rsidRDefault="00426704" w:rsidP="00BE2EEE">
      <w:pPr>
        <w:pStyle w:val="ListBullet"/>
        <w:rPr>
          <w:lang w:val="en-CA"/>
        </w:rPr>
      </w:pPr>
      <w:r w:rsidRPr="00426704">
        <w:rPr>
          <w:lang w:val="en-CA"/>
        </w:rPr>
        <w:t xml:space="preserve">French: Spoken, and </w:t>
      </w:r>
      <w:r w:rsidR="00AF2AFC">
        <w:rPr>
          <w:lang w:val="en-CA"/>
        </w:rPr>
        <w:t>Written</w:t>
      </w:r>
    </w:p>
    <w:p w14:paraId="4A863F1A" w14:textId="6BA834E4" w:rsidR="00BE2EEE" w:rsidRPr="00426704" w:rsidRDefault="000F18A8" w:rsidP="00BE2EEE">
      <w:pPr>
        <w:pStyle w:val="Heading1"/>
        <w:rPr>
          <w:lang w:val="en-CA"/>
        </w:rPr>
      </w:pPr>
      <w:r w:rsidRPr="00426704">
        <w:rPr>
          <w:lang w:val="en-CA"/>
        </w:rPr>
        <w:t>Exp</w:t>
      </w:r>
      <w:r w:rsidR="00426704" w:rsidRPr="00426704">
        <w:rPr>
          <w:lang w:val="en-CA"/>
        </w:rPr>
        <w:t>erience</w:t>
      </w:r>
    </w:p>
    <w:p w14:paraId="1B2FB0AC" w14:textId="73F9C736" w:rsidR="00BE2EEE" w:rsidRPr="00426704" w:rsidRDefault="00BE2EEE" w:rsidP="00BE2EEE">
      <w:pPr>
        <w:pStyle w:val="Heading2"/>
        <w:rPr>
          <w:lang w:val="en-CA"/>
        </w:rPr>
      </w:pPr>
      <w:r w:rsidRPr="00426704">
        <w:rPr>
          <w:lang w:val="en-CA"/>
        </w:rPr>
        <w:t xml:space="preserve">Entrepreneur </w:t>
      </w:r>
      <w:r w:rsidR="00426704" w:rsidRPr="00426704">
        <w:rPr>
          <w:lang w:val="en-CA"/>
        </w:rPr>
        <w:t>And</w:t>
      </w:r>
      <w:r w:rsidRPr="00426704">
        <w:rPr>
          <w:lang w:val="en-CA"/>
        </w:rPr>
        <w:t xml:space="preserve"> Naturopath | Optimal Lifestyle | </w:t>
      </w:r>
      <w:r w:rsidR="00426704" w:rsidRPr="00426704">
        <w:rPr>
          <w:lang w:val="en-CA"/>
        </w:rPr>
        <w:t>Since</w:t>
      </w:r>
      <w:r w:rsidR="000F18A8" w:rsidRPr="00426704">
        <w:rPr>
          <w:lang w:val="en-CA"/>
        </w:rPr>
        <w:t xml:space="preserve"> 2017</w:t>
      </w:r>
    </w:p>
    <w:p w14:paraId="4925B672" w14:textId="3C814023" w:rsidR="000F18A8" w:rsidRPr="00426704" w:rsidRDefault="00426704" w:rsidP="00BE2EEE">
      <w:pPr>
        <w:pStyle w:val="ListBullet"/>
        <w:rPr>
          <w:lang w:val="en-CA"/>
        </w:rPr>
      </w:pPr>
      <w:r w:rsidRPr="00426704">
        <w:rPr>
          <w:lang w:val="en-CA"/>
        </w:rPr>
        <w:t>Operating at 20+hours of clients/week</w:t>
      </w:r>
    </w:p>
    <w:p w14:paraId="56AEBB93" w14:textId="09F1DFF5" w:rsidR="00762539" w:rsidRPr="00426704" w:rsidRDefault="00426704" w:rsidP="00762539">
      <w:pPr>
        <w:pStyle w:val="ListBullet"/>
        <w:numPr>
          <w:ilvl w:val="1"/>
          <w:numId w:val="14"/>
        </w:numPr>
        <w:rPr>
          <w:lang w:val="en-CA"/>
        </w:rPr>
      </w:pPr>
      <w:r w:rsidRPr="00426704">
        <w:rPr>
          <w:lang w:val="en-CA"/>
        </w:rPr>
        <w:t>Customer Service</w:t>
      </w:r>
    </w:p>
    <w:p w14:paraId="3F69868C" w14:textId="2D501635" w:rsidR="00762539" w:rsidRPr="00426704" w:rsidRDefault="00426704" w:rsidP="00762539">
      <w:pPr>
        <w:pStyle w:val="ListBullet"/>
        <w:numPr>
          <w:ilvl w:val="1"/>
          <w:numId w:val="14"/>
        </w:numPr>
        <w:rPr>
          <w:lang w:val="en-CA"/>
        </w:rPr>
      </w:pPr>
      <w:r w:rsidRPr="00426704">
        <w:rPr>
          <w:lang w:val="en-CA"/>
        </w:rPr>
        <w:t>Sales</w:t>
      </w:r>
    </w:p>
    <w:p w14:paraId="7470AE1E" w14:textId="11B492B0" w:rsidR="00426704" w:rsidRPr="00426704" w:rsidRDefault="00426704" w:rsidP="00762539">
      <w:pPr>
        <w:pStyle w:val="ListBullet"/>
        <w:numPr>
          <w:ilvl w:val="1"/>
          <w:numId w:val="14"/>
        </w:numPr>
        <w:rPr>
          <w:lang w:val="en-CA"/>
        </w:rPr>
      </w:pPr>
      <w:r w:rsidRPr="00426704">
        <w:rPr>
          <w:lang w:val="en-CA"/>
        </w:rPr>
        <w:t>Accounting</w:t>
      </w:r>
    </w:p>
    <w:p w14:paraId="58B7D0A8" w14:textId="13A69ED3" w:rsidR="00762539" w:rsidRPr="00426704" w:rsidRDefault="00762539" w:rsidP="00762539">
      <w:pPr>
        <w:pStyle w:val="ListBullet"/>
        <w:numPr>
          <w:ilvl w:val="1"/>
          <w:numId w:val="14"/>
        </w:numPr>
        <w:rPr>
          <w:lang w:val="en-CA"/>
        </w:rPr>
      </w:pPr>
      <w:r w:rsidRPr="00426704">
        <w:rPr>
          <w:lang w:val="en-CA"/>
        </w:rPr>
        <w:t>Marketing</w:t>
      </w:r>
    </w:p>
    <w:p w14:paraId="4C64F599" w14:textId="77777777" w:rsidR="000F18A8" w:rsidRPr="00426704" w:rsidRDefault="000F18A8" w:rsidP="000F18A8">
      <w:pPr>
        <w:pStyle w:val="ListBullet"/>
        <w:numPr>
          <w:ilvl w:val="0"/>
          <w:numId w:val="0"/>
        </w:numPr>
        <w:ind w:left="360"/>
        <w:rPr>
          <w:lang w:val="en-CA"/>
        </w:rPr>
      </w:pPr>
    </w:p>
    <w:p w14:paraId="3C4B95F5" w14:textId="75E80A36" w:rsidR="00BE2EEE" w:rsidRPr="00426704" w:rsidRDefault="00426704" w:rsidP="00BE2EEE">
      <w:pPr>
        <w:pStyle w:val="Heading2"/>
        <w:rPr>
          <w:lang w:val="en-CA"/>
        </w:rPr>
      </w:pPr>
      <w:r w:rsidRPr="00426704">
        <w:rPr>
          <w:lang w:val="en-CA"/>
        </w:rPr>
        <w:t>Trainer and</w:t>
      </w:r>
      <w:r w:rsidR="00BE2EEE" w:rsidRPr="00426704">
        <w:rPr>
          <w:lang w:val="en-CA"/>
        </w:rPr>
        <w:t xml:space="preserve"> Naturopath | Mansfield Brossard |</w:t>
      </w:r>
      <w:r w:rsidR="00A20443" w:rsidRPr="00426704">
        <w:rPr>
          <w:lang w:val="en-CA"/>
        </w:rPr>
        <w:t xml:space="preserve"> 2014</w:t>
      </w:r>
      <w:r w:rsidRPr="00426704">
        <w:rPr>
          <w:lang w:val="en-CA"/>
        </w:rPr>
        <w:t>-2020 (covid)</w:t>
      </w:r>
    </w:p>
    <w:p w14:paraId="7D7F9353" w14:textId="72CADEAF" w:rsidR="000F18A8" w:rsidRPr="00426704" w:rsidRDefault="00426704" w:rsidP="00762539">
      <w:pPr>
        <w:pStyle w:val="ListBullet"/>
        <w:numPr>
          <w:ilvl w:val="0"/>
          <w:numId w:val="19"/>
        </w:numPr>
        <w:rPr>
          <w:lang w:val="en-CA"/>
        </w:rPr>
      </w:pPr>
      <w:r w:rsidRPr="00426704">
        <w:rPr>
          <w:lang w:val="en-CA"/>
        </w:rPr>
        <w:t>Level 3 Trainer</w:t>
      </w:r>
    </w:p>
    <w:p w14:paraId="7B3D7DEF" w14:textId="77777777" w:rsidR="00426704" w:rsidRPr="00426704" w:rsidRDefault="00426704" w:rsidP="00426704">
      <w:pPr>
        <w:pStyle w:val="ListBullet"/>
        <w:numPr>
          <w:ilvl w:val="1"/>
          <w:numId w:val="19"/>
        </w:numPr>
        <w:rPr>
          <w:lang w:val="en-CA"/>
        </w:rPr>
      </w:pPr>
      <w:r w:rsidRPr="00426704">
        <w:rPr>
          <w:lang w:val="en-CA"/>
        </w:rPr>
        <w:t>Customer Service</w:t>
      </w:r>
    </w:p>
    <w:p w14:paraId="011539D9" w14:textId="77777777" w:rsidR="00426704" w:rsidRPr="00426704" w:rsidRDefault="00426704" w:rsidP="00426704">
      <w:pPr>
        <w:pStyle w:val="ListBullet"/>
        <w:numPr>
          <w:ilvl w:val="1"/>
          <w:numId w:val="19"/>
        </w:numPr>
        <w:rPr>
          <w:lang w:val="en-CA"/>
        </w:rPr>
      </w:pPr>
      <w:r w:rsidRPr="00426704">
        <w:rPr>
          <w:lang w:val="en-CA"/>
        </w:rPr>
        <w:t>Sales</w:t>
      </w:r>
    </w:p>
    <w:p w14:paraId="2658D795" w14:textId="200AFED8" w:rsidR="00426704" w:rsidRPr="00426704" w:rsidRDefault="00426704" w:rsidP="00426704">
      <w:pPr>
        <w:pStyle w:val="ListBullet"/>
        <w:numPr>
          <w:ilvl w:val="1"/>
          <w:numId w:val="19"/>
        </w:numPr>
        <w:rPr>
          <w:lang w:val="en-CA"/>
        </w:rPr>
      </w:pPr>
      <w:r w:rsidRPr="00426704">
        <w:rPr>
          <w:lang w:val="en-CA"/>
        </w:rPr>
        <w:t>Teamwork</w:t>
      </w:r>
    </w:p>
    <w:p w14:paraId="395326E1" w14:textId="72720811" w:rsidR="00426704" w:rsidRPr="00426704" w:rsidRDefault="00426704" w:rsidP="00426704">
      <w:pPr>
        <w:pStyle w:val="ListBullet"/>
        <w:numPr>
          <w:ilvl w:val="0"/>
          <w:numId w:val="0"/>
        </w:numPr>
        <w:ind w:left="360" w:hanging="360"/>
        <w:rPr>
          <w:lang w:val="en-CA"/>
        </w:rPr>
      </w:pPr>
    </w:p>
    <w:p w14:paraId="7FC4ACA0" w14:textId="77777777" w:rsidR="00BE2EEE" w:rsidRPr="00426704" w:rsidRDefault="00BE2EEE" w:rsidP="00762539">
      <w:pPr>
        <w:pStyle w:val="ListBullet"/>
        <w:numPr>
          <w:ilvl w:val="0"/>
          <w:numId w:val="0"/>
        </w:numPr>
        <w:rPr>
          <w:lang w:val="en-CA"/>
        </w:rPr>
      </w:pPr>
    </w:p>
    <w:p w14:paraId="2F1789B9" w14:textId="77777777" w:rsidR="00673B13" w:rsidRPr="00426704" w:rsidRDefault="00673B13">
      <w:pPr>
        <w:pStyle w:val="Heading1"/>
        <w:rPr>
          <w:lang w:val="en-CA"/>
        </w:rPr>
      </w:pPr>
    </w:p>
    <w:p w14:paraId="3B991C8A" w14:textId="603B0F02" w:rsidR="00394A6D" w:rsidRPr="00426704" w:rsidRDefault="00426704">
      <w:pPr>
        <w:pStyle w:val="Heading1"/>
        <w:rPr>
          <w:lang w:val="en-CA"/>
        </w:rPr>
      </w:pPr>
      <w:r w:rsidRPr="00426704">
        <w:rPr>
          <w:lang w:val="en-CA"/>
        </w:rPr>
        <w:t>Education</w:t>
      </w:r>
    </w:p>
    <w:p w14:paraId="7BE8B9D0" w14:textId="77777777" w:rsidR="00394A6D" w:rsidRPr="00426704" w:rsidRDefault="00DC3F49">
      <w:pPr>
        <w:pStyle w:val="Heading2"/>
        <w:rPr>
          <w:lang w:val="en-CA"/>
        </w:rPr>
      </w:pPr>
      <w:r w:rsidRPr="00426704">
        <w:rPr>
          <w:lang w:val="en-CA"/>
        </w:rPr>
        <w:t>Nutrition</w:t>
      </w:r>
      <w:r w:rsidR="007D00B3" w:rsidRPr="00426704">
        <w:rPr>
          <w:lang w:val="en-CA"/>
        </w:rPr>
        <w:t> </w:t>
      </w:r>
      <w:r w:rsidRPr="00426704">
        <w:rPr>
          <w:lang w:val="en-CA"/>
        </w:rPr>
        <w:t xml:space="preserve">et Naturopathie </w:t>
      </w:r>
    </w:p>
    <w:p w14:paraId="2A2D5F0B" w14:textId="28262654" w:rsidR="00394A6D" w:rsidRPr="00426704" w:rsidRDefault="00DC3F49" w:rsidP="008916B6">
      <w:pPr>
        <w:pStyle w:val="ListBullet"/>
        <w:numPr>
          <w:ilvl w:val="0"/>
          <w:numId w:val="18"/>
        </w:numPr>
        <w:rPr>
          <w:lang w:val="en-CA"/>
        </w:rPr>
      </w:pPr>
      <w:r w:rsidRPr="00426704">
        <w:rPr>
          <w:lang w:val="en-CA"/>
        </w:rPr>
        <w:t>Naturopath</w:t>
      </w:r>
      <w:r w:rsidR="003802FF" w:rsidRPr="00426704">
        <w:rPr>
          <w:lang w:val="en-CA"/>
        </w:rPr>
        <w:t>, AMCC</w:t>
      </w:r>
      <w:r w:rsidR="004A2817" w:rsidRPr="00426704">
        <w:rPr>
          <w:lang w:val="en-CA"/>
        </w:rPr>
        <w:t xml:space="preserve"> (</w:t>
      </w:r>
      <w:r w:rsidR="00426704" w:rsidRPr="00426704">
        <w:rPr>
          <w:lang w:val="en-CA"/>
        </w:rPr>
        <w:t>ND. A</w:t>
      </w:r>
      <w:r w:rsidR="004A2817" w:rsidRPr="00426704">
        <w:rPr>
          <w:lang w:val="en-CA"/>
        </w:rPr>
        <w:t>)</w:t>
      </w:r>
    </w:p>
    <w:p w14:paraId="29A3F3DA" w14:textId="41A135C2" w:rsidR="00DC3F49" w:rsidRPr="00426704" w:rsidRDefault="00426704" w:rsidP="008916B6">
      <w:pPr>
        <w:pStyle w:val="ListBullet"/>
        <w:numPr>
          <w:ilvl w:val="0"/>
          <w:numId w:val="18"/>
        </w:numPr>
        <w:rPr>
          <w:lang w:val="en-CA"/>
        </w:rPr>
      </w:pPr>
      <w:r w:rsidRPr="00426704">
        <w:rPr>
          <w:lang w:val="en-CA"/>
        </w:rPr>
        <w:t>Kinesiology</w:t>
      </w:r>
      <w:r w:rsidR="003802FF" w:rsidRPr="00426704">
        <w:rPr>
          <w:lang w:val="en-CA"/>
        </w:rPr>
        <w:t xml:space="preserve"> i</w:t>
      </w:r>
      <w:r w:rsidR="00DC3F49" w:rsidRPr="00426704">
        <w:rPr>
          <w:lang w:val="en-CA"/>
        </w:rPr>
        <w:t>ntégrée, Lucie Blouin</w:t>
      </w:r>
    </w:p>
    <w:p w14:paraId="05CD90D7" w14:textId="48D062BC" w:rsidR="00673B13" w:rsidRPr="00426704" w:rsidRDefault="00426704" w:rsidP="008916B6">
      <w:pPr>
        <w:pStyle w:val="ListBullet"/>
        <w:numPr>
          <w:ilvl w:val="0"/>
          <w:numId w:val="18"/>
        </w:numPr>
        <w:rPr>
          <w:lang w:val="en-CA"/>
        </w:rPr>
      </w:pPr>
      <w:r w:rsidRPr="00C823ED">
        <w:rPr>
          <w:lang w:val="fr-CA"/>
        </w:rPr>
        <w:t xml:space="preserve">BIA </w:t>
      </w:r>
      <w:r w:rsidR="00C823ED" w:rsidRPr="00C823ED">
        <w:rPr>
          <w:lang w:val="fr-CA"/>
        </w:rPr>
        <w:t>Master</w:t>
      </w:r>
      <w:r w:rsidR="00C823ED">
        <w:rPr>
          <w:lang w:val="fr-CA"/>
        </w:rPr>
        <w:t>-</w:t>
      </w:r>
      <w:r w:rsidR="00C823ED" w:rsidRPr="00C823ED">
        <w:rPr>
          <w:lang w:val="fr-CA"/>
        </w:rPr>
        <w:t>classes</w:t>
      </w:r>
      <w:r w:rsidR="00AD1ECB" w:rsidRPr="00C823ED">
        <w:rPr>
          <w:lang w:val="fr-CA"/>
        </w:rPr>
        <w:t xml:space="preserve">, </w:t>
      </w:r>
      <w:r w:rsidR="00673B13" w:rsidRPr="00C823ED">
        <w:rPr>
          <w:lang w:val="fr-CA"/>
        </w:rPr>
        <w:t>Lucie Blouin</w:t>
      </w:r>
      <w:r w:rsidR="00C823ED" w:rsidRPr="00C823ED">
        <w:rPr>
          <w:lang w:val="fr-CA"/>
        </w:rPr>
        <w:t xml:space="preserve"> IFMCP, ND.</w:t>
      </w:r>
      <w:r w:rsidR="00C823ED">
        <w:rPr>
          <w:lang w:val="fr-CA"/>
        </w:rPr>
        <w:t>A</w:t>
      </w:r>
      <w:r w:rsidR="00673B13" w:rsidRPr="00C823ED">
        <w:rPr>
          <w:lang w:val="fr-CA"/>
        </w:rPr>
        <w:t xml:space="preserve"> </w:t>
      </w:r>
      <w:r w:rsidR="00673B13" w:rsidRPr="00426704">
        <w:rPr>
          <w:lang w:val="en-CA"/>
        </w:rPr>
        <w:t xml:space="preserve">(6 </w:t>
      </w:r>
      <w:r w:rsidRPr="00426704">
        <w:rPr>
          <w:lang w:val="en-CA"/>
        </w:rPr>
        <w:t>course</w:t>
      </w:r>
      <w:r w:rsidR="00673B13" w:rsidRPr="00426704">
        <w:rPr>
          <w:lang w:val="en-CA"/>
        </w:rPr>
        <w:t>)</w:t>
      </w:r>
    </w:p>
    <w:p w14:paraId="425A0AC4" w14:textId="070B075F" w:rsidR="00DC3F49" w:rsidRPr="00426704" w:rsidRDefault="00DC3F49" w:rsidP="003802FF">
      <w:pPr>
        <w:pStyle w:val="ListBullet"/>
        <w:rPr>
          <w:lang w:val="en-CA"/>
        </w:rPr>
      </w:pPr>
      <w:r w:rsidRPr="00426704">
        <w:rPr>
          <w:i/>
          <w:lang w:val="en-CA"/>
        </w:rPr>
        <w:t xml:space="preserve">First Line </w:t>
      </w:r>
      <w:r w:rsidR="00927E27" w:rsidRPr="00426704">
        <w:rPr>
          <w:i/>
          <w:lang w:val="en-CA"/>
        </w:rPr>
        <w:t>Th</w:t>
      </w:r>
      <w:r w:rsidR="00CB1EAE" w:rsidRPr="00426704">
        <w:rPr>
          <w:i/>
          <w:lang w:val="en-CA"/>
        </w:rPr>
        <w:t>erapy</w:t>
      </w:r>
      <w:r w:rsidR="00AD1ECB" w:rsidRPr="00426704">
        <w:rPr>
          <w:i/>
          <w:lang w:val="en-CA"/>
        </w:rPr>
        <w:t xml:space="preserve">, </w:t>
      </w:r>
      <w:r w:rsidR="00AD1ECB" w:rsidRPr="00426704">
        <w:rPr>
          <w:lang w:val="en-CA"/>
        </w:rPr>
        <w:t>Metagenics</w:t>
      </w:r>
    </w:p>
    <w:p w14:paraId="55B10B75" w14:textId="63C68432" w:rsidR="00AD1ECB" w:rsidRPr="00426704" w:rsidRDefault="00426704" w:rsidP="00AD1ECB">
      <w:pPr>
        <w:pStyle w:val="ListBullet"/>
        <w:rPr>
          <w:lang w:val="en-CA"/>
        </w:rPr>
      </w:pPr>
      <w:r w:rsidRPr="00426704">
        <w:rPr>
          <w:lang w:val="en-CA"/>
        </w:rPr>
        <w:t>Sports Performance Nutrition</w:t>
      </w:r>
      <w:r w:rsidR="003802FF" w:rsidRPr="00426704">
        <w:rPr>
          <w:lang w:val="en-CA"/>
        </w:rPr>
        <w:t>, Dr Bob Rakowski</w:t>
      </w:r>
      <w:r w:rsidRPr="00426704">
        <w:rPr>
          <w:lang w:val="en-CA"/>
        </w:rPr>
        <w:t xml:space="preserve"> DC, DIBAK, DACBN, CCN</w:t>
      </w:r>
    </w:p>
    <w:p w14:paraId="4F6EEF6B" w14:textId="548AC53B" w:rsidR="00426704" w:rsidRPr="00426704" w:rsidRDefault="00426704" w:rsidP="00AD1ECB">
      <w:pPr>
        <w:pStyle w:val="ListBullet"/>
        <w:rPr>
          <w:lang w:val="en-CA"/>
        </w:rPr>
      </w:pPr>
      <w:r w:rsidRPr="00426704">
        <w:rPr>
          <w:lang w:val="en-CA"/>
        </w:rPr>
        <w:t>Keto Masterclass, Robert Silverman DC, DIBAK, CCN</w:t>
      </w:r>
    </w:p>
    <w:p w14:paraId="135BD13B" w14:textId="27C0E88A" w:rsidR="00394A6D" w:rsidRDefault="00DC3F49">
      <w:pPr>
        <w:pStyle w:val="ListBullet"/>
        <w:rPr>
          <w:lang w:val="fr-CA"/>
        </w:rPr>
      </w:pPr>
      <w:r w:rsidRPr="00AF2AFC">
        <w:rPr>
          <w:lang w:val="fr-CA"/>
        </w:rPr>
        <w:t>B</w:t>
      </w:r>
      <w:r w:rsidR="003802FF" w:rsidRPr="00AF2AFC">
        <w:rPr>
          <w:lang w:val="fr-CA"/>
        </w:rPr>
        <w:t xml:space="preserve">iosignature, </w:t>
      </w:r>
      <w:r w:rsidR="00AD1ECB" w:rsidRPr="00AF2AFC">
        <w:rPr>
          <w:lang w:val="fr-CA"/>
        </w:rPr>
        <w:t>Poliquin Internation</w:t>
      </w:r>
      <w:r w:rsidR="00162679" w:rsidRPr="00AF2AFC">
        <w:rPr>
          <w:lang w:val="fr-CA"/>
        </w:rPr>
        <w:t>al</w:t>
      </w:r>
      <w:r w:rsidR="00AD1ECB" w:rsidRPr="00AF2AFC">
        <w:rPr>
          <w:lang w:val="fr-CA"/>
        </w:rPr>
        <w:t xml:space="preserve"> Certification Program</w:t>
      </w:r>
      <w:r w:rsidR="00762539" w:rsidRPr="00AF2AFC">
        <w:rPr>
          <w:lang w:val="fr-CA"/>
        </w:rPr>
        <w:t xml:space="preserve"> (PICP)</w:t>
      </w:r>
    </w:p>
    <w:p w14:paraId="2EA5B17A" w14:textId="2AB3961A" w:rsidR="00AF2AFC" w:rsidRPr="00AF2AFC" w:rsidRDefault="00AF2AFC">
      <w:pPr>
        <w:pStyle w:val="ListBullet"/>
        <w:rPr>
          <w:lang w:val="fr-CA"/>
        </w:rPr>
      </w:pPr>
      <w:r>
        <w:rPr>
          <w:lang w:val="fr-CA"/>
        </w:rPr>
        <w:t>Strength Coach Level 3 (PICP)</w:t>
      </w:r>
    </w:p>
    <w:p w14:paraId="68A55DA0" w14:textId="77777777" w:rsidR="003802FF" w:rsidRPr="00AF2AFC" w:rsidRDefault="003802FF" w:rsidP="003802FF">
      <w:pPr>
        <w:pStyle w:val="ListBullet"/>
        <w:numPr>
          <w:ilvl w:val="0"/>
          <w:numId w:val="0"/>
        </w:numPr>
        <w:ind w:left="360"/>
        <w:rPr>
          <w:lang w:val="fr-CA"/>
        </w:rPr>
      </w:pPr>
    </w:p>
    <w:p w14:paraId="37204DC0" w14:textId="6D538E52" w:rsidR="005C1923" w:rsidRPr="00AF2AFC" w:rsidRDefault="005C1923" w:rsidP="007D4BAE">
      <w:pPr>
        <w:pStyle w:val="Heading2"/>
        <w:rPr>
          <w:lang w:val="fr-CA"/>
        </w:rPr>
      </w:pPr>
    </w:p>
    <w:p w14:paraId="3987DC3F" w14:textId="6D764E59" w:rsidR="005C1923" w:rsidRPr="00426704" w:rsidRDefault="00426704" w:rsidP="007D4BAE">
      <w:pPr>
        <w:pStyle w:val="Heading2"/>
        <w:rPr>
          <w:lang w:val="en-CA"/>
        </w:rPr>
      </w:pPr>
      <w:r w:rsidRPr="00426704">
        <w:rPr>
          <w:lang w:val="en-CA"/>
        </w:rPr>
        <w:t>REFERENCES:</w:t>
      </w:r>
    </w:p>
    <w:p w14:paraId="48C4DBA2" w14:textId="432AB469" w:rsidR="005C1923" w:rsidRPr="00426704" w:rsidRDefault="005C1923" w:rsidP="005C1923">
      <w:pPr>
        <w:pStyle w:val="ListBullet"/>
        <w:numPr>
          <w:ilvl w:val="0"/>
          <w:numId w:val="0"/>
        </w:numPr>
        <w:ind w:left="360" w:hanging="360"/>
        <w:rPr>
          <w:lang w:val="en-CA"/>
        </w:rPr>
      </w:pPr>
    </w:p>
    <w:p w14:paraId="6E5DC3B4" w14:textId="3B55FD4A" w:rsidR="00AF2AFC" w:rsidRDefault="00AF2AFC" w:rsidP="007D4BAE">
      <w:pPr>
        <w:pStyle w:val="ListBullet"/>
        <w:numPr>
          <w:ilvl w:val="0"/>
          <w:numId w:val="20"/>
        </w:numPr>
        <w:rPr>
          <w:lang w:val="en-CA"/>
        </w:rPr>
      </w:pPr>
      <w:r>
        <w:rPr>
          <w:lang w:val="en-CA"/>
        </w:rPr>
        <w:t>Angele Brazeau – (On demand)</w:t>
      </w:r>
    </w:p>
    <w:p w14:paraId="585802D3" w14:textId="46921C8A" w:rsidR="005C1923" w:rsidRPr="00426704" w:rsidRDefault="00426704" w:rsidP="007D4BAE">
      <w:pPr>
        <w:pStyle w:val="ListBullet"/>
        <w:numPr>
          <w:ilvl w:val="0"/>
          <w:numId w:val="20"/>
        </w:numPr>
        <w:rPr>
          <w:lang w:val="en-CA"/>
        </w:rPr>
      </w:pPr>
      <w:r w:rsidRPr="00426704">
        <w:rPr>
          <w:lang w:val="en-CA"/>
        </w:rPr>
        <w:t>Melanie</w:t>
      </w:r>
      <w:r w:rsidR="005C1AB6" w:rsidRPr="00426704">
        <w:rPr>
          <w:lang w:val="en-CA"/>
        </w:rPr>
        <w:t xml:space="preserve"> Lavoie</w:t>
      </w:r>
      <w:r w:rsidR="005C1923" w:rsidRPr="00426704">
        <w:rPr>
          <w:lang w:val="en-CA"/>
        </w:rPr>
        <w:t>, Direct</w:t>
      </w:r>
      <w:r w:rsidRPr="00426704">
        <w:rPr>
          <w:lang w:val="en-CA"/>
        </w:rPr>
        <w:t>or</w:t>
      </w:r>
      <w:r w:rsidR="005C1923" w:rsidRPr="00426704">
        <w:rPr>
          <w:lang w:val="en-CA"/>
        </w:rPr>
        <w:t xml:space="preserve"> Mansfield Brossard </w:t>
      </w:r>
      <w:r w:rsidR="005C1AB6" w:rsidRPr="00426704">
        <w:rPr>
          <w:lang w:val="en-CA"/>
        </w:rPr>
        <w:t>–</w:t>
      </w:r>
      <w:r w:rsidR="005C1923" w:rsidRPr="00426704">
        <w:rPr>
          <w:lang w:val="en-CA"/>
        </w:rPr>
        <w:t xml:space="preserve"> </w:t>
      </w:r>
      <w:r w:rsidR="005C1AB6" w:rsidRPr="00426704">
        <w:rPr>
          <w:lang w:val="en-CA"/>
        </w:rPr>
        <w:t>(514) 652-1799</w:t>
      </w:r>
    </w:p>
    <w:p w14:paraId="00CBEEEE" w14:textId="279C7E47" w:rsidR="005C1923" w:rsidRPr="00426704" w:rsidRDefault="005C1923" w:rsidP="00D5290A">
      <w:pPr>
        <w:pStyle w:val="ListBullet"/>
        <w:numPr>
          <w:ilvl w:val="0"/>
          <w:numId w:val="20"/>
        </w:numPr>
        <w:rPr>
          <w:lang w:val="en-CA"/>
        </w:rPr>
      </w:pPr>
      <w:r w:rsidRPr="00426704">
        <w:rPr>
          <w:lang w:val="en-CA"/>
        </w:rPr>
        <w:t>Anne-Jul</w:t>
      </w:r>
      <w:r w:rsidR="00426704">
        <w:rPr>
          <w:lang w:val="en-CA"/>
        </w:rPr>
        <w:t>i</w:t>
      </w:r>
      <w:r w:rsidRPr="00426704">
        <w:rPr>
          <w:lang w:val="en-CA"/>
        </w:rPr>
        <w:t xml:space="preserve">e Charron, </w:t>
      </w:r>
      <w:r w:rsidR="00426704">
        <w:rPr>
          <w:lang w:val="en-CA"/>
        </w:rPr>
        <w:t xml:space="preserve">former </w:t>
      </w:r>
      <w:r w:rsidRPr="00426704">
        <w:rPr>
          <w:lang w:val="en-CA"/>
        </w:rPr>
        <w:t>Direct</w:t>
      </w:r>
      <w:r w:rsidR="00426704" w:rsidRPr="00426704">
        <w:rPr>
          <w:lang w:val="en-CA"/>
        </w:rPr>
        <w:t xml:space="preserve">or </w:t>
      </w:r>
      <w:r w:rsidRPr="00426704">
        <w:rPr>
          <w:lang w:val="en-CA"/>
        </w:rPr>
        <w:t>Mansfield Brossard - (514) 946-8620</w:t>
      </w:r>
    </w:p>
    <w:p w14:paraId="13A8DBD8" w14:textId="77646454" w:rsidR="00D5290A" w:rsidRPr="00426704" w:rsidRDefault="00D5290A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6169E865" w14:textId="37054A87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6108DCBB" w14:textId="2C08DAE9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6AC2E27A" w14:textId="5177473F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67F52F6D" w14:textId="442945E2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7E6ACE68" w14:textId="627D6DC8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00E97132" w14:textId="16A82EFC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4D1F2648" w14:textId="3F0C67FE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59FE5689" w14:textId="0D4AA8C1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0438A592" w14:textId="0C348106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55467262" w14:textId="0A9F0414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p w14:paraId="1B492235" w14:textId="14C44113" w:rsidR="00426704" w:rsidRPr="00426704" w:rsidRDefault="00426704" w:rsidP="00D5290A">
      <w:pPr>
        <w:pStyle w:val="ListBullet"/>
        <w:numPr>
          <w:ilvl w:val="0"/>
          <w:numId w:val="0"/>
        </w:numPr>
        <w:ind w:left="720"/>
        <w:rPr>
          <w:lang w:val="en-CA"/>
        </w:rPr>
      </w:pPr>
    </w:p>
    <w:sectPr w:rsidR="00426704" w:rsidRPr="00426704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BBC2" w14:textId="77777777" w:rsidR="009F43EC" w:rsidRDefault="009F43EC">
      <w:pPr>
        <w:spacing w:after="0"/>
      </w:pPr>
      <w:r>
        <w:separator/>
      </w:r>
    </w:p>
  </w:endnote>
  <w:endnote w:type="continuationSeparator" w:id="0">
    <w:p w14:paraId="43E9D1C0" w14:textId="77777777" w:rsidR="009F43EC" w:rsidRDefault="009F4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DAF1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5586" w14:textId="77777777" w:rsidR="009F43EC" w:rsidRDefault="009F43EC">
      <w:pPr>
        <w:spacing w:after="0"/>
      </w:pPr>
      <w:r>
        <w:separator/>
      </w:r>
    </w:p>
  </w:footnote>
  <w:footnote w:type="continuationSeparator" w:id="0">
    <w:p w14:paraId="6B2E3580" w14:textId="77777777" w:rsidR="009F43EC" w:rsidRDefault="009F43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54F3BF4"/>
    <w:multiLevelType w:val="hybridMultilevel"/>
    <w:tmpl w:val="A120E9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2D4107"/>
    <w:multiLevelType w:val="hybridMultilevel"/>
    <w:tmpl w:val="CF9C1C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1808"/>
    <w:multiLevelType w:val="hybridMultilevel"/>
    <w:tmpl w:val="60E83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49"/>
    <w:rsid w:val="00015D44"/>
    <w:rsid w:val="00027CC3"/>
    <w:rsid w:val="000F18A8"/>
    <w:rsid w:val="00140965"/>
    <w:rsid w:val="00154B52"/>
    <w:rsid w:val="00162679"/>
    <w:rsid w:val="001C2899"/>
    <w:rsid w:val="001F4E6C"/>
    <w:rsid w:val="002235E7"/>
    <w:rsid w:val="00374627"/>
    <w:rsid w:val="003802FF"/>
    <w:rsid w:val="00394A6D"/>
    <w:rsid w:val="003F19B9"/>
    <w:rsid w:val="00426704"/>
    <w:rsid w:val="004476A1"/>
    <w:rsid w:val="004717F8"/>
    <w:rsid w:val="004A2817"/>
    <w:rsid w:val="005114E7"/>
    <w:rsid w:val="005C1923"/>
    <w:rsid w:val="005C1AB6"/>
    <w:rsid w:val="005E5E55"/>
    <w:rsid w:val="00616068"/>
    <w:rsid w:val="00673B13"/>
    <w:rsid w:val="006752F9"/>
    <w:rsid w:val="006E401C"/>
    <w:rsid w:val="007455FA"/>
    <w:rsid w:val="00762539"/>
    <w:rsid w:val="0077621B"/>
    <w:rsid w:val="00780BA7"/>
    <w:rsid w:val="007963CE"/>
    <w:rsid w:val="007B4D44"/>
    <w:rsid w:val="007D00B3"/>
    <w:rsid w:val="007D4BAE"/>
    <w:rsid w:val="00833A31"/>
    <w:rsid w:val="008916B6"/>
    <w:rsid w:val="008C19F8"/>
    <w:rsid w:val="008E10EB"/>
    <w:rsid w:val="00927E27"/>
    <w:rsid w:val="009763C8"/>
    <w:rsid w:val="009B46DE"/>
    <w:rsid w:val="009F43EC"/>
    <w:rsid w:val="00A20443"/>
    <w:rsid w:val="00A558A0"/>
    <w:rsid w:val="00A727DC"/>
    <w:rsid w:val="00A8131A"/>
    <w:rsid w:val="00AA6933"/>
    <w:rsid w:val="00AD1ECB"/>
    <w:rsid w:val="00AF2AFC"/>
    <w:rsid w:val="00B646EE"/>
    <w:rsid w:val="00B769EE"/>
    <w:rsid w:val="00BE2EEE"/>
    <w:rsid w:val="00C57E43"/>
    <w:rsid w:val="00C72B59"/>
    <w:rsid w:val="00C77C3B"/>
    <w:rsid w:val="00C823ED"/>
    <w:rsid w:val="00CB1EAE"/>
    <w:rsid w:val="00CC75DB"/>
    <w:rsid w:val="00CD3444"/>
    <w:rsid w:val="00D33143"/>
    <w:rsid w:val="00D5290A"/>
    <w:rsid w:val="00D56207"/>
    <w:rsid w:val="00D765AF"/>
    <w:rsid w:val="00D96072"/>
    <w:rsid w:val="00DC3F49"/>
    <w:rsid w:val="00DD4208"/>
    <w:rsid w:val="00E44287"/>
    <w:rsid w:val="00EA2B92"/>
    <w:rsid w:val="00F3350E"/>
    <w:rsid w:val="00F70015"/>
    <w:rsid w:val="00F7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4BEB2"/>
  <w15:chartTrackingRefBased/>
  <w15:docId w15:val="{669906E5-D5B7-4D12-ADF8-8BE3C329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DBA0F0675C4C6FA53E3DB29C421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79DA-44BB-4EF0-8C7E-34A5616E80D8}"/>
      </w:docPartPr>
      <w:docPartBody>
        <w:p w:rsidR="001F57AA" w:rsidRDefault="004E69B0">
          <w:pPr>
            <w:pStyle w:val="38DBA0F0675C4C6FA53E3DB29C4216D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D"/>
    <w:rsid w:val="001F0737"/>
    <w:rsid w:val="001F57AA"/>
    <w:rsid w:val="0026324F"/>
    <w:rsid w:val="003508EF"/>
    <w:rsid w:val="003C671A"/>
    <w:rsid w:val="004E69B0"/>
    <w:rsid w:val="00575FCA"/>
    <w:rsid w:val="00591718"/>
    <w:rsid w:val="005922FD"/>
    <w:rsid w:val="006B3B53"/>
    <w:rsid w:val="00800D17"/>
    <w:rsid w:val="008C1685"/>
    <w:rsid w:val="00964457"/>
    <w:rsid w:val="009E4032"/>
    <w:rsid w:val="00A33E53"/>
    <w:rsid w:val="00B94A1D"/>
    <w:rsid w:val="00D049D4"/>
    <w:rsid w:val="00E947E8"/>
    <w:rsid w:val="00ED1993"/>
    <w:rsid w:val="00EF09E4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DBA0F0675C4C6FA53E3DB29C4216DA">
    <w:name w:val="38DBA0F0675C4C6FA53E3DB29C421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393E0-13ED-48D9-AD2B-3D85AD12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keywords/>
  <dc:description>Ryan Hawkins</dc:description>
  <cp:lastModifiedBy>Ryan Hawkins</cp:lastModifiedBy>
  <cp:revision>3</cp:revision>
  <cp:lastPrinted>2021-04-07T12:11:00Z</cp:lastPrinted>
  <dcterms:created xsi:type="dcterms:W3CDTF">2021-05-03T19:47:00Z</dcterms:created>
  <dcterms:modified xsi:type="dcterms:W3CDTF">2021-09-05T19:00:00Z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