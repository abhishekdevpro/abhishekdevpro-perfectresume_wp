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8E611" w14:textId="70A34B45" w:rsidR="0023655F" w:rsidRPr="002F6248" w:rsidRDefault="006C1B03" w:rsidP="0023655F">
      <w:pPr>
        <w:widowControl w:val="0"/>
        <w:tabs>
          <w:tab w:val="left" w:pos="2700"/>
          <w:tab w:val="center" w:pos="5023"/>
        </w:tabs>
        <w:autoSpaceDE w:val="0"/>
        <w:autoSpaceDN w:val="0"/>
        <w:adjustRightInd w:val="0"/>
        <w:rPr>
          <w:rFonts w:ascii="Calibri" w:hAnsi="Calibri" w:cs="Calibri"/>
          <w:b/>
          <w:bCs/>
          <w:lang w:val="en-CA"/>
        </w:rPr>
      </w:pPr>
      <w:r w:rsidRPr="002F62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48A51B" wp14:editId="38D6A341">
                <wp:simplePos x="0" y="0"/>
                <wp:positionH relativeFrom="column">
                  <wp:posOffset>1466850</wp:posOffset>
                </wp:positionH>
                <wp:positionV relativeFrom="paragraph">
                  <wp:posOffset>-302895</wp:posOffset>
                </wp:positionV>
                <wp:extent cx="5099050" cy="1257300"/>
                <wp:effectExtent l="0" t="0" r="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9BEB3" w14:textId="6375B676" w:rsidR="00B3096B" w:rsidRDefault="00B3096B" w:rsidP="000252A0">
                            <w:pPr>
                              <w:widowControl w:val="0"/>
                              <w:tabs>
                                <w:tab w:val="center" w:pos="502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Tahoma"/>
                                <w:i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smallCaps/>
                                <w:color w:val="767171"/>
                                <w:sz w:val="40"/>
                                <w:szCs w:val="48"/>
                                <w:lang w:val="en-CA"/>
                              </w:rPr>
                              <w:t>SIMISOLA</w:t>
                            </w:r>
                            <w:r w:rsidRPr="006B06C4">
                              <w:rPr>
                                <w:rFonts w:ascii="Arial" w:hAnsi="Arial" w:cs="Arial"/>
                                <w:bCs/>
                                <w:iCs/>
                                <w:smallCaps/>
                                <w:color w:val="CB1983"/>
                                <w:sz w:val="40"/>
                                <w:szCs w:val="4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smallCaps/>
                                <w:color w:val="1F4E79"/>
                                <w:sz w:val="40"/>
                                <w:szCs w:val="48"/>
                                <w:lang w:val="en-CA"/>
                              </w:rPr>
                              <w:t>ASEKUNOWO</w:t>
                            </w:r>
                            <w:r>
                              <w:rPr>
                                <w:rFonts w:ascii="Calibri" w:hAnsi="Calibri" w:cs="Tahoma"/>
                                <w:i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</w:p>
                          <w:p w14:paraId="14378162" w14:textId="1E6EE677" w:rsidR="000C5FDE" w:rsidRDefault="000C5FDE" w:rsidP="00AD413B">
                            <w:pPr>
                              <w:jc w:val="left"/>
                              <w:rPr>
                                <w:rFonts w:ascii="Calibri" w:hAnsi="Calibri" w:cs="Tahoma"/>
                                <w:i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i/>
                                <w:sz w:val="24"/>
                                <w:szCs w:val="24"/>
                                <w:lang w:val="en-CA"/>
                              </w:rPr>
                              <w:t>ADMINSTRATIVE SUPPORT SPECIALIST</w:t>
                            </w:r>
                          </w:p>
                          <w:p w14:paraId="1F8C21B9" w14:textId="77777777" w:rsidR="000C5FDE" w:rsidRPr="000C5FDE" w:rsidRDefault="000C5FDE" w:rsidP="00AD413B">
                            <w:pPr>
                              <w:jc w:val="left"/>
                              <w:rPr>
                                <w:rFonts w:ascii="Calibri" w:hAnsi="Calibri" w:cs="Tahoma"/>
                                <w:i/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  <w:p w14:paraId="6A1BB56D" w14:textId="5295F6DD" w:rsidR="00B3096B" w:rsidRDefault="00A15702" w:rsidP="00EB1AB6">
                            <w:pPr>
                              <w:jc w:val="left"/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Cs/>
                                <w:sz w:val="20"/>
                                <w:lang w:val="en-CA"/>
                              </w:rPr>
                              <w:t xml:space="preserve">612-170 Chiltern Hill Road M6C 0A9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hAnsi="Calibri" w:cs="Tahoma"/>
                                <w:bCs/>
                                <w:sz w:val="20"/>
                                <w:lang w:val="en-CA"/>
                              </w:rPr>
                              <w:t>York, Ontario</w:t>
                            </w:r>
                            <w:r w:rsidR="00B3096B">
                              <w:rPr>
                                <w:rFonts w:ascii="Calibri" w:hAnsi="Calibri" w:cs="Tahoma"/>
                                <w:bCs/>
                                <w:sz w:val="20"/>
                                <w:lang w:val="en-CA"/>
                              </w:rPr>
                              <w:t xml:space="preserve">   </w:t>
                            </w:r>
                            <w:r w:rsidR="00B3096B"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  <w:t>Phone</w:t>
                            </w:r>
                            <w:r w:rsidR="00B3096B" w:rsidRPr="00DF5F22"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  <w:t>: 514.</w:t>
                            </w:r>
                            <w:r w:rsidR="00B3096B"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  <w:t>827.5849</w:t>
                            </w:r>
                            <w:r w:rsidR="00B3096B" w:rsidRPr="00DF5F22"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  <w:t xml:space="preserve"> </w:t>
                            </w:r>
                          </w:p>
                          <w:p w14:paraId="58A294A4" w14:textId="77777777" w:rsidR="00B3096B" w:rsidRDefault="00B3096B" w:rsidP="00E21725">
                            <w:pPr>
                              <w:jc w:val="left"/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  <w:t>Email</w:t>
                            </w:r>
                            <w:r w:rsidRPr="00DF5F22"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  <w:t xml:space="preserve">: </w:t>
                            </w:r>
                            <w:hyperlink r:id="rId9" w:history="1"/>
                            <w:hyperlink r:id="rId10" w:history="1">
                              <w:r w:rsidRPr="00433C21">
                                <w:rPr>
                                  <w:rStyle w:val="Hyperlink"/>
                                  <w:rFonts w:ascii="Calibri" w:hAnsi="Calibri"/>
                                  <w:sz w:val="20"/>
                                </w:rPr>
                                <w:t>Simisolaasekunowo@yahoo.com</w:t>
                              </w:r>
                            </w:hyperlink>
                            <w:r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  <w:t xml:space="preserve"> </w:t>
                            </w:r>
                            <w:r w:rsidRPr="00DF5F22"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  <w:t xml:space="preserve"> </w:t>
                            </w:r>
                          </w:p>
                          <w:p w14:paraId="48E21470" w14:textId="63E4F6D0" w:rsidR="00B3096B" w:rsidRPr="00E21725" w:rsidRDefault="00B3096B" w:rsidP="00E21725">
                            <w:pPr>
                              <w:jc w:val="left"/>
                              <w:rPr>
                                <w:rFonts w:ascii="Calibri" w:hAnsi="Calibri"/>
                                <w:b/>
                                <w:sz w:val="20"/>
                                <w:highlight w:val="yellow"/>
                              </w:rPr>
                            </w:pPr>
                            <w:r w:rsidRPr="00BC77DD"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  <w:t>LinkedIn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  <w:t xml:space="preserve">: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rFonts w:ascii="Calibri" w:hAnsi="Calibri"/>
                                  <w:sz w:val="20"/>
                                </w:rPr>
                                <w:t>www.linkedin.com/in/simisola-asekunowo-5bb04390/</w:t>
                              </w:r>
                            </w:hyperlink>
                          </w:p>
                          <w:p w14:paraId="440C04AB" w14:textId="45863668" w:rsidR="00B3096B" w:rsidRDefault="00B3096B" w:rsidP="00672432">
                            <w:pPr>
                              <w:jc w:val="left"/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  <w:t xml:space="preserve"> </w:t>
                            </w:r>
                          </w:p>
                          <w:p w14:paraId="1C1BE772" w14:textId="77777777" w:rsidR="00B3096B" w:rsidRPr="00B96B0D" w:rsidRDefault="00B3096B" w:rsidP="00672432">
                            <w:pPr>
                              <w:jc w:val="left"/>
                              <w:rPr>
                                <w:rFonts w:ascii="Calibri" w:hAnsi="Calibri"/>
                                <w:i/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lang w:val="en-CA"/>
                              </w:rPr>
                              <w:t xml:space="preserve"> </w:t>
                            </w:r>
                          </w:p>
                          <w:p w14:paraId="758AB34A" w14:textId="77777777" w:rsidR="00B3096B" w:rsidRPr="002308ED" w:rsidRDefault="00B3096B" w:rsidP="00457CD9">
                            <w:pPr>
                              <w:ind w:hanging="3261"/>
                              <w:rPr>
                                <w:rFonts w:ascii="Trebuchet MS" w:hAnsi="Trebuchet MS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5.5pt;margin-top:-23.8pt;width:401.5pt;height:9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" filled="f" stroked="f">
                <v:textbox>
                  <w:txbxContent>
                    <w:p w14:paraId="53D9BEB3" w14:textId="6375B676" w:rsidR="00B3096B" w:rsidRDefault="00B3096B" w:rsidP="000252A0">
                      <w:pPr>
                        <w:widowControl w:val="0"/>
                        <w:tabs>
                          <w:tab w:val="center" w:pos="502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Tahoma"/>
                          <w:i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Cs/>
                          <w:iCs/>
                          <w:smallCaps/>
                          <w:color w:val="767171"/>
                          <w:sz w:val="40"/>
                          <w:szCs w:val="48"/>
                          <w:lang w:val="en-CA"/>
                        </w:rPr>
                        <w:t>SIMISOLA</w:t>
                      </w:r>
                      <w:r w:rsidRPr="006B06C4">
                        <w:rPr>
                          <w:rFonts w:ascii="Arial" w:hAnsi="Arial" w:cs="Arial"/>
                          <w:bCs/>
                          <w:iCs/>
                          <w:smallCaps/>
                          <w:color w:val="CB1983"/>
                          <w:sz w:val="40"/>
                          <w:szCs w:val="4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iCs/>
                          <w:smallCaps/>
                          <w:color w:val="1F4E79"/>
                          <w:sz w:val="40"/>
                          <w:szCs w:val="48"/>
                          <w:lang w:val="en-CA"/>
                        </w:rPr>
                        <w:t>ASEKUNOWO</w:t>
                      </w:r>
                      <w:r>
                        <w:rPr>
                          <w:rFonts w:ascii="Calibri" w:hAnsi="Calibri" w:cs="Tahoma"/>
                          <w:i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</w:p>
                    <w:p w14:paraId="14378162" w14:textId="1E6EE677" w:rsidR="000C5FDE" w:rsidRDefault="000C5FDE" w:rsidP="00AD413B">
                      <w:pPr>
                        <w:jc w:val="left"/>
                        <w:rPr>
                          <w:rFonts w:ascii="Calibri" w:hAnsi="Calibri" w:cs="Tahoma"/>
                          <w:i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Calibri" w:hAnsi="Calibri" w:cs="Tahoma"/>
                          <w:i/>
                          <w:sz w:val="24"/>
                          <w:szCs w:val="24"/>
                          <w:lang w:val="en-CA"/>
                        </w:rPr>
                        <w:t>ADMINSTRATIVE SUPPORT SPECIALIST</w:t>
                      </w:r>
                    </w:p>
                    <w:p w14:paraId="1F8C21B9" w14:textId="77777777" w:rsidR="000C5FDE" w:rsidRPr="000C5FDE" w:rsidRDefault="000C5FDE" w:rsidP="00AD413B">
                      <w:pPr>
                        <w:jc w:val="left"/>
                        <w:rPr>
                          <w:rFonts w:ascii="Calibri" w:hAnsi="Calibri" w:cs="Tahoma"/>
                          <w:i/>
                          <w:sz w:val="24"/>
                          <w:szCs w:val="24"/>
                          <w:lang w:val="en-CA"/>
                        </w:rPr>
                      </w:pPr>
                    </w:p>
                    <w:p w14:paraId="6A1BB56D" w14:textId="5295F6DD" w:rsidR="00B3096B" w:rsidRDefault="00A15702" w:rsidP="00EB1AB6">
                      <w:pPr>
                        <w:jc w:val="left"/>
                        <w:rPr>
                          <w:rFonts w:ascii="Calibri" w:hAnsi="Calibri"/>
                          <w:sz w:val="20"/>
                          <w:lang w:val="en-CA"/>
                        </w:rPr>
                      </w:pPr>
                      <w:r>
                        <w:rPr>
                          <w:rFonts w:ascii="Calibri" w:hAnsi="Calibri" w:cs="Tahoma"/>
                          <w:bCs/>
                          <w:sz w:val="20"/>
                          <w:lang w:val="en-CA"/>
                        </w:rPr>
                        <w:t xml:space="preserve">612-170 Chiltern Hill Road M6C 0A9 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 w:cs="Tahoma"/>
                          <w:bCs/>
                          <w:sz w:val="20"/>
                          <w:lang w:val="en-CA"/>
                        </w:rPr>
                        <w:t>York, Ontario</w:t>
                      </w:r>
                      <w:r w:rsidR="00B3096B">
                        <w:rPr>
                          <w:rFonts w:ascii="Calibri" w:hAnsi="Calibri" w:cs="Tahoma"/>
                          <w:bCs/>
                          <w:sz w:val="20"/>
                          <w:lang w:val="en-CA"/>
                        </w:rPr>
                        <w:t xml:space="preserve">   </w:t>
                      </w:r>
                      <w:r w:rsidR="00B3096B">
                        <w:rPr>
                          <w:rFonts w:ascii="Calibri" w:hAnsi="Calibri"/>
                          <w:sz w:val="20"/>
                          <w:lang w:val="en-CA"/>
                        </w:rPr>
                        <w:t>Phone</w:t>
                      </w:r>
                      <w:r w:rsidR="00B3096B" w:rsidRPr="00DF5F22">
                        <w:rPr>
                          <w:rFonts w:ascii="Calibri" w:hAnsi="Calibri"/>
                          <w:sz w:val="20"/>
                          <w:lang w:val="en-CA"/>
                        </w:rPr>
                        <w:t>: 514.</w:t>
                      </w:r>
                      <w:r w:rsidR="00B3096B">
                        <w:rPr>
                          <w:rFonts w:ascii="Calibri" w:hAnsi="Calibri"/>
                          <w:sz w:val="20"/>
                          <w:lang w:val="en-CA"/>
                        </w:rPr>
                        <w:t>827.5849</w:t>
                      </w:r>
                      <w:r w:rsidR="00B3096B" w:rsidRPr="00DF5F22">
                        <w:rPr>
                          <w:rFonts w:ascii="Calibri" w:hAnsi="Calibri"/>
                          <w:sz w:val="20"/>
                          <w:lang w:val="en-CA"/>
                        </w:rPr>
                        <w:t xml:space="preserve"> </w:t>
                      </w:r>
                    </w:p>
                    <w:p w14:paraId="58A294A4" w14:textId="77777777" w:rsidR="00B3096B" w:rsidRDefault="00B3096B" w:rsidP="00E21725">
                      <w:pPr>
                        <w:jc w:val="left"/>
                        <w:rPr>
                          <w:rFonts w:ascii="Calibri" w:hAnsi="Calibri"/>
                          <w:sz w:val="20"/>
                          <w:lang w:val="en-CA"/>
                        </w:rPr>
                      </w:pPr>
                      <w:r>
                        <w:rPr>
                          <w:rFonts w:ascii="Calibri" w:hAnsi="Calibri"/>
                          <w:sz w:val="20"/>
                          <w:lang w:val="en-CA"/>
                        </w:rPr>
                        <w:t>Email</w:t>
                      </w:r>
                      <w:r w:rsidRPr="00DF5F22">
                        <w:rPr>
                          <w:rFonts w:ascii="Calibri" w:hAnsi="Calibri"/>
                          <w:sz w:val="20"/>
                          <w:lang w:val="en-CA"/>
                        </w:rPr>
                        <w:t xml:space="preserve">: </w:t>
                      </w:r>
                      <w:hyperlink r:id="rId12" w:history="1"/>
                      <w:hyperlink r:id="rId13" w:history="1">
                        <w:r w:rsidRPr="00433C21">
                          <w:rPr>
                            <w:rStyle w:val="Hyperlink"/>
                            <w:rFonts w:ascii="Calibri" w:hAnsi="Calibri"/>
                            <w:sz w:val="20"/>
                          </w:rPr>
                          <w:t>Simisolaasekunowo@yahoo.com</w:t>
                        </w:r>
                      </w:hyperlink>
                      <w:r>
                        <w:rPr>
                          <w:rFonts w:ascii="Calibri" w:hAnsi="Calibri"/>
                          <w:sz w:val="20"/>
                          <w:lang w:val="en-CA"/>
                        </w:rPr>
                        <w:t xml:space="preserve"> </w:t>
                      </w:r>
                      <w:r w:rsidRPr="00DF5F22">
                        <w:rPr>
                          <w:rFonts w:ascii="Calibri" w:hAnsi="Calibri"/>
                          <w:sz w:val="20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0"/>
                          <w:lang w:val="en-CA"/>
                        </w:rPr>
                        <w:t xml:space="preserve"> </w:t>
                      </w:r>
                    </w:p>
                    <w:p w14:paraId="48E21470" w14:textId="63E4F6D0" w:rsidR="00B3096B" w:rsidRPr="00E21725" w:rsidRDefault="00B3096B" w:rsidP="00E21725">
                      <w:pPr>
                        <w:jc w:val="left"/>
                        <w:rPr>
                          <w:rFonts w:ascii="Calibri" w:hAnsi="Calibri"/>
                          <w:b/>
                          <w:sz w:val="20"/>
                          <w:highlight w:val="yellow"/>
                        </w:rPr>
                      </w:pPr>
                      <w:r w:rsidRPr="00BC77DD">
                        <w:rPr>
                          <w:rFonts w:ascii="Calibri" w:hAnsi="Calibri"/>
                          <w:sz w:val="20"/>
                          <w:lang w:val="en-CA"/>
                        </w:rPr>
                        <w:t>LinkedIn</w:t>
                      </w:r>
                      <w:r>
                        <w:rPr>
                          <w:rFonts w:ascii="Calibri" w:hAnsi="Calibri"/>
                          <w:sz w:val="20"/>
                          <w:lang w:val="en-CA"/>
                        </w:rPr>
                        <w:t xml:space="preserve">: </w:t>
                      </w:r>
                      <w:hyperlink r:id="rId14" w:history="1">
                        <w:r>
                          <w:rPr>
                            <w:rStyle w:val="Hyperlink"/>
                            <w:rFonts w:ascii="Calibri" w:hAnsi="Calibri"/>
                            <w:sz w:val="20"/>
                          </w:rPr>
                          <w:t>www.linkedin.com/in/simisola-asekunowo-5bb04390/</w:t>
                        </w:r>
                      </w:hyperlink>
                    </w:p>
                    <w:p w14:paraId="440C04AB" w14:textId="45863668" w:rsidR="00B3096B" w:rsidRDefault="00B3096B" w:rsidP="00672432">
                      <w:pPr>
                        <w:jc w:val="left"/>
                        <w:rPr>
                          <w:rFonts w:ascii="Calibri" w:hAnsi="Calibri"/>
                          <w:sz w:val="20"/>
                          <w:lang w:val="en-CA"/>
                        </w:rPr>
                      </w:pPr>
                      <w:r>
                        <w:rPr>
                          <w:rFonts w:ascii="Calibri" w:hAnsi="Calibri"/>
                          <w:sz w:val="20"/>
                          <w:lang w:val="en-CA"/>
                        </w:rPr>
                        <w:t xml:space="preserve"> </w:t>
                      </w:r>
                    </w:p>
                    <w:p w14:paraId="1C1BE772" w14:textId="77777777" w:rsidR="00B3096B" w:rsidRPr="00B96B0D" w:rsidRDefault="00B3096B" w:rsidP="00672432">
                      <w:pPr>
                        <w:jc w:val="left"/>
                        <w:rPr>
                          <w:rFonts w:ascii="Calibri" w:hAnsi="Calibri"/>
                          <w:i/>
                          <w:sz w:val="20"/>
                          <w:lang w:val="en-CA"/>
                        </w:rPr>
                      </w:pPr>
                      <w:r>
                        <w:rPr>
                          <w:rFonts w:ascii="Calibri" w:hAnsi="Calibri"/>
                          <w:sz w:val="20"/>
                          <w:lang w:val="en-CA"/>
                        </w:rPr>
                        <w:t xml:space="preserve"> </w:t>
                      </w:r>
                    </w:p>
                    <w:p w14:paraId="758AB34A" w14:textId="77777777" w:rsidR="00B3096B" w:rsidRPr="002308ED" w:rsidRDefault="00B3096B" w:rsidP="00457CD9">
                      <w:pPr>
                        <w:ind w:hanging="3261"/>
                        <w:rPr>
                          <w:rFonts w:ascii="Trebuchet MS" w:hAnsi="Trebuchet MS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05F3" w:rsidRPr="002F62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DF024C" wp14:editId="438B84A9">
                <wp:simplePos x="0" y="0"/>
                <wp:positionH relativeFrom="column">
                  <wp:posOffset>262890</wp:posOffset>
                </wp:positionH>
                <wp:positionV relativeFrom="paragraph">
                  <wp:posOffset>-96520</wp:posOffset>
                </wp:positionV>
                <wp:extent cx="990600" cy="885825"/>
                <wp:effectExtent l="0" t="0" r="0" b="31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8DA0E" w14:textId="08BFB9D2" w:rsidR="00B3096B" w:rsidRPr="000D4EE3" w:rsidRDefault="00B3096B">
                            <w:pPr>
                              <w:rPr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92"/>
                                <w:szCs w:val="92"/>
                                <w:lang w:val="en-CA"/>
                              </w:rPr>
                              <w:t>SA</w:t>
                            </w:r>
                          </w:p>
                          <w:p w14:paraId="1C723809" w14:textId="77777777" w:rsidR="00B3096B" w:rsidRPr="000D4EE3" w:rsidRDefault="00B3096B">
                            <w:pPr>
                              <w:rPr>
                                <w:sz w:val="92"/>
                                <w:szCs w:val="9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0.7pt;margin-top:-7.55pt;width:78pt;height:6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" filled="f" stroked="f">
                <v:textbox>
                  <w:txbxContent>
                    <w:p w14:paraId="6818DA0E" w14:textId="08BFB9D2" w:rsidR="00B3096B" w:rsidRPr="000D4EE3" w:rsidRDefault="00B3096B">
                      <w:pPr>
                        <w:rPr>
                          <w:sz w:val="92"/>
                          <w:szCs w:val="92"/>
                        </w:rPr>
                      </w:pPr>
                      <w:r>
                        <w:rPr>
                          <w:rFonts w:ascii="Trebuchet MS" w:hAnsi="Trebuchet MS"/>
                          <w:color w:val="FFFFFF"/>
                          <w:sz w:val="92"/>
                          <w:szCs w:val="92"/>
                          <w:lang w:val="en-CA"/>
                        </w:rPr>
                        <w:t>SA</w:t>
                      </w:r>
                    </w:p>
                    <w:p w14:paraId="1C723809" w14:textId="77777777" w:rsidR="00B3096B" w:rsidRPr="000D4EE3" w:rsidRDefault="00B3096B">
                      <w:pPr>
                        <w:rPr>
                          <w:sz w:val="92"/>
                          <w:szCs w:val="9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099A" w:rsidRPr="002F6248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67D44F" wp14:editId="21627085">
                <wp:simplePos x="0" y="0"/>
                <wp:positionH relativeFrom="column">
                  <wp:posOffset>180975</wp:posOffset>
                </wp:positionH>
                <wp:positionV relativeFrom="paragraph">
                  <wp:posOffset>-140335</wp:posOffset>
                </wp:positionV>
                <wp:extent cx="1047115" cy="914400"/>
                <wp:effectExtent l="66675" t="62865" r="67310" b="6413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115" cy="9144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0" cmpd="dbl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F135C89" id="Oval 2" o:spid="_x0000_s1026" style="position:absolute;margin-left:14.25pt;margin-top:-11pt;width:82.4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" fillcolor="#44546a" strokecolor="#a5a5a5" strokeweight="10pt">
                <v:stroke linestyle="thinThin"/>
                <v:shadow color="#868686" opacity="49150f"/>
              </v:rect>
            </w:pict>
          </mc:Fallback>
        </mc:AlternateContent>
      </w:r>
    </w:p>
    <w:p w14:paraId="4CAEBD04" w14:textId="77777777" w:rsidR="0023655F" w:rsidRPr="002F6248" w:rsidRDefault="0023655F" w:rsidP="0023655F">
      <w:pPr>
        <w:widowControl w:val="0"/>
        <w:tabs>
          <w:tab w:val="left" w:pos="2700"/>
          <w:tab w:val="center" w:pos="5023"/>
        </w:tabs>
        <w:autoSpaceDE w:val="0"/>
        <w:autoSpaceDN w:val="0"/>
        <w:adjustRightInd w:val="0"/>
        <w:rPr>
          <w:rFonts w:ascii="Calibri" w:hAnsi="Calibri" w:cs="Calibri"/>
          <w:b/>
          <w:bCs/>
          <w:lang w:val="en-CA"/>
        </w:rPr>
      </w:pPr>
    </w:p>
    <w:p w14:paraId="66962E0C" w14:textId="77777777" w:rsidR="0023655F" w:rsidRPr="002F6248" w:rsidRDefault="0023655F" w:rsidP="0023655F">
      <w:pPr>
        <w:widowControl w:val="0"/>
        <w:tabs>
          <w:tab w:val="left" w:pos="2700"/>
          <w:tab w:val="center" w:pos="5023"/>
        </w:tabs>
        <w:autoSpaceDE w:val="0"/>
        <w:autoSpaceDN w:val="0"/>
        <w:adjustRightInd w:val="0"/>
        <w:rPr>
          <w:rFonts w:ascii="Calibri" w:hAnsi="Calibri" w:cs="Calibri"/>
          <w:b/>
          <w:bCs/>
          <w:lang w:val="en-CA"/>
        </w:rPr>
      </w:pPr>
    </w:p>
    <w:p w14:paraId="2A717C45" w14:textId="77777777" w:rsidR="0023655F" w:rsidRPr="002F6248" w:rsidRDefault="0023655F" w:rsidP="0023655F">
      <w:pPr>
        <w:widowControl w:val="0"/>
        <w:tabs>
          <w:tab w:val="left" w:pos="2700"/>
          <w:tab w:val="center" w:pos="5023"/>
        </w:tabs>
        <w:autoSpaceDE w:val="0"/>
        <w:autoSpaceDN w:val="0"/>
        <w:adjustRightInd w:val="0"/>
        <w:rPr>
          <w:rFonts w:ascii="Calibri" w:hAnsi="Calibri" w:cs="Calibri"/>
          <w:b/>
          <w:bCs/>
          <w:lang w:val="en-CA"/>
        </w:rPr>
      </w:pPr>
    </w:p>
    <w:p w14:paraId="51C2B5AD" w14:textId="77777777" w:rsidR="00E21F4C" w:rsidRDefault="00E21F4C" w:rsidP="0023655F">
      <w:pPr>
        <w:widowControl w:val="0"/>
        <w:tabs>
          <w:tab w:val="left" w:pos="2700"/>
          <w:tab w:val="center" w:pos="5023"/>
        </w:tabs>
        <w:autoSpaceDE w:val="0"/>
        <w:autoSpaceDN w:val="0"/>
        <w:adjustRightInd w:val="0"/>
        <w:rPr>
          <w:rFonts w:ascii="Calibri" w:hAnsi="Calibri" w:cs="Calibri"/>
          <w:b/>
          <w:bCs/>
          <w:lang w:val="en-CA"/>
        </w:rPr>
      </w:pPr>
    </w:p>
    <w:p w14:paraId="2DB42ED6" w14:textId="77777777" w:rsidR="00737C14" w:rsidRPr="002F6248" w:rsidRDefault="00737C14" w:rsidP="0023655F">
      <w:pPr>
        <w:widowControl w:val="0"/>
        <w:tabs>
          <w:tab w:val="left" w:pos="2700"/>
          <w:tab w:val="center" w:pos="5023"/>
        </w:tabs>
        <w:autoSpaceDE w:val="0"/>
        <w:autoSpaceDN w:val="0"/>
        <w:adjustRightInd w:val="0"/>
        <w:rPr>
          <w:rFonts w:ascii="Calibri" w:hAnsi="Calibri" w:cs="Calibri"/>
          <w:b/>
          <w:bCs/>
          <w:lang w:val="en-CA"/>
        </w:rPr>
      </w:pPr>
    </w:p>
    <w:p w14:paraId="200AF762" w14:textId="77777777" w:rsidR="00195BFB" w:rsidRPr="002F6248" w:rsidRDefault="00457CD9" w:rsidP="0023655F">
      <w:pPr>
        <w:pStyle w:val="SectionTitle"/>
        <w:spacing w:before="0"/>
        <w:rPr>
          <w:rFonts w:ascii="Arial" w:hAnsi="Arial" w:cs="Arial"/>
          <w:b/>
          <w:bCs/>
          <w:iCs/>
          <w:smallCaps/>
          <w:sz w:val="48"/>
          <w:szCs w:val="48"/>
          <w:lang w:val="en-CA"/>
        </w:rPr>
      </w:pPr>
      <w:r w:rsidRPr="002F6248">
        <w:rPr>
          <w:rFonts w:ascii="Calibri" w:hAnsi="Calibri" w:cs="Calibri"/>
          <w:b/>
          <w:bCs/>
          <w:lang w:val="en-CA"/>
        </w:rPr>
        <w:t>p</w:t>
      </w:r>
      <w:r w:rsidR="00195BFB" w:rsidRPr="002F6248">
        <w:rPr>
          <w:rFonts w:ascii="Calibri" w:hAnsi="Calibri" w:cs="Calibri"/>
          <w:b/>
          <w:bCs/>
          <w:lang w:val="en-CA"/>
        </w:rPr>
        <w:t>rofil</w:t>
      </w:r>
      <w:r w:rsidR="00DF5F22" w:rsidRPr="002F6248">
        <w:rPr>
          <w:rFonts w:ascii="Calibri" w:hAnsi="Calibri" w:cs="Calibri"/>
          <w:b/>
          <w:bCs/>
          <w:lang w:val="en-CA"/>
        </w:rPr>
        <w:t>E</w:t>
      </w:r>
    </w:p>
    <w:p w14:paraId="5FC12B44" w14:textId="77777777" w:rsidR="00195BFB" w:rsidRPr="002F6248" w:rsidRDefault="00195BFB" w:rsidP="0025609B">
      <w:pPr>
        <w:pStyle w:val="BulletList1"/>
        <w:numPr>
          <w:ilvl w:val="0"/>
          <w:numId w:val="0"/>
        </w:numPr>
        <w:jc w:val="both"/>
        <w:rPr>
          <w:rFonts w:ascii="Calibri" w:hAnsi="Calibri" w:cs="Courier New"/>
          <w:sz w:val="10"/>
          <w:lang w:val="en-CA"/>
        </w:rPr>
      </w:pPr>
    </w:p>
    <w:p w14:paraId="10A5ABAE" w14:textId="505857BF" w:rsidR="00A63AA5" w:rsidRPr="002F6248" w:rsidRDefault="00B91F6E" w:rsidP="0024520D">
      <w:pPr>
        <w:pStyle w:val="BulletList1"/>
        <w:numPr>
          <w:ilvl w:val="0"/>
          <w:numId w:val="0"/>
        </w:numPr>
        <w:ind w:right="-18"/>
        <w:jc w:val="both"/>
        <w:rPr>
          <w:rFonts w:ascii="Calibri" w:hAnsi="Calibri" w:cs="Courier New"/>
          <w:lang w:val="en-CA"/>
        </w:rPr>
      </w:pPr>
      <w:r w:rsidRPr="00B91F6E">
        <w:rPr>
          <w:rFonts w:ascii="Calibri" w:hAnsi="Calibri" w:cs="Courier New"/>
          <w:b/>
          <w:lang w:val="en-CA"/>
        </w:rPr>
        <w:t xml:space="preserve">MA </w:t>
      </w:r>
      <w:r>
        <w:rPr>
          <w:rFonts w:ascii="Calibri" w:hAnsi="Calibri" w:cs="Courier New"/>
          <w:b/>
          <w:lang w:val="en-CA"/>
        </w:rPr>
        <w:t xml:space="preserve">graduate in </w:t>
      </w:r>
      <w:r w:rsidRPr="00B91F6E">
        <w:rPr>
          <w:rFonts w:ascii="Calibri" w:hAnsi="Calibri" w:cs="Courier New"/>
          <w:b/>
          <w:lang w:val="en-CA"/>
        </w:rPr>
        <w:t>International Relations and Diplomacy</w:t>
      </w:r>
      <w:r w:rsidR="00A63AA5" w:rsidRPr="001E62EF">
        <w:rPr>
          <w:rFonts w:ascii="Calibri" w:hAnsi="Calibri" w:cs="Courier New"/>
          <w:b/>
          <w:lang w:val="en-CA"/>
        </w:rPr>
        <w:t xml:space="preserve">, </w:t>
      </w:r>
      <w:r w:rsidR="00A63AA5" w:rsidRPr="001E62EF">
        <w:rPr>
          <w:rFonts w:ascii="Calibri" w:hAnsi="Calibri" w:cs="Courier New"/>
          <w:lang w:val="en-CA"/>
        </w:rPr>
        <w:t xml:space="preserve">recognized for a </w:t>
      </w:r>
      <w:r w:rsidR="00A344AF">
        <w:rPr>
          <w:rFonts w:ascii="Calibri" w:hAnsi="Calibri" w:cs="Courier New"/>
          <w:lang w:val="en-CA"/>
        </w:rPr>
        <w:t>growing</w:t>
      </w:r>
      <w:r w:rsidR="00DE1A2A" w:rsidRPr="001E62EF">
        <w:rPr>
          <w:rFonts w:ascii="Calibri" w:hAnsi="Calibri" w:cs="Courier New"/>
          <w:lang w:val="en-CA"/>
        </w:rPr>
        <w:t xml:space="preserve"> </w:t>
      </w:r>
      <w:r w:rsidR="00737C14">
        <w:rPr>
          <w:rFonts w:ascii="Calibri" w:hAnsi="Calibri" w:cs="Courier New"/>
          <w:lang w:val="en-CA"/>
        </w:rPr>
        <w:t>career interest in</w:t>
      </w:r>
      <w:r w:rsidR="001E62EF" w:rsidRPr="001E62EF">
        <w:rPr>
          <w:rFonts w:ascii="Calibri" w:hAnsi="Calibri" w:cs="Courier New"/>
          <w:lang w:val="en-CA"/>
        </w:rPr>
        <w:t xml:space="preserve"> </w:t>
      </w:r>
      <w:r w:rsidR="0090614B">
        <w:rPr>
          <w:rFonts w:ascii="Calibri" w:hAnsi="Calibri" w:cs="Courier New"/>
          <w:lang w:val="en-CA"/>
        </w:rPr>
        <w:t xml:space="preserve">human rights, environmental policies and </w:t>
      </w:r>
      <w:r w:rsidR="00737C14">
        <w:rPr>
          <w:rFonts w:ascii="Calibri" w:hAnsi="Calibri" w:cs="Courier New"/>
          <w:lang w:val="en-CA"/>
        </w:rPr>
        <w:t xml:space="preserve">foreign relations. </w:t>
      </w:r>
      <w:r w:rsidR="00951D6D">
        <w:rPr>
          <w:rFonts w:ascii="Calibri" w:hAnsi="Calibri" w:cs="Courier New"/>
          <w:lang w:val="en-CA"/>
        </w:rPr>
        <w:t xml:space="preserve">Equipped with </w:t>
      </w:r>
      <w:r w:rsidR="00167FB0">
        <w:rPr>
          <w:rFonts w:ascii="Calibri" w:hAnsi="Calibri" w:cs="Courier New"/>
          <w:lang w:val="en-CA"/>
        </w:rPr>
        <w:t xml:space="preserve">with </w:t>
      </w:r>
      <w:r w:rsidR="0026395F" w:rsidRPr="0026395F">
        <w:rPr>
          <w:rFonts w:ascii="Calibri" w:hAnsi="Calibri" w:cs="Courier New"/>
          <w:lang w:val="en-CA"/>
        </w:rPr>
        <w:t xml:space="preserve">event coordination and administrative support, including </w:t>
      </w:r>
      <w:r w:rsidR="004E4C8F">
        <w:rPr>
          <w:rFonts w:ascii="Calibri" w:hAnsi="Calibri" w:cs="Courier New"/>
          <w:lang w:val="en-CA"/>
        </w:rPr>
        <w:t xml:space="preserve">presentation preparation, event scheduling, and travel </w:t>
      </w:r>
      <w:r w:rsidR="001E62EF" w:rsidRPr="001E62EF">
        <w:rPr>
          <w:rFonts w:ascii="Calibri" w:hAnsi="Calibri" w:cs="Courier New"/>
          <w:lang w:val="en-CA"/>
        </w:rPr>
        <w:t>logistics</w:t>
      </w:r>
      <w:r w:rsidR="00A344AF">
        <w:rPr>
          <w:rFonts w:ascii="Calibri" w:hAnsi="Calibri" w:cs="Courier New"/>
          <w:lang w:val="en-CA"/>
        </w:rPr>
        <w:t>. L</w:t>
      </w:r>
      <w:r w:rsidR="00DE1A2A" w:rsidRPr="001E62EF">
        <w:rPr>
          <w:rFonts w:ascii="Calibri" w:hAnsi="Calibri" w:cs="Courier New"/>
          <w:lang w:val="en-CA"/>
        </w:rPr>
        <w:t xml:space="preserve">everaging </w:t>
      </w:r>
      <w:r w:rsidR="00167FB0">
        <w:rPr>
          <w:rFonts w:ascii="Calibri" w:hAnsi="Calibri" w:cs="Courier New"/>
          <w:lang w:val="en-CA"/>
        </w:rPr>
        <w:t>a</w:t>
      </w:r>
      <w:r w:rsidR="009C3C69">
        <w:rPr>
          <w:rFonts w:ascii="Calibri" w:hAnsi="Calibri" w:cs="Courier New"/>
          <w:lang w:val="en-CA"/>
        </w:rPr>
        <w:t>n extensive</w:t>
      </w:r>
      <w:r w:rsidR="00167FB0">
        <w:rPr>
          <w:rFonts w:ascii="Calibri" w:hAnsi="Calibri" w:cs="Courier New"/>
          <w:lang w:val="en-CA"/>
        </w:rPr>
        <w:t xml:space="preserve"> </w:t>
      </w:r>
      <w:r w:rsidR="009C3C69">
        <w:rPr>
          <w:rFonts w:ascii="Calibri" w:hAnsi="Calibri" w:cs="Courier New"/>
          <w:lang w:val="en-CA"/>
        </w:rPr>
        <w:t>education</w:t>
      </w:r>
      <w:r w:rsidR="00167FB0">
        <w:rPr>
          <w:rFonts w:ascii="Calibri" w:hAnsi="Calibri" w:cs="Courier New"/>
          <w:lang w:val="en-CA"/>
        </w:rPr>
        <w:t xml:space="preserve"> in</w:t>
      </w:r>
      <w:r w:rsidR="009C3C69">
        <w:rPr>
          <w:rFonts w:ascii="Calibri" w:hAnsi="Calibri" w:cs="Courier New"/>
          <w:lang w:val="en-CA"/>
        </w:rPr>
        <w:t xml:space="preserve"> </w:t>
      </w:r>
      <w:r w:rsidR="00167FB0">
        <w:rPr>
          <w:rFonts w:ascii="Calibri" w:hAnsi="Calibri" w:cs="Courier New"/>
          <w:lang w:val="en-CA"/>
        </w:rPr>
        <w:t xml:space="preserve">law with </w:t>
      </w:r>
      <w:r w:rsidR="001E62EF" w:rsidRPr="001E62EF">
        <w:rPr>
          <w:rFonts w:ascii="Calibri" w:hAnsi="Calibri" w:cs="Courier New"/>
          <w:lang w:val="en-CA"/>
        </w:rPr>
        <w:t>high qua</w:t>
      </w:r>
      <w:r w:rsidR="00167FB0">
        <w:rPr>
          <w:rFonts w:ascii="Calibri" w:hAnsi="Calibri" w:cs="Courier New"/>
          <w:lang w:val="en-CA"/>
        </w:rPr>
        <w:t xml:space="preserve">lity customer service etiquette, </w:t>
      </w:r>
      <w:r w:rsidR="001E62EF" w:rsidRPr="001E62EF">
        <w:rPr>
          <w:rFonts w:ascii="Calibri" w:hAnsi="Calibri" w:cs="Courier New"/>
          <w:lang w:val="en-CA"/>
        </w:rPr>
        <w:t>efficient data</w:t>
      </w:r>
      <w:r w:rsidR="008D308F">
        <w:rPr>
          <w:rFonts w:ascii="Calibri" w:hAnsi="Calibri" w:cs="Courier New"/>
          <w:lang w:val="en-CA"/>
        </w:rPr>
        <w:t>base</w:t>
      </w:r>
      <w:r w:rsidR="001E62EF" w:rsidRPr="001E62EF">
        <w:rPr>
          <w:rFonts w:ascii="Calibri" w:hAnsi="Calibri" w:cs="Courier New"/>
          <w:lang w:val="en-CA"/>
        </w:rPr>
        <w:t xml:space="preserve"> management</w:t>
      </w:r>
      <w:r w:rsidR="0057377B" w:rsidRPr="001E62EF">
        <w:rPr>
          <w:rFonts w:ascii="Calibri" w:hAnsi="Calibri" w:cs="Courier New"/>
          <w:lang w:val="en-CA"/>
        </w:rPr>
        <w:t xml:space="preserve">, </w:t>
      </w:r>
      <w:r w:rsidR="001E62EF" w:rsidRPr="001E62EF">
        <w:rPr>
          <w:rFonts w:ascii="Calibri" w:hAnsi="Calibri" w:cs="Courier New"/>
          <w:lang w:val="en-CA"/>
        </w:rPr>
        <w:t xml:space="preserve">detailed research </w:t>
      </w:r>
      <w:r w:rsidR="002B24A0">
        <w:rPr>
          <w:rFonts w:ascii="Calibri" w:hAnsi="Calibri" w:cs="Courier New"/>
          <w:lang w:val="en-CA"/>
        </w:rPr>
        <w:t>practices</w:t>
      </w:r>
      <w:r w:rsidR="001E62EF" w:rsidRPr="001E62EF">
        <w:rPr>
          <w:rFonts w:ascii="Calibri" w:hAnsi="Calibri" w:cs="Courier New"/>
          <w:lang w:val="en-CA"/>
        </w:rPr>
        <w:t xml:space="preserve">, and </w:t>
      </w:r>
      <w:r w:rsidR="002E51F0">
        <w:rPr>
          <w:rFonts w:ascii="Calibri" w:hAnsi="Calibri" w:cs="Courier New"/>
          <w:lang w:val="en-CA"/>
        </w:rPr>
        <w:t xml:space="preserve">confidentiality protocols </w:t>
      </w:r>
      <w:r w:rsidR="00B651B1">
        <w:rPr>
          <w:rFonts w:ascii="Calibri" w:hAnsi="Calibri" w:cs="Courier New"/>
          <w:lang w:val="en-CA"/>
        </w:rPr>
        <w:t xml:space="preserve">to </w:t>
      </w:r>
      <w:r w:rsidR="000D6EC6">
        <w:rPr>
          <w:rFonts w:ascii="Calibri" w:hAnsi="Calibri" w:cs="Courier New"/>
          <w:lang w:val="en-CA"/>
        </w:rPr>
        <w:t>administer</w:t>
      </w:r>
      <w:r w:rsidR="00B651B1">
        <w:rPr>
          <w:rFonts w:ascii="Calibri" w:hAnsi="Calibri" w:cs="Courier New"/>
          <w:lang w:val="en-CA"/>
        </w:rPr>
        <w:t xml:space="preserve"> </w:t>
      </w:r>
      <w:r w:rsidR="00DF2536">
        <w:rPr>
          <w:rFonts w:ascii="Calibri" w:hAnsi="Calibri" w:cs="Courier New"/>
          <w:lang w:val="en-CA"/>
        </w:rPr>
        <w:t xml:space="preserve">and allocate </w:t>
      </w:r>
      <w:r w:rsidR="000D6EC6">
        <w:rPr>
          <w:rFonts w:ascii="Calibri" w:hAnsi="Calibri" w:cs="Courier New"/>
          <w:lang w:val="en-CA"/>
        </w:rPr>
        <w:t>valuable resources</w:t>
      </w:r>
      <w:r w:rsidR="00A344AF">
        <w:rPr>
          <w:rFonts w:ascii="Calibri" w:hAnsi="Calibri" w:cs="Courier New"/>
          <w:lang w:val="en-CA"/>
        </w:rPr>
        <w:t>,</w:t>
      </w:r>
      <w:r w:rsidR="000D6EC6">
        <w:rPr>
          <w:rFonts w:ascii="Calibri" w:hAnsi="Calibri" w:cs="Courier New"/>
          <w:lang w:val="en-CA"/>
        </w:rPr>
        <w:t xml:space="preserve"> </w:t>
      </w:r>
      <w:r w:rsidR="006B5E1F">
        <w:rPr>
          <w:rFonts w:ascii="Calibri" w:hAnsi="Calibri" w:cs="Courier New"/>
          <w:lang w:val="en-CA"/>
        </w:rPr>
        <w:t>according to</w:t>
      </w:r>
      <w:r w:rsidR="00480D02">
        <w:rPr>
          <w:rFonts w:ascii="Calibri" w:hAnsi="Calibri" w:cs="Courier New"/>
          <w:lang w:val="en-CA"/>
        </w:rPr>
        <w:t xml:space="preserve"> specific </w:t>
      </w:r>
      <w:r w:rsidR="00A344AF">
        <w:rPr>
          <w:rFonts w:ascii="Calibri" w:hAnsi="Calibri" w:cs="Courier New"/>
          <w:lang w:val="en-CA"/>
        </w:rPr>
        <w:t xml:space="preserve">stakeholder </w:t>
      </w:r>
      <w:r w:rsidR="00CD4C63">
        <w:rPr>
          <w:rFonts w:ascii="Calibri" w:hAnsi="Calibri" w:cs="Courier New"/>
          <w:lang w:val="en-CA"/>
        </w:rPr>
        <w:t xml:space="preserve">needs and </w:t>
      </w:r>
      <w:r w:rsidR="00A344AF">
        <w:rPr>
          <w:rFonts w:ascii="Calibri" w:hAnsi="Calibri" w:cs="Courier New"/>
          <w:lang w:val="en-CA"/>
        </w:rPr>
        <w:t xml:space="preserve">client </w:t>
      </w:r>
      <w:r w:rsidR="006B5E1F">
        <w:rPr>
          <w:rFonts w:ascii="Calibri" w:hAnsi="Calibri" w:cs="Courier New"/>
          <w:lang w:val="en-CA"/>
        </w:rPr>
        <w:t>criteria</w:t>
      </w:r>
      <w:r w:rsidR="00A344AF">
        <w:rPr>
          <w:rFonts w:ascii="Calibri" w:hAnsi="Calibri" w:cs="Courier New"/>
          <w:lang w:val="en-CA"/>
        </w:rPr>
        <w:t>,</w:t>
      </w:r>
      <w:r w:rsidR="00A344AF" w:rsidRPr="00A344AF">
        <w:rPr>
          <w:rFonts w:ascii="Calibri" w:hAnsi="Calibri" w:cs="Courier New"/>
          <w:lang w:val="en-CA"/>
        </w:rPr>
        <w:t xml:space="preserve"> </w:t>
      </w:r>
      <w:r w:rsidR="00A344AF">
        <w:rPr>
          <w:rFonts w:ascii="Calibri" w:hAnsi="Calibri" w:cs="Courier New"/>
          <w:lang w:val="en-CA"/>
        </w:rPr>
        <w:t>with</w:t>
      </w:r>
      <w:r w:rsidR="00A344AF" w:rsidRPr="001E62EF">
        <w:rPr>
          <w:rFonts w:ascii="Calibri" w:hAnsi="Calibri" w:cs="Courier New"/>
          <w:lang w:val="en-CA"/>
        </w:rPr>
        <w:t>in collaborative</w:t>
      </w:r>
      <w:r w:rsidR="00A344AF">
        <w:rPr>
          <w:rFonts w:ascii="Calibri" w:hAnsi="Calibri" w:cs="Courier New"/>
          <w:lang w:val="en-CA"/>
        </w:rPr>
        <w:t xml:space="preserve"> diplomatic</w:t>
      </w:r>
      <w:r w:rsidR="00A344AF" w:rsidRPr="001E62EF">
        <w:rPr>
          <w:rFonts w:ascii="Calibri" w:hAnsi="Calibri" w:cs="Courier New"/>
          <w:lang w:val="en-CA"/>
        </w:rPr>
        <w:t xml:space="preserve"> environments</w:t>
      </w:r>
      <w:r w:rsidR="00A63AA5" w:rsidRPr="001E62EF">
        <w:rPr>
          <w:rFonts w:ascii="Calibri" w:hAnsi="Calibri" w:cs="Courier New"/>
          <w:lang w:val="en-CA"/>
        </w:rPr>
        <w:t>.</w:t>
      </w:r>
      <w:r w:rsidR="00A63AA5" w:rsidRPr="002F6248">
        <w:rPr>
          <w:rFonts w:ascii="Calibri" w:hAnsi="Calibri" w:cs="Courier New"/>
          <w:lang w:val="en-CA"/>
        </w:rPr>
        <w:t xml:space="preserve"> </w:t>
      </w:r>
    </w:p>
    <w:p w14:paraId="3EB7F772" w14:textId="77777777" w:rsidR="000D7D9B" w:rsidRPr="002F6248" w:rsidRDefault="000D7D9B" w:rsidP="00CC603C">
      <w:pPr>
        <w:pStyle w:val="BulletList1"/>
        <w:numPr>
          <w:ilvl w:val="0"/>
          <w:numId w:val="0"/>
        </w:numPr>
        <w:jc w:val="both"/>
        <w:rPr>
          <w:rFonts w:ascii="Calibri" w:hAnsi="Calibri" w:cs="Courier New"/>
          <w:b/>
          <w:highlight w:val="yellow"/>
          <w:lang w:val="en-CA"/>
        </w:rPr>
      </w:pPr>
    </w:p>
    <w:p w14:paraId="329CA3F6" w14:textId="77777777" w:rsidR="00064DB8" w:rsidRPr="002F6248" w:rsidRDefault="00DF5F22" w:rsidP="00064DB8">
      <w:pPr>
        <w:pStyle w:val="SectionTitle"/>
        <w:spacing w:before="0"/>
        <w:rPr>
          <w:rFonts w:ascii="Calibri" w:hAnsi="Calibri" w:cs="Calibri"/>
          <w:b/>
          <w:bCs/>
          <w:lang w:val="en-CA"/>
        </w:rPr>
      </w:pPr>
      <w:r w:rsidRPr="002F6248">
        <w:rPr>
          <w:rFonts w:ascii="Calibri" w:hAnsi="Calibri" w:cs="Calibri"/>
          <w:b/>
          <w:bCs/>
          <w:lang w:val="en-CA"/>
        </w:rPr>
        <w:t>KEY SKILL</w:t>
      </w:r>
      <w:r w:rsidR="001D527D" w:rsidRPr="002F6248">
        <w:rPr>
          <w:rFonts w:ascii="Calibri" w:hAnsi="Calibri" w:cs="Calibri"/>
          <w:b/>
          <w:bCs/>
          <w:lang w:val="en-CA"/>
        </w:rPr>
        <w:t>s</w:t>
      </w:r>
    </w:p>
    <w:p w14:paraId="3E4ADC26" w14:textId="77777777" w:rsidR="00064DB8" w:rsidRPr="00C71A5D" w:rsidRDefault="00064DB8" w:rsidP="00064DB8">
      <w:pPr>
        <w:rPr>
          <w:sz w:val="20"/>
          <w:lang w:val="en-CA"/>
        </w:rPr>
      </w:pPr>
    </w:p>
    <w:tbl>
      <w:tblPr>
        <w:tblW w:w="10348" w:type="dxa"/>
        <w:tblInd w:w="108" w:type="dxa"/>
        <w:tblLook w:val="00A0" w:firstRow="1" w:lastRow="0" w:firstColumn="1" w:lastColumn="0" w:noHBand="0" w:noVBand="0"/>
      </w:tblPr>
      <w:tblGrid>
        <w:gridCol w:w="4007"/>
        <w:gridCol w:w="3112"/>
        <w:gridCol w:w="3229"/>
      </w:tblGrid>
      <w:tr w:rsidR="000B69B5" w:rsidRPr="002F6248" w14:paraId="473EBF5F" w14:textId="77777777" w:rsidTr="000B69B5">
        <w:trPr>
          <w:trHeight w:val="675"/>
        </w:trPr>
        <w:tc>
          <w:tcPr>
            <w:tcW w:w="4007" w:type="dxa"/>
            <w:shd w:val="clear" w:color="auto" w:fill="auto"/>
          </w:tcPr>
          <w:p w14:paraId="77EA028F" w14:textId="77777777" w:rsidR="000B69B5" w:rsidRPr="000B69B5" w:rsidRDefault="000B69B5" w:rsidP="000B69B5">
            <w:pPr>
              <w:pStyle w:val="BulletList1"/>
              <w:spacing w:line="276" w:lineRule="auto"/>
              <w:ind w:left="318" w:right="-250" w:hanging="283"/>
              <w:rPr>
                <w:rFonts w:ascii="Calibri" w:hAnsi="Calibri"/>
              </w:rPr>
            </w:pPr>
            <w:r w:rsidRPr="000B69B5">
              <w:rPr>
                <w:rFonts w:ascii="Calibri" w:hAnsi="Calibri"/>
              </w:rPr>
              <w:t>Timeline-Oriented Event Coordination</w:t>
            </w:r>
          </w:p>
          <w:p w14:paraId="6771302B" w14:textId="77777777" w:rsidR="000B69B5" w:rsidRPr="000B69B5" w:rsidRDefault="000B69B5" w:rsidP="000B69B5">
            <w:pPr>
              <w:pStyle w:val="BulletList1"/>
              <w:spacing w:line="276" w:lineRule="auto"/>
              <w:ind w:left="318" w:right="-250" w:hanging="283"/>
              <w:rPr>
                <w:rFonts w:ascii="Calibri" w:hAnsi="Calibri"/>
              </w:rPr>
            </w:pPr>
            <w:r w:rsidRPr="000B69B5">
              <w:rPr>
                <w:rFonts w:ascii="Calibri" w:hAnsi="Calibri"/>
              </w:rPr>
              <w:t>Customer Query &amp; Confidentiality Specialist</w:t>
            </w:r>
          </w:p>
          <w:p w14:paraId="4E94C9C5" w14:textId="3C6B741A" w:rsidR="009A3F05" w:rsidRPr="000B69B5" w:rsidRDefault="000B69B5" w:rsidP="00222123">
            <w:pPr>
              <w:pStyle w:val="BulletList1"/>
              <w:spacing w:line="276" w:lineRule="auto"/>
              <w:ind w:left="318" w:right="-250" w:hanging="283"/>
              <w:rPr>
                <w:rFonts w:ascii="Calibri" w:hAnsi="Calibri"/>
              </w:rPr>
            </w:pPr>
            <w:r w:rsidRPr="000B69B5">
              <w:rPr>
                <w:rFonts w:ascii="Calibri" w:hAnsi="Calibri"/>
              </w:rPr>
              <w:t>Data Organization &amp; Cataloguing</w:t>
            </w:r>
          </w:p>
        </w:tc>
        <w:tc>
          <w:tcPr>
            <w:tcW w:w="3112" w:type="dxa"/>
            <w:shd w:val="clear" w:color="auto" w:fill="auto"/>
          </w:tcPr>
          <w:p w14:paraId="6A815F0D" w14:textId="27DD41BC" w:rsidR="000B69B5" w:rsidRPr="000B69B5" w:rsidRDefault="000B69B5" w:rsidP="000B69B5">
            <w:pPr>
              <w:pStyle w:val="BulletList1"/>
              <w:spacing w:line="276" w:lineRule="auto"/>
              <w:ind w:left="176" w:right="-108" w:hanging="176"/>
              <w:rPr>
                <w:rFonts w:ascii="Calibri" w:hAnsi="Calibri"/>
              </w:rPr>
            </w:pPr>
            <w:r w:rsidRPr="000B69B5">
              <w:rPr>
                <w:rFonts w:ascii="Calibri" w:hAnsi="Calibri"/>
              </w:rPr>
              <w:t>Conference &amp; Seminar Experience</w:t>
            </w:r>
          </w:p>
          <w:p w14:paraId="00286392" w14:textId="3A4663EC" w:rsidR="000B69B5" w:rsidRPr="000B69B5" w:rsidRDefault="00193DEF" w:rsidP="000B69B5">
            <w:pPr>
              <w:pStyle w:val="BulletList1"/>
              <w:spacing w:line="276" w:lineRule="auto"/>
              <w:ind w:left="176" w:right="-108" w:hanging="1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Travel Logistics and Scheduling</w:t>
            </w:r>
          </w:p>
          <w:p w14:paraId="4521EE7F" w14:textId="0C8122C7" w:rsidR="00D82857" w:rsidRPr="000B69B5" w:rsidRDefault="000B69B5" w:rsidP="000B69B5">
            <w:pPr>
              <w:pStyle w:val="BulletList1"/>
              <w:spacing w:line="276" w:lineRule="auto"/>
              <w:ind w:left="176" w:right="-108" w:hanging="176"/>
              <w:rPr>
                <w:rFonts w:ascii="Calibri" w:hAnsi="Calibri"/>
              </w:rPr>
            </w:pPr>
            <w:r w:rsidRPr="000B69B5">
              <w:rPr>
                <w:rFonts w:ascii="Calibri" w:hAnsi="Calibri"/>
              </w:rPr>
              <w:t>Workload &amp; Priority Management</w:t>
            </w:r>
          </w:p>
        </w:tc>
        <w:tc>
          <w:tcPr>
            <w:tcW w:w="3229" w:type="dxa"/>
            <w:shd w:val="clear" w:color="auto" w:fill="auto"/>
          </w:tcPr>
          <w:p w14:paraId="408C3A0C" w14:textId="77777777" w:rsidR="000B69B5" w:rsidRPr="000B69B5" w:rsidRDefault="000B69B5" w:rsidP="000B69B5">
            <w:pPr>
              <w:pStyle w:val="BulletList1"/>
              <w:spacing w:line="276" w:lineRule="auto"/>
              <w:ind w:left="175" w:right="-392" w:hanging="175"/>
              <w:rPr>
                <w:rFonts w:ascii="Calibri" w:hAnsi="Calibri"/>
              </w:rPr>
            </w:pPr>
            <w:r w:rsidRPr="000B69B5">
              <w:rPr>
                <w:rFonts w:ascii="Calibri" w:hAnsi="Calibri"/>
              </w:rPr>
              <w:t>Electronic Resource Advisor</w:t>
            </w:r>
          </w:p>
          <w:p w14:paraId="5E9BBE0B" w14:textId="77777777" w:rsidR="000B69B5" w:rsidRPr="000B69B5" w:rsidRDefault="000B69B5" w:rsidP="000B69B5">
            <w:pPr>
              <w:pStyle w:val="BulletList1"/>
              <w:spacing w:line="276" w:lineRule="auto"/>
              <w:ind w:left="175" w:right="-392" w:hanging="175"/>
              <w:rPr>
                <w:rFonts w:ascii="Calibri" w:hAnsi="Calibri"/>
              </w:rPr>
            </w:pPr>
            <w:r w:rsidRPr="000B69B5">
              <w:rPr>
                <w:rFonts w:ascii="Calibri" w:hAnsi="Calibri"/>
              </w:rPr>
              <w:t xml:space="preserve">Detail-Oriented </w:t>
            </w:r>
            <w:r w:rsidRPr="000B69B5">
              <w:rPr>
                <w:rFonts w:ascii="Calibri" w:hAnsi="Calibri"/>
                <w:lang w:val="en-GB"/>
              </w:rPr>
              <w:t>Research</w:t>
            </w:r>
            <w:r w:rsidRPr="000B69B5">
              <w:rPr>
                <w:rFonts w:ascii="Calibri" w:hAnsi="Calibri"/>
              </w:rPr>
              <w:t xml:space="preserve"> </w:t>
            </w:r>
          </w:p>
          <w:p w14:paraId="7821E442" w14:textId="3F475F3C" w:rsidR="006F307C" w:rsidRPr="000B69B5" w:rsidRDefault="000B69B5" w:rsidP="00F93C8D">
            <w:pPr>
              <w:pStyle w:val="BulletList1"/>
              <w:spacing w:line="276" w:lineRule="auto"/>
              <w:ind w:left="175" w:right="-392" w:hanging="175"/>
              <w:rPr>
                <w:rFonts w:ascii="Calibri" w:hAnsi="Calibri"/>
              </w:rPr>
            </w:pPr>
            <w:r w:rsidRPr="000B69B5">
              <w:rPr>
                <w:rFonts w:ascii="Calibri" w:hAnsi="Calibri"/>
              </w:rPr>
              <w:t>Collaborative Team Player</w:t>
            </w:r>
          </w:p>
        </w:tc>
      </w:tr>
    </w:tbl>
    <w:p w14:paraId="5EACB68C" w14:textId="77777777" w:rsidR="00E8443E" w:rsidRPr="002F6248" w:rsidRDefault="00DF5F22" w:rsidP="00C64634">
      <w:pPr>
        <w:pStyle w:val="SectionTitle"/>
        <w:rPr>
          <w:rFonts w:ascii="Calibri" w:hAnsi="Calibri" w:cs="Calibri"/>
          <w:b/>
          <w:bCs/>
          <w:lang w:val="en-CA"/>
        </w:rPr>
      </w:pPr>
      <w:r w:rsidRPr="002F6248">
        <w:rPr>
          <w:rFonts w:ascii="Calibri" w:hAnsi="Calibri" w:cs="Calibri"/>
          <w:b/>
          <w:bCs/>
          <w:lang w:val="en-CA"/>
        </w:rPr>
        <w:t>professional exp</w:t>
      </w:r>
      <w:r w:rsidR="004121E7" w:rsidRPr="002F6248">
        <w:rPr>
          <w:rFonts w:ascii="Calibri" w:hAnsi="Calibri" w:cs="Calibri"/>
          <w:b/>
          <w:bCs/>
          <w:lang w:val="en-CA"/>
        </w:rPr>
        <w:t>e</w:t>
      </w:r>
      <w:r w:rsidRPr="002F6248">
        <w:rPr>
          <w:rFonts w:ascii="Calibri" w:hAnsi="Calibri" w:cs="Calibri"/>
          <w:b/>
          <w:bCs/>
          <w:lang w:val="en-CA"/>
        </w:rPr>
        <w:t>rience</w:t>
      </w:r>
    </w:p>
    <w:p w14:paraId="22E3F3E6" w14:textId="77777777" w:rsidR="00E8443E" w:rsidRDefault="00E8443E" w:rsidP="000C197D">
      <w:pPr>
        <w:pStyle w:val="BulletList1"/>
        <w:numPr>
          <w:ilvl w:val="0"/>
          <w:numId w:val="0"/>
        </w:numPr>
        <w:ind w:left="1778" w:right="-160" w:hanging="360"/>
        <w:rPr>
          <w:rFonts w:ascii="Calibri" w:hAnsi="Calibri"/>
          <w:lang w:val="en-CA"/>
        </w:rPr>
      </w:pPr>
    </w:p>
    <w:p w14:paraId="237AAF76" w14:textId="1275DA21" w:rsidR="00422AB5" w:rsidRDefault="00422AB5" w:rsidP="00422AB5">
      <w:pPr>
        <w:pStyle w:val="BulletList1"/>
        <w:numPr>
          <w:ilvl w:val="0"/>
          <w:numId w:val="0"/>
        </w:numPr>
        <w:ind w:left="284" w:right="-160" w:hanging="360"/>
        <w:jc w:val="both"/>
        <w:rPr>
          <w:rFonts w:ascii="Calibri" w:hAnsi="Calibri"/>
          <w:b/>
          <w:lang w:val="en-CA"/>
        </w:rPr>
      </w:pPr>
      <w:r>
        <w:rPr>
          <w:rFonts w:ascii="Calibri" w:hAnsi="Calibri"/>
          <w:lang w:val="en-CA"/>
        </w:rPr>
        <w:t>MEDISCA Pharmaceuticals                                                                                                                                               Aug. 2018 – Till date</w:t>
      </w:r>
      <w:r w:rsidR="00737C14">
        <w:rPr>
          <w:rFonts w:ascii="Calibri" w:hAnsi="Calibri"/>
          <w:lang w:val="en-CA"/>
        </w:rPr>
        <w:t xml:space="preserve"> </w:t>
      </w:r>
      <w:r w:rsidRPr="00422AB5">
        <w:rPr>
          <w:rFonts w:ascii="Calibri" w:hAnsi="Calibri"/>
          <w:b/>
          <w:lang w:val="en-CA"/>
        </w:rPr>
        <w:t>Customer Service Representative</w:t>
      </w:r>
      <w:r w:rsidR="0019603C">
        <w:rPr>
          <w:rFonts w:ascii="Calibri" w:hAnsi="Calibri"/>
          <w:b/>
          <w:lang w:val="en-CA"/>
        </w:rPr>
        <w:t xml:space="preserve">/ Regulatory Affairs Analyst </w:t>
      </w:r>
    </w:p>
    <w:p w14:paraId="2E350E0B" w14:textId="0199A453" w:rsidR="00422AB5" w:rsidRDefault="00422AB5" w:rsidP="00422AB5">
      <w:pPr>
        <w:pStyle w:val="BulletList1"/>
        <w:numPr>
          <w:ilvl w:val="0"/>
          <w:numId w:val="41"/>
        </w:numPr>
        <w:ind w:right="-160"/>
        <w:jc w:val="both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Manage and handle customer queries</w:t>
      </w:r>
    </w:p>
    <w:p w14:paraId="4E0DC70A" w14:textId="64D2D1BB" w:rsidR="00422AB5" w:rsidRDefault="00F75F27" w:rsidP="00422AB5">
      <w:pPr>
        <w:pStyle w:val="BulletList1"/>
        <w:numPr>
          <w:ilvl w:val="0"/>
          <w:numId w:val="41"/>
        </w:numPr>
        <w:ind w:right="-160"/>
        <w:jc w:val="both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Document preparation and database maintenance</w:t>
      </w:r>
    </w:p>
    <w:p w14:paraId="73A7D431" w14:textId="4BCD06EA" w:rsidR="006F1C73" w:rsidRDefault="00422AB5" w:rsidP="006F1C73">
      <w:pPr>
        <w:pStyle w:val="BulletList1"/>
        <w:numPr>
          <w:ilvl w:val="0"/>
          <w:numId w:val="41"/>
        </w:numPr>
        <w:ind w:right="-160"/>
        <w:jc w:val="both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Administrative tasks</w:t>
      </w:r>
    </w:p>
    <w:p w14:paraId="0EC295D6" w14:textId="364F3F7B" w:rsidR="0019603C" w:rsidRDefault="0019603C" w:rsidP="006F1C73">
      <w:pPr>
        <w:pStyle w:val="BulletList1"/>
        <w:numPr>
          <w:ilvl w:val="0"/>
          <w:numId w:val="41"/>
        </w:numPr>
        <w:ind w:right="-160"/>
        <w:jc w:val="both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Regulatory and Approval processes</w:t>
      </w:r>
    </w:p>
    <w:p w14:paraId="19431F89" w14:textId="6DAB7894" w:rsidR="0019603C" w:rsidRDefault="0019603C" w:rsidP="006F1C73">
      <w:pPr>
        <w:pStyle w:val="BulletList1"/>
        <w:numPr>
          <w:ilvl w:val="0"/>
          <w:numId w:val="41"/>
        </w:numPr>
        <w:ind w:right="-160"/>
        <w:jc w:val="both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Evaluation of applicable laws &amp; regulations</w:t>
      </w:r>
    </w:p>
    <w:p w14:paraId="138F0DFC" w14:textId="77777777" w:rsidR="006F1C73" w:rsidRPr="006F1C73" w:rsidRDefault="006F1C73" w:rsidP="006F1C73">
      <w:pPr>
        <w:pStyle w:val="BulletList1"/>
        <w:numPr>
          <w:ilvl w:val="0"/>
          <w:numId w:val="0"/>
        </w:numPr>
        <w:ind w:left="1778" w:right="-160" w:hanging="360"/>
        <w:jc w:val="both"/>
        <w:rPr>
          <w:rFonts w:ascii="Calibri" w:hAnsi="Calibri"/>
          <w:lang w:val="en-CA"/>
        </w:rPr>
      </w:pPr>
    </w:p>
    <w:tbl>
      <w:tblPr>
        <w:tblW w:w="10348" w:type="dxa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371"/>
        <w:gridCol w:w="2977"/>
      </w:tblGrid>
      <w:tr w:rsidR="00643107" w:rsidRPr="002F6248" w14:paraId="5AAE1846" w14:textId="77777777" w:rsidTr="000A6344">
        <w:trPr>
          <w:trHeight w:val="269"/>
        </w:trPr>
        <w:tc>
          <w:tcPr>
            <w:tcW w:w="7371" w:type="dxa"/>
            <w:tcBorders>
              <w:bottom w:val="single" w:sz="4" w:space="0" w:color="D9D9D9"/>
            </w:tcBorders>
          </w:tcPr>
          <w:p w14:paraId="3FDB993F" w14:textId="4F89D00F" w:rsidR="00643107" w:rsidRPr="00B91F6E" w:rsidRDefault="00D44090" w:rsidP="000A6344">
            <w:pPr>
              <w:pStyle w:val="Employername"/>
              <w:ind w:left="0" w:hanging="108"/>
              <w:rPr>
                <w:rStyle w:val="JobTitle"/>
                <w:rFonts w:ascii="Calibri" w:hAnsi="Calibri"/>
                <w:sz w:val="20"/>
                <w:lang w:val="fr-CA"/>
              </w:rPr>
            </w:pPr>
            <w:r w:rsidRPr="00B91F6E">
              <w:rPr>
                <w:rFonts w:ascii="Calibri" w:hAnsi="Calibri"/>
                <w:bCs/>
                <w:iCs/>
                <w:sz w:val="20"/>
                <w:lang w:val="fr-CA"/>
              </w:rPr>
              <w:t>Paris Domestic Violence Group</w:t>
            </w:r>
            <w:r w:rsidR="009B0DDA">
              <w:rPr>
                <w:rStyle w:val="JobTitle"/>
                <w:rFonts w:ascii="Calibri" w:hAnsi="Calibri"/>
                <w:b w:val="0"/>
                <w:i w:val="0"/>
                <w:sz w:val="20"/>
                <w:lang w:val="fr-CA"/>
              </w:rPr>
              <w:t>, Paris, France</w:t>
            </w:r>
            <w:r w:rsidR="00643107" w:rsidRPr="00B91F6E">
              <w:rPr>
                <w:rStyle w:val="JobTitle"/>
                <w:rFonts w:ascii="Calibri" w:hAnsi="Calibri"/>
                <w:sz w:val="20"/>
                <w:lang w:val="fr-CA"/>
              </w:rPr>
              <w:t xml:space="preserve"> </w:t>
            </w:r>
          </w:p>
          <w:p w14:paraId="6692C98C" w14:textId="335E015B" w:rsidR="00643107" w:rsidRPr="002F6248" w:rsidRDefault="002C54CD" w:rsidP="000A6344">
            <w:pPr>
              <w:pStyle w:val="Employername"/>
              <w:ind w:left="0" w:hanging="108"/>
              <w:rPr>
                <w:rFonts w:ascii="Calibri" w:hAnsi="Calibri"/>
                <w:bCs/>
                <w:iCs/>
                <w:sz w:val="20"/>
                <w:lang w:val="en-CA"/>
              </w:rPr>
            </w:pPr>
            <w:r w:rsidRPr="002C54CD"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>Personal Assistant</w:t>
            </w:r>
          </w:p>
        </w:tc>
        <w:tc>
          <w:tcPr>
            <w:tcW w:w="2977" w:type="dxa"/>
            <w:tcBorders>
              <w:bottom w:val="single" w:sz="4" w:space="0" w:color="D9D9D9"/>
            </w:tcBorders>
          </w:tcPr>
          <w:p w14:paraId="284ADA86" w14:textId="5E348E82" w:rsidR="00643107" w:rsidRPr="002F6248" w:rsidRDefault="002C54CD" w:rsidP="000A6344">
            <w:pPr>
              <w:pStyle w:val="Daterightjustified"/>
              <w:rPr>
                <w:rFonts w:ascii="Calibri" w:hAnsi="Calibri"/>
                <w:sz w:val="20"/>
                <w:lang w:val="en-CA"/>
              </w:rPr>
            </w:pPr>
            <w:r w:rsidRPr="002C54CD">
              <w:rPr>
                <w:rFonts w:ascii="Calibri" w:hAnsi="Calibri"/>
                <w:b/>
                <w:i/>
                <w:sz w:val="20"/>
                <w:lang w:val="en-GB"/>
              </w:rPr>
              <w:tab/>
            </w:r>
            <w:r w:rsidRPr="002C54CD">
              <w:rPr>
                <w:rFonts w:ascii="Calibri" w:hAnsi="Calibri"/>
                <w:sz w:val="20"/>
                <w:lang w:val="en-GB"/>
              </w:rPr>
              <w:t>Sept. 2016 – Jun. 2017</w:t>
            </w:r>
          </w:p>
        </w:tc>
      </w:tr>
    </w:tbl>
    <w:p w14:paraId="63E62E36" w14:textId="77777777" w:rsidR="00643107" w:rsidRPr="002F6248" w:rsidRDefault="00643107" w:rsidP="00643107">
      <w:pPr>
        <w:pStyle w:val="BulletList1"/>
        <w:numPr>
          <w:ilvl w:val="0"/>
          <w:numId w:val="0"/>
        </w:numPr>
        <w:rPr>
          <w:rFonts w:ascii="Calibri" w:hAnsi="Calibri"/>
          <w:sz w:val="10"/>
          <w:highlight w:val="yellow"/>
          <w:lang w:val="en-CA"/>
        </w:rPr>
      </w:pPr>
    </w:p>
    <w:p w14:paraId="2EE78B09" w14:textId="00E98B20" w:rsidR="005C4FAA" w:rsidRPr="005C4FAA" w:rsidRDefault="003B31BD" w:rsidP="005C4FAA">
      <w:pPr>
        <w:pStyle w:val="BulletList1"/>
        <w:ind w:left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Managed daily meetings, s</w:t>
      </w:r>
      <w:r w:rsidR="005C4FAA" w:rsidRPr="005C4FAA">
        <w:rPr>
          <w:rFonts w:ascii="Calibri" w:hAnsi="Calibri"/>
          <w:lang w:val="en-GB"/>
        </w:rPr>
        <w:t>cheduling</w:t>
      </w:r>
      <w:r>
        <w:rPr>
          <w:rFonts w:ascii="Calibri" w:hAnsi="Calibri"/>
          <w:lang w:val="en-GB"/>
        </w:rPr>
        <w:t>, and c</w:t>
      </w:r>
      <w:r w:rsidR="005C4FAA" w:rsidRPr="005C4FAA">
        <w:rPr>
          <w:rFonts w:ascii="Calibri" w:hAnsi="Calibri"/>
          <w:lang w:val="en-GB"/>
        </w:rPr>
        <w:t>orrespondence</w:t>
      </w:r>
      <w:r w:rsidR="005C4FAA">
        <w:rPr>
          <w:rFonts w:ascii="Calibri" w:hAnsi="Calibri"/>
          <w:lang w:val="en-GB"/>
        </w:rPr>
        <w:t>.</w:t>
      </w:r>
    </w:p>
    <w:p w14:paraId="03CD94D1" w14:textId="691E7594" w:rsidR="005C4FAA" w:rsidRPr="005C4FAA" w:rsidRDefault="002B68A7" w:rsidP="005C4FAA">
      <w:pPr>
        <w:pStyle w:val="BulletList1"/>
        <w:ind w:left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Handled </w:t>
      </w:r>
      <w:r w:rsidR="00C42E7E">
        <w:rPr>
          <w:rFonts w:ascii="Calibri" w:hAnsi="Calibri"/>
          <w:lang w:val="en-GB"/>
        </w:rPr>
        <w:t>numerous</w:t>
      </w:r>
      <w:r>
        <w:rPr>
          <w:rFonts w:ascii="Calibri" w:hAnsi="Calibri"/>
          <w:lang w:val="en-GB"/>
        </w:rPr>
        <w:t xml:space="preserve"> a</w:t>
      </w:r>
      <w:r w:rsidR="005C4FAA" w:rsidRPr="005C4FAA">
        <w:rPr>
          <w:rFonts w:ascii="Calibri" w:hAnsi="Calibri"/>
          <w:lang w:val="en-GB"/>
        </w:rPr>
        <w:t>dministrative tasks</w:t>
      </w:r>
      <w:r w:rsidR="00140C61">
        <w:rPr>
          <w:rFonts w:ascii="Calibri" w:hAnsi="Calibri"/>
          <w:lang w:val="en-GB"/>
        </w:rPr>
        <w:t xml:space="preserve"> </w:t>
      </w:r>
      <w:r w:rsidR="00554A87">
        <w:rPr>
          <w:rFonts w:ascii="Calibri" w:hAnsi="Calibri"/>
          <w:lang w:val="en-GB"/>
        </w:rPr>
        <w:t>including</w:t>
      </w:r>
      <w:r w:rsidR="001B28C7">
        <w:rPr>
          <w:rFonts w:ascii="Calibri" w:hAnsi="Calibri"/>
          <w:lang w:val="en-GB"/>
        </w:rPr>
        <w:t xml:space="preserve"> document</w:t>
      </w:r>
      <w:r w:rsidR="00140C61">
        <w:rPr>
          <w:rFonts w:ascii="Calibri" w:hAnsi="Calibri"/>
          <w:lang w:val="en-GB"/>
        </w:rPr>
        <w:t xml:space="preserve"> prepar</w:t>
      </w:r>
      <w:r w:rsidR="001B28C7">
        <w:rPr>
          <w:rFonts w:ascii="Calibri" w:hAnsi="Calibri"/>
          <w:lang w:val="en-GB"/>
        </w:rPr>
        <w:t>ation</w:t>
      </w:r>
      <w:r w:rsidR="00A51E0C">
        <w:rPr>
          <w:rFonts w:ascii="Calibri" w:hAnsi="Calibri"/>
          <w:lang w:val="en-GB"/>
        </w:rPr>
        <w:t xml:space="preserve"> and database maintenance</w:t>
      </w:r>
      <w:r w:rsidR="005C4FAA">
        <w:rPr>
          <w:rFonts w:ascii="Calibri" w:hAnsi="Calibri"/>
          <w:lang w:val="en-GB"/>
        </w:rPr>
        <w:t>.</w:t>
      </w:r>
    </w:p>
    <w:p w14:paraId="4739ABA2" w14:textId="227C7B8A" w:rsidR="00782163" w:rsidRPr="0090614B" w:rsidRDefault="0053380E" w:rsidP="00782163">
      <w:pPr>
        <w:pStyle w:val="BulletList1"/>
        <w:ind w:left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Coordinated</w:t>
      </w:r>
      <w:r w:rsidR="005C4FAA">
        <w:rPr>
          <w:rFonts w:ascii="Calibri" w:hAnsi="Calibri"/>
          <w:lang w:val="en-GB"/>
        </w:rPr>
        <w:t xml:space="preserve"> event</w:t>
      </w:r>
      <w:r w:rsidR="00327425">
        <w:rPr>
          <w:rFonts w:ascii="Calibri" w:hAnsi="Calibri"/>
          <w:lang w:val="en-GB"/>
        </w:rPr>
        <w:t xml:space="preserve"> logistic</w:t>
      </w:r>
      <w:r w:rsidR="005C4FAA">
        <w:rPr>
          <w:rFonts w:ascii="Calibri" w:hAnsi="Calibri"/>
          <w:lang w:val="en-GB"/>
        </w:rPr>
        <w:t>s</w:t>
      </w:r>
      <w:r w:rsidR="00A51E0C">
        <w:rPr>
          <w:rFonts w:ascii="Calibri" w:hAnsi="Calibri"/>
          <w:lang w:val="en-GB"/>
        </w:rPr>
        <w:t xml:space="preserve"> under strict timelines and </w:t>
      </w:r>
      <w:r w:rsidR="000B2DC9">
        <w:rPr>
          <w:rFonts w:ascii="Calibri" w:hAnsi="Calibri"/>
          <w:lang w:val="en-GB"/>
        </w:rPr>
        <w:t>budgetary restrictions</w:t>
      </w:r>
      <w:r w:rsidR="0017085F" w:rsidRPr="005C4FAA">
        <w:rPr>
          <w:rFonts w:ascii="Calibri" w:hAnsi="Calibri"/>
          <w:lang w:val="en-CA"/>
        </w:rPr>
        <w:t>.</w:t>
      </w:r>
    </w:p>
    <w:p w14:paraId="1E4F01DD" w14:textId="015B7C17" w:rsidR="0090614B" w:rsidRPr="00ED1203" w:rsidRDefault="0090614B" w:rsidP="00782163">
      <w:pPr>
        <w:pStyle w:val="BulletList1"/>
        <w:ind w:left="709"/>
        <w:rPr>
          <w:rFonts w:ascii="Calibri" w:hAnsi="Calibri"/>
          <w:lang w:val="en-GB"/>
        </w:rPr>
      </w:pPr>
      <w:r>
        <w:rPr>
          <w:rFonts w:ascii="Calibri" w:hAnsi="Calibri"/>
          <w:lang w:val="en-CA"/>
        </w:rPr>
        <w:t xml:space="preserve">Research </w:t>
      </w:r>
      <w:r w:rsidR="00737C14">
        <w:rPr>
          <w:rFonts w:ascii="Calibri" w:hAnsi="Calibri"/>
          <w:lang w:val="en-CA"/>
        </w:rPr>
        <w:t>and information compilation</w:t>
      </w:r>
    </w:p>
    <w:p w14:paraId="3F4CF39C" w14:textId="77777777" w:rsidR="00ED1203" w:rsidRPr="00E21F4C" w:rsidRDefault="00ED1203" w:rsidP="00ED1203">
      <w:pPr>
        <w:pStyle w:val="BulletList1"/>
        <w:numPr>
          <w:ilvl w:val="0"/>
          <w:numId w:val="0"/>
        </w:numPr>
        <w:ind w:left="1778" w:hanging="360"/>
        <w:rPr>
          <w:rFonts w:ascii="Calibri" w:hAnsi="Calibri"/>
          <w:lang w:val="en-GB"/>
        </w:rPr>
      </w:pPr>
    </w:p>
    <w:tbl>
      <w:tblPr>
        <w:tblW w:w="10348" w:type="dxa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371"/>
        <w:gridCol w:w="2977"/>
      </w:tblGrid>
      <w:tr w:rsidR="00ED1203" w:rsidRPr="002F6248" w14:paraId="5F1D4A59" w14:textId="77777777" w:rsidTr="000A6344">
        <w:trPr>
          <w:trHeight w:val="269"/>
        </w:trPr>
        <w:tc>
          <w:tcPr>
            <w:tcW w:w="7371" w:type="dxa"/>
            <w:tcBorders>
              <w:bottom w:val="single" w:sz="4" w:space="0" w:color="D9D9D9"/>
            </w:tcBorders>
          </w:tcPr>
          <w:p w14:paraId="35C4C178" w14:textId="77777777" w:rsidR="00AD4C24" w:rsidRPr="00B91F6E" w:rsidRDefault="00AD4C24" w:rsidP="000A6344">
            <w:pPr>
              <w:pStyle w:val="Employername"/>
              <w:ind w:left="0" w:hanging="108"/>
              <w:rPr>
                <w:rFonts w:ascii="Calibri" w:hAnsi="Calibri"/>
                <w:bCs/>
                <w:iCs/>
                <w:sz w:val="20"/>
                <w:lang w:val="fr-CA"/>
              </w:rPr>
            </w:pPr>
            <w:proofErr w:type="spellStart"/>
            <w:r w:rsidRPr="00B91F6E">
              <w:rPr>
                <w:rFonts w:ascii="Calibri" w:hAnsi="Calibri"/>
                <w:bCs/>
                <w:iCs/>
                <w:sz w:val="20"/>
                <w:lang w:val="fr-CA"/>
              </w:rPr>
              <w:t>Academie</w:t>
            </w:r>
            <w:proofErr w:type="spellEnd"/>
            <w:r w:rsidRPr="00B91F6E">
              <w:rPr>
                <w:rFonts w:ascii="Calibri" w:hAnsi="Calibri"/>
                <w:bCs/>
                <w:iCs/>
                <w:sz w:val="20"/>
                <w:lang w:val="fr-CA"/>
              </w:rPr>
              <w:t xml:space="preserve"> Diplomatique Internationale (ADI), Paris, France</w:t>
            </w:r>
            <w:r w:rsidRPr="00B91F6E">
              <w:rPr>
                <w:rFonts w:ascii="Calibri" w:hAnsi="Calibri"/>
                <w:bCs/>
                <w:iCs/>
                <w:sz w:val="20"/>
                <w:lang w:val="fr-CA"/>
              </w:rPr>
              <w:tab/>
            </w:r>
          </w:p>
          <w:p w14:paraId="4739FC92" w14:textId="3D9AF1AF" w:rsidR="00ED1203" w:rsidRPr="002F6248" w:rsidRDefault="00AD4C24" w:rsidP="000A6344">
            <w:pPr>
              <w:pStyle w:val="Employername"/>
              <w:ind w:left="0" w:hanging="108"/>
              <w:rPr>
                <w:rFonts w:ascii="Calibri" w:hAnsi="Calibri"/>
                <w:bCs/>
                <w:iCs/>
                <w:sz w:val="20"/>
                <w:lang w:val="en-CA"/>
              </w:rPr>
            </w:pPr>
            <w:r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>Conference</w:t>
            </w:r>
            <w:r w:rsidR="00ED1203" w:rsidRPr="002C54CD"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 xml:space="preserve"> Assistant</w:t>
            </w:r>
          </w:p>
        </w:tc>
        <w:tc>
          <w:tcPr>
            <w:tcW w:w="2977" w:type="dxa"/>
            <w:tcBorders>
              <w:bottom w:val="single" w:sz="4" w:space="0" w:color="D9D9D9"/>
            </w:tcBorders>
          </w:tcPr>
          <w:p w14:paraId="169B4E73" w14:textId="00E99981" w:rsidR="00ED1203" w:rsidRPr="002F6248" w:rsidRDefault="00ED1203" w:rsidP="000A6344">
            <w:pPr>
              <w:pStyle w:val="Daterightjustified"/>
              <w:rPr>
                <w:rFonts w:ascii="Calibri" w:hAnsi="Calibri"/>
                <w:sz w:val="20"/>
                <w:lang w:val="en-CA"/>
              </w:rPr>
            </w:pPr>
            <w:r w:rsidRPr="002C54CD">
              <w:rPr>
                <w:rFonts w:ascii="Calibri" w:hAnsi="Calibri"/>
                <w:b/>
                <w:i/>
                <w:sz w:val="20"/>
                <w:lang w:val="en-GB"/>
              </w:rPr>
              <w:tab/>
            </w:r>
            <w:r w:rsidR="00AD4C24" w:rsidRPr="00AD4C24">
              <w:rPr>
                <w:rFonts w:ascii="Calibri" w:hAnsi="Calibri"/>
                <w:sz w:val="20"/>
                <w:lang w:val="en-GB"/>
              </w:rPr>
              <w:t>Oct. 2014 – Dec. 2014</w:t>
            </w:r>
          </w:p>
        </w:tc>
      </w:tr>
    </w:tbl>
    <w:p w14:paraId="01BA177F" w14:textId="77777777" w:rsidR="00ED1203" w:rsidRPr="002F6248" w:rsidRDefault="00ED1203" w:rsidP="00ED1203">
      <w:pPr>
        <w:pStyle w:val="BulletList1"/>
        <w:numPr>
          <w:ilvl w:val="0"/>
          <w:numId w:val="0"/>
        </w:numPr>
        <w:rPr>
          <w:rFonts w:ascii="Calibri" w:hAnsi="Calibri"/>
          <w:sz w:val="10"/>
          <w:highlight w:val="yellow"/>
          <w:lang w:val="en-CA"/>
        </w:rPr>
      </w:pPr>
    </w:p>
    <w:p w14:paraId="146A1187" w14:textId="77777777" w:rsidR="00AD4C24" w:rsidRPr="00AD4C24" w:rsidRDefault="00AD4C24" w:rsidP="00AD4C24">
      <w:pPr>
        <w:pStyle w:val="BulletList1"/>
        <w:ind w:left="709"/>
        <w:rPr>
          <w:rFonts w:ascii="Calibri" w:hAnsi="Calibri"/>
        </w:rPr>
      </w:pPr>
      <w:r w:rsidRPr="00AD4C24">
        <w:rPr>
          <w:rFonts w:ascii="Calibri" w:hAnsi="Calibri"/>
        </w:rPr>
        <w:t>Served as an information resource for conference guests while displaying the utmost respect for the confidentiality of communications between conference guests and the conference coordinators.</w:t>
      </w:r>
    </w:p>
    <w:p w14:paraId="442F23B0" w14:textId="77777777" w:rsidR="00AD4C24" w:rsidRPr="00AD4C24" w:rsidRDefault="00AD4C24" w:rsidP="00AD4C24">
      <w:pPr>
        <w:pStyle w:val="BulletList1"/>
        <w:ind w:left="709"/>
        <w:rPr>
          <w:rFonts w:ascii="Calibri" w:hAnsi="Calibri"/>
        </w:rPr>
      </w:pPr>
      <w:r w:rsidRPr="00AD4C24">
        <w:rPr>
          <w:rFonts w:ascii="Calibri" w:hAnsi="Calibri"/>
        </w:rPr>
        <w:t>Assisted conference guests with register procedures and responded on enquiries and concerns in a timely manner.</w:t>
      </w:r>
    </w:p>
    <w:p w14:paraId="481E8090" w14:textId="75685B25" w:rsidR="009C7399" w:rsidRPr="00737C14" w:rsidRDefault="00BF4F04" w:rsidP="00737C14">
      <w:pPr>
        <w:pStyle w:val="BulletList1"/>
        <w:ind w:left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Fulfilled various a</w:t>
      </w:r>
      <w:r w:rsidR="00AD4C24" w:rsidRPr="00AD4C24">
        <w:rPr>
          <w:rFonts w:ascii="Calibri" w:hAnsi="Calibri"/>
          <w:lang w:val="en-GB"/>
        </w:rPr>
        <w:t>dministrative functions</w:t>
      </w:r>
      <w:r w:rsidR="00ED1203" w:rsidRPr="00AD4C24">
        <w:rPr>
          <w:rFonts w:ascii="Calibri" w:hAnsi="Calibri"/>
          <w:lang w:val="en-CA"/>
        </w:rPr>
        <w:t>.</w:t>
      </w:r>
    </w:p>
    <w:p w14:paraId="062A8184" w14:textId="77777777" w:rsidR="00ED1203" w:rsidRPr="00E21F4C" w:rsidRDefault="00ED1203" w:rsidP="00ED1203">
      <w:pPr>
        <w:pStyle w:val="BulletList1"/>
        <w:numPr>
          <w:ilvl w:val="0"/>
          <w:numId w:val="0"/>
        </w:numPr>
        <w:ind w:left="1778" w:hanging="360"/>
        <w:rPr>
          <w:rFonts w:ascii="Calibri" w:hAnsi="Calibri"/>
          <w:lang w:val="en-GB"/>
        </w:rPr>
      </w:pPr>
    </w:p>
    <w:tbl>
      <w:tblPr>
        <w:tblW w:w="10348" w:type="dxa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371"/>
        <w:gridCol w:w="2977"/>
      </w:tblGrid>
      <w:tr w:rsidR="00ED1203" w:rsidRPr="002F6248" w14:paraId="500A7AE9" w14:textId="77777777" w:rsidTr="000A6344">
        <w:trPr>
          <w:trHeight w:val="269"/>
        </w:trPr>
        <w:tc>
          <w:tcPr>
            <w:tcW w:w="7371" w:type="dxa"/>
            <w:tcBorders>
              <w:bottom w:val="single" w:sz="4" w:space="0" w:color="D9D9D9"/>
            </w:tcBorders>
          </w:tcPr>
          <w:p w14:paraId="6C3270D4" w14:textId="77777777" w:rsidR="00AD4C24" w:rsidRPr="00AD4C24" w:rsidRDefault="00AD4C24" w:rsidP="00AD4C24">
            <w:pPr>
              <w:pStyle w:val="Employername"/>
              <w:ind w:left="0" w:hanging="108"/>
              <w:rPr>
                <w:rFonts w:ascii="Calibri" w:hAnsi="Calibri"/>
                <w:bCs/>
                <w:iCs/>
                <w:sz w:val="20"/>
                <w:lang w:val="en-GB"/>
              </w:rPr>
            </w:pPr>
            <w:r w:rsidRPr="00AD4C24">
              <w:rPr>
                <w:rFonts w:ascii="Calibri" w:hAnsi="Calibri"/>
                <w:bCs/>
                <w:iCs/>
                <w:sz w:val="20"/>
                <w:lang w:val="en-GB"/>
              </w:rPr>
              <w:t xml:space="preserve">The Mona Bismarck American Centre for Art and Culture, Paris, France                            </w:t>
            </w:r>
          </w:p>
          <w:p w14:paraId="74ACA287" w14:textId="661F75D1" w:rsidR="00ED1203" w:rsidRPr="002F6248" w:rsidRDefault="00AD4C24" w:rsidP="00AD4C24">
            <w:pPr>
              <w:pStyle w:val="Employername"/>
              <w:ind w:left="0" w:hanging="108"/>
              <w:rPr>
                <w:rFonts w:ascii="Calibri" w:hAnsi="Calibri"/>
                <w:bCs/>
                <w:iCs/>
                <w:sz w:val="20"/>
                <w:lang w:val="en-CA"/>
              </w:rPr>
            </w:pPr>
            <w:r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>Hostess &amp; A</w:t>
            </w:r>
            <w:r w:rsidRPr="00AD4C24"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>ssistant</w:t>
            </w:r>
          </w:p>
        </w:tc>
        <w:tc>
          <w:tcPr>
            <w:tcW w:w="2977" w:type="dxa"/>
            <w:tcBorders>
              <w:bottom w:val="single" w:sz="4" w:space="0" w:color="D9D9D9"/>
            </w:tcBorders>
          </w:tcPr>
          <w:p w14:paraId="1DE407C3" w14:textId="626DB9B4" w:rsidR="00ED1203" w:rsidRPr="002F6248" w:rsidRDefault="00ED1203" w:rsidP="00E43E16">
            <w:pPr>
              <w:pStyle w:val="Daterightjustified"/>
              <w:rPr>
                <w:rFonts w:ascii="Calibri" w:hAnsi="Calibri"/>
                <w:sz w:val="20"/>
                <w:lang w:val="en-CA"/>
              </w:rPr>
            </w:pPr>
            <w:r w:rsidRPr="002C54CD">
              <w:rPr>
                <w:rFonts w:ascii="Calibri" w:hAnsi="Calibri"/>
                <w:b/>
                <w:i/>
                <w:sz w:val="20"/>
                <w:lang w:val="en-GB"/>
              </w:rPr>
              <w:tab/>
            </w:r>
            <w:r w:rsidR="00E43E16">
              <w:rPr>
                <w:rFonts w:ascii="Calibri" w:hAnsi="Calibri"/>
                <w:sz w:val="20"/>
                <w:lang w:val="en-GB"/>
              </w:rPr>
              <w:t>May</w:t>
            </w:r>
            <w:r w:rsidRPr="002C54CD">
              <w:rPr>
                <w:rFonts w:ascii="Calibri" w:hAnsi="Calibri"/>
                <w:sz w:val="20"/>
                <w:lang w:val="en-GB"/>
              </w:rPr>
              <w:t>. 201</w:t>
            </w:r>
            <w:r w:rsidR="00E43E16">
              <w:rPr>
                <w:rFonts w:ascii="Calibri" w:hAnsi="Calibri"/>
                <w:sz w:val="20"/>
                <w:lang w:val="en-GB"/>
              </w:rPr>
              <w:t>4</w:t>
            </w:r>
          </w:p>
        </w:tc>
      </w:tr>
    </w:tbl>
    <w:p w14:paraId="3D1A29E4" w14:textId="77777777" w:rsidR="00ED1203" w:rsidRPr="002F6248" w:rsidRDefault="00ED1203" w:rsidP="00ED1203">
      <w:pPr>
        <w:pStyle w:val="BulletList1"/>
        <w:numPr>
          <w:ilvl w:val="0"/>
          <w:numId w:val="0"/>
        </w:numPr>
        <w:rPr>
          <w:rFonts w:ascii="Calibri" w:hAnsi="Calibri"/>
          <w:sz w:val="10"/>
          <w:highlight w:val="yellow"/>
          <w:lang w:val="en-CA"/>
        </w:rPr>
      </w:pPr>
    </w:p>
    <w:p w14:paraId="30D6343F" w14:textId="621917EC" w:rsidR="006D201C" w:rsidRPr="006D201C" w:rsidRDefault="00D15C62" w:rsidP="006D201C">
      <w:pPr>
        <w:pStyle w:val="BulletList1"/>
        <w:ind w:left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Greeted</w:t>
      </w:r>
      <w:r w:rsidR="006D201C" w:rsidRPr="006D201C">
        <w:rPr>
          <w:rFonts w:ascii="Calibri" w:hAnsi="Calibri"/>
          <w:lang w:val="en-GB"/>
        </w:rPr>
        <w:t xml:space="preserve"> guests</w:t>
      </w:r>
      <w:r>
        <w:rPr>
          <w:rFonts w:ascii="Calibri" w:hAnsi="Calibri"/>
          <w:lang w:val="en-GB"/>
        </w:rPr>
        <w:t>.</w:t>
      </w:r>
      <w:r w:rsidR="006D201C" w:rsidRPr="006D201C">
        <w:rPr>
          <w:rFonts w:ascii="Calibri" w:hAnsi="Calibri"/>
          <w:lang w:val="en-GB"/>
        </w:rPr>
        <w:t xml:space="preserve"> </w:t>
      </w:r>
    </w:p>
    <w:p w14:paraId="17A9B08B" w14:textId="15CCC2F5" w:rsidR="00ED1203" w:rsidRPr="006D201C" w:rsidRDefault="00E373A7" w:rsidP="00ED1203">
      <w:pPr>
        <w:pStyle w:val="BulletList1"/>
        <w:ind w:left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Provided support for p</w:t>
      </w:r>
      <w:r w:rsidR="006D201C">
        <w:rPr>
          <w:rFonts w:ascii="Calibri" w:hAnsi="Calibri"/>
          <w:lang w:val="en-GB"/>
        </w:rPr>
        <w:t>lan</w:t>
      </w:r>
      <w:r>
        <w:rPr>
          <w:rFonts w:ascii="Calibri" w:hAnsi="Calibri"/>
          <w:lang w:val="en-GB"/>
        </w:rPr>
        <w:t xml:space="preserve">ning and co-ordination of </w:t>
      </w:r>
      <w:r w:rsidR="006D201C">
        <w:rPr>
          <w:rFonts w:ascii="Calibri" w:hAnsi="Calibri"/>
          <w:lang w:val="en-GB"/>
        </w:rPr>
        <w:t>events</w:t>
      </w:r>
      <w:r w:rsidR="00ED1203" w:rsidRPr="006D201C">
        <w:rPr>
          <w:rFonts w:ascii="Calibri" w:hAnsi="Calibri"/>
          <w:lang w:val="en-CA"/>
        </w:rPr>
        <w:t>.</w:t>
      </w:r>
    </w:p>
    <w:p w14:paraId="27B75043" w14:textId="77777777" w:rsidR="00ED1203" w:rsidRPr="00E21F4C" w:rsidRDefault="00ED1203" w:rsidP="00ED1203">
      <w:pPr>
        <w:pStyle w:val="BulletList1"/>
        <w:numPr>
          <w:ilvl w:val="0"/>
          <w:numId w:val="0"/>
        </w:numPr>
        <w:ind w:left="1778" w:hanging="360"/>
        <w:rPr>
          <w:rFonts w:ascii="Calibri" w:hAnsi="Calibri"/>
          <w:lang w:val="en-GB"/>
        </w:rPr>
      </w:pPr>
    </w:p>
    <w:tbl>
      <w:tblPr>
        <w:tblW w:w="10348" w:type="dxa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371"/>
        <w:gridCol w:w="2977"/>
      </w:tblGrid>
      <w:tr w:rsidR="00ED1203" w:rsidRPr="002F6248" w14:paraId="74E03CA9" w14:textId="77777777" w:rsidTr="000A6344">
        <w:trPr>
          <w:trHeight w:val="269"/>
        </w:trPr>
        <w:tc>
          <w:tcPr>
            <w:tcW w:w="7371" w:type="dxa"/>
            <w:tcBorders>
              <w:bottom w:val="single" w:sz="4" w:space="0" w:color="D9D9D9"/>
            </w:tcBorders>
          </w:tcPr>
          <w:p w14:paraId="2E2F3135" w14:textId="1267DAB7" w:rsidR="00ED1203" w:rsidRDefault="006D201C" w:rsidP="00AD4C24">
            <w:pPr>
              <w:pStyle w:val="Employername"/>
              <w:ind w:left="0" w:hanging="108"/>
              <w:rPr>
                <w:rFonts w:ascii="Calibri" w:hAnsi="Calibri"/>
                <w:bCs/>
                <w:iCs/>
                <w:sz w:val="20"/>
                <w:lang w:val="en-GB"/>
              </w:rPr>
            </w:pPr>
            <w:r w:rsidRPr="006D201C">
              <w:rPr>
                <w:rFonts w:ascii="Calibri" w:hAnsi="Calibri"/>
                <w:bCs/>
                <w:iCs/>
                <w:sz w:val="20"/>
                <w:lang w:val="en-GB"/>
              </w:rPr>
              <w:t>University Of Buckingham Hunter Street Library, Buckingham, UK</w:t>
            </w:r>
          </w:p>
          <w:p w14:paraId="1AC38692" w14:textId="4B742856" w:rsidR="00AD4C24" w:rsidRPr="002F6248" w:rsidRDefault="006D201C" w:rsidP="00AD4C24">
            <w:pPr>
              <w:pStyle w:val="Employername"/>
              <w:ind w:left="0" w:hanging="108"/>
              <w:rPr>
                <w:rFonts w:ascii="Calibri" w:hAnsi="Calibri"/>
                <w:bCs/>
                <w:iCs/>
                <w:sz w:val="20"/>
                <w:lang w:val="en-CA"/>
              </w:rPr>
            </w:pPr>
            <w:r w:rsidRPr="006D201C"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>Library Auxiliary</w:t>
            </w:r>
          </w:p>
        </w:tc>
        <w:tc>
          <w:tcPr>
            <w:tcW w:w="2977" w:type="dxa"/>
            <w:tcBorders>
              <w:bottom w:val="single" w:sz="4" w:space="0" w:color="D9D9D9"/>
            </w:tcBorders>
          </w:tcPr>
          <w:p w14:paraId="5A0E625C" w14:textId="2E49330F" w:rsidR="00ED1203" w:rsidRPr="002F6248" w:rsidRDefault="00ED1203" w:rsidP="000A6344">
            <w:pPr>
              <w:pStyle w:val="Daterightjustified"/>
              <w:rPr>
                <w:rFonts w:ascii="Calibri" w:hAnsi="Calibri"/>
                <w:sz w:val="20"/>
                <w:lang w:val="en-CA"/>
              </w:rPr>
            </w:pPr>
            <w:r w:rsidRPr="002C54CD">
              <w:rPr>
                <w:rFonts w:ascii="Calibri" w:hAnsi="Calibri"/>
                <w:b/>
                <w:i/>
                <w:sz w:val="20"/>
                <w:lang w:val="en-GB"/>
              </w:rPr>
              <w:tab/>
            </w:r>
            <w:r w:rsidR="006D201C" w:rsidRPr="006D201C">
              <w:rPr>
                <w:rFonts w:ascii="Calibri" w:hAnsi="Calibri"/>
                <w:sz w:val="20"/>
                <w:lang w:val="en-GB"/>
              </w:rPr>
              <w:t>Nov.2012 – Dec. 2013</w:t>
            </w:r>
          </w:p>
        </w:tc>
      </w:tr>
    </w:tbl>
    <w:p w14:paraId="5984060C" w14:textId="77777777" w:rsidR="00ED1203" w:rsidRPr="002F6248" w:rsidRDefault="00ED1203" w:rsidP="00ED1203">
      <w:pPr>
        <w:pStyle w:val="BulletList1"/>
        <w:numPr>
          <w:ilvl w:val="0"/>
          <w:numId w:val="0"/>
        </w:numPr>
        <w:rPr>
          <w:rFonts w:ascii="Calibri" w:hAnsi="Calibri"/>
          <w:sz w:val="10"/>
          <w:highlight w:val="yellow"/>
          <w:lang w:val="en-CA"/>
        </w:rPr>
      </w:pPr>
    </w:p>
    <w:p w14:paraId="5D32AA3B" w14:textId="608E67F2" w:rsidR="00401964" w:rsidRPr="00401964" w:rsidRDefault="00401964" w:rsidP="00401964">
      <w:pPr>
        <w:pStyle w:val="BulletList1"/>
        <w:ind w:left="709"/>
        <w:rPr>
          <w:rFonts w:ascii="Calibri" w:hAnsi="Calibri"/>
          <w:lang w:val="en-GB"/>
        </w:rPr>
      </w:pPr>
      <w:r w:rsidRPr="00401964">
        <w:rPr>
          <w:rFonts w:ascii="Calibri" w:hAnsi="Calibri"/>
          <w:lang w:val="en-GB"/>
        </w:rPr>
        <w:t>Managed el</w:t>
      </w:r>
      <w:r w:rsidR="002404C5">
        <w:rPr>
          <w:rFonts w:ascii="Calibri" w:hAnsi="Calibri"/>
          <w:lang w:val="en-GB"/>
        </w:rPr>
        <w:t>ectronic information resource access</w:t>
      </w:r>
      <w:r w:rsidRPr="00401964">
        <w:rPr>
          <w:rFonts w:ascii="Calibri" w:hAnsi="Calibri"/>
          <w:lang w:val="en-GB"/>
        </w:rPr>
        <w:t xml:space="preserve">, performed </w:t>
      </w:r>
      <w:r w:rsidR="0003585E">
        <w:rPr>
          <w:rFonts w:ascii="Calibri" w:hAnsi="Calibri"/>
          <w:lang w:val="en-GB"/>
        </w:rPr>
        <w:t xml:space="preserve">data </w:t>
      </w:r>
      <w:r w:rsidRPr="00401964">
        <w:rPr>
          <w:rFonts w:ascii="Calibri" w:hAnsi="Calibri"/>
          <w:lang w:val="en-GB"/>
        </w:rPr>
        <w:t>cataloguing</w:t>
      </w:r>
      <w:r w:rsidR="0003585E">
        <w:rPr>
          <w:rFonts w:ascii="Calibri" w:hAnsi="Calibri"/>
          <w:lang w:val="en-GB"/>
        </w:rPr>
        <w:t>,</w:t>
      </w:r>
      <w:r w:rsidRPr="00401964">
        <w:rPr>
          <w:rFonts w:ascii="Calibri" w:hAnsi="Calibri"/>
          <w:lang w:val="en-GB"/>
        </w:rPr>
        <w:t xml:space="preserve"> and </w:t>
      </w:r>
      <w:r w:rsidR="0003585E">
        <w:rPr>
          <w:rFonts w:ascii="Calibri" w:hAnsi="Calibri"/>
          <w:lang w:val="en-GB"/>
        </w:rPr>
        <w:t xml:space="preserve">fulfilled </w:t>
      </w:r>
      <w:r w:rsidRPr="00401964">
        <w:rPr>
          <w:rFonts w:ascii="Calibri" w:hAnsi="Calibri"/>
          <w:lang w:val="en-GB"/>
        </w:rPr>
        <w:t>related library duties</w:t>
      </w:r>
      <w:r>
        <w:rPr>
          <w:rFonts w:ascii="Calibri" w:hAnsi="Calibri"/>
          <w:lang w:val="en-GB"/>
        </w:rPr>
        <w:t>.</w:t>
      </w:r>
    </w:p>
    <w:p w14:paraId="7D726039" w14:textId="767557AA" w:rsidR="00ED1203" w:rsidRPr="00401964" w:rsidRDefault="00401964" w:rsidP="00ED1203">
      <w:pPr>
        <w:pStyle w:val="BulletList1"/>
        <w:ind w:left="709"/>
        <w:rPr>
          <w:rFonts w:ascii="Calibri" w:hAnsi="Calibri"/>
          <w:lang w:val="en-GB"/>
        </w:rPr>
      </w:pPr>
      <w:r w:rsidRPr="00401964">
        <w:rPr>
          <w:rFonts w:ascii="Calibri" w:hAnsi="Calibri"/>
          <w:lang w:val="en-GB"/>
        </w:rPr>
        <w:t xml:space="preserve">Advised </w:t>
      </w:r>
      <w:r w:rsidR="00D92E4C">
        <w:rPr>
          <w:rFonts w:ascii="Calibri" w:hAnsi="Calibri"/>
          <w:lang w:val="en-GB"/>
        </w:rPr>
        <w:t>students on available resources</w:t>
      </w:r>
      <w:r w:rsidRPr="00401964">
        <w:rPr>
          <w:rFonts w:ascii="Calibri" w:hAnsi="Calibri"/>
          <w:lang w:val="en-GB"/>
        </w:rPr>
        <w:t xml:space="preserve"> </w:t>
      </w:r>
      <w:r w:rsidR="00D17B82">
        <w:rPr>
          <w:rFonts w:ascii="Calibri" w:hAnsi="Calibri"/>
          <w:lang w:val="en-GB"/>
        </w:rPr>
        <w:t>and ensured</w:t>
      </w:r>
      <w:r w:rsidRPr="00401964">
        <w:rPr>
          <w:rFonts w:ascii="Calibri" w:hAnsi="Calibri"/>
          <w:lang w:val="en-GB"/>
        </w:rPr>
        <w:t xml:space="preserve"> </w:t>
      </w:r>
      <w:r w:rsidR="00D92E4C">
        <w:rPr>
          <w:rFonts w:ascii="Calibri" w:hAnsi="Calibri"/>
          <w:lang w:val="en-GB"/>
        </w:rPr>
        <w:t xml:space="preserve">availability of </w:t>
      </w:r>
      <w:r w:rsidRPr="00401964">
        <w:rPr>
          <w:rFonts w:ascii="Calibri" w:hAnsi="Calibri"/>
          <w:lang w:val="en-GB"/>
        </w:rPr>
        <w:t xml:space="preserve">library </w:t>
      </w:r>
      <w:r w:rsidR="00D17B82">
        <w:rPr>
          <w:rFonts w:ascii="Calibri" w:hAnsi="Calibri"/>
          <w:lang w:val="en-GB"/>
        </w:rPr>
        <w:t xml:space="preserve">resources </w:t>
      </w:r>
      <w:r w:rsidR="00D92E4C">
        <w:rPr>
          <w:rFonts w:ascii="Calibri" w:hAnsi="Calibri"/>
          <w:lang w:val="en-GB"/>
        </w:rPr>
        <w:t>based on</w:t>
      </w:r>
      <w:r w:rsidRPr="00401964">
        <w:rPr>
          <w:rFonts w:ascii="Calibri" w:hAnsi="Calibri"/>
          <w:lang w:val="en-GB"/>
        </w:rPr>
        <w:t xml:space="preserve"> particular </w:t>
      </w:r>
      <w:r w:rsidR="00D92E4C">
        <w:rPr>
          <w:rFonts w:ascii="Calibri" w:hAnsi="Calibri"/>
          <w:lang w:val="en-GB"/>
        </w:rPr>
        <w:t xml:space="preserve">user </w:t>
      </w:r>
      <w:r w:rsidR="00D17B82">
        <w:rPr>
          <w:rFonts w:ascii="Calibri" w:hAnsi="Calibri"/>
          <w:lang w:val="en-GB"/>
        </w:rPr>
        <w:t>needs</w:t>
      </w:r>
      <w:r w:rsidR="00ED1203" w:rsidRPr="00401964">
        <w:rPr>
          <w:rFonts w:ascii="Calibri" w:hAnsi="Calibri"/>
          <w:lang w:val="en-CA"/>
        </w:rPr>
        <w:t>.</w:t>
      </w:r>
    </w:p>
    <w:p w14:paraId="3E8EF3BB" w14:textId="77777777" w:rsidR="00ED1203" w:rsidRPr="00E21F4C" w:rsidRDefault="00ED1203" w:rsidP="00ED1203">
      <w:pPr>
        <w:pStyle w:val="BulletList1"/>
        <w:numPr>
          <w:ilvl w:val="0"/>
          <w:numId w:val="0"/>
        </w:numPr>
        <w:ind w:left="1778" w:hanging="360"/>
        <w:rPr>
          <w:rFonts w:ascii="Calibri" w:hAnsi="Calibri"/>
          <w:lang w:val="en-GB"/>
        </w:rPr>
      </w:pPr>
    </w:p>
    <w:tbl>
      <w:tblPr>
        <w:tblW w:w="10348" w:type="dxa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7371"/>
        <w:gridCol w:w="2977"/>
      </w:tblGrid>
      <w:tr w:rsidR="00ED1203" w:rsidRPr="002F6248" w14:paraId="3F4F257D" w14:textId="77777777" w:rsidTr="000A6344">
        <w:trPr>
          <w:trHeight w:val="269"/>
        </w:trPr>
        <w:tc>
          <w:tcPr>
            <w:tcW w:w="7371" w:type="dxa"/>
            <w:tcBorders>
              <w:bottom w:val="single" w:sz="4" w:space="0" w:color="D9D9D9"/>
            </w:tcBorders>
          </w:tcPr>
          <w:p w14:paraId="120E5F35" w14:textId="77777777" w:rsidR="00422AB5" w:rsidRDefault="00422AB5" w:rsidP="00401964">
            <w:pPr>
              <w:pStyle w:val="Employername"/>
              <w:ind w:left="0" w:hanging="108"/>
              <w:rPr>
                <w:rFonts w:ascii="Calibri" w:hAnsi="Calibri"/>
                <w:bCs/>
                <w:iCs/>
                <w:sz w:val="20"/>
                <w:lang w:val="en-GB"/>
              </w:rPr>
            </w:pPr>
          </w:p>
          <w:p w14:paraId="4C6733A5" w14:textId="77777777" w:rsidR="00422AB5" w:rsidRDefault="00422AB5" w:rsidP="00401964">
            <w:pPr>
              <w:pStyle w:val="Employername"/>
              <w:ind w:left="0" w:hanging="108"/>
              <w:rPr>
                <w:rFonts w:ascii="Calibri" w:hAnsi="Calibri"/>
                <w:bCs/>
                <w:iCs/>
                <w:sz w:val="20"/>
                <w:lang w:val="en-GB"/>
              </w:rPr>
            </w:pPr>
          </w:p>
          <w:p w14:paraId="73336A6E" w14:textId="77777777" w:rsidR="00401964" w:rsidRPr="00401964" w:rsidRDefault="00401964" w:rsidP="00401964">
            <w:pPr>
              <w:pStyle w:val="Employername"/>
              <w:ind w:left="0" w:hanging="108"/>
              <w:rPr>
                <w:rFonts w:ascii="Calibri" w:hAnsi="Calibri"/>
                <w:bCs/>
                <w:iCs/>
                <w:sz w:val="20"/>
                <w:lang w:val="en-GB"/>
              </w:rPr>
            </w:pPr>
            <w:r w:rsidRPr="00401964">
              <w:rPr>
                <w:rFonts w:ascii="Calibri" w:hAnsi="Calibri"/>
                <w:bCs/>
                <w:iCs/>
                <w:sz w:val="20"/>
                <w:lang w:val="en-GB"/>
              </w:rPr>
              <w:t xml:space="preserve">Marks and Spencer, Milton Keynes, UK                                                                                         </w:t>
            </w:r>
          </w:p>
          <w:p w14:paraId="33EA214B" w14:textId="4FB23EF7" w:rsidR="00ED1203" w:rsidRPr="002F6248" w:rsidRDefault="00401964" w:rsidP="000A6344">
            <w:pPr>
              <w:pStyle w:val="Employername"/>
              <w:ind w:left="0" w:hanging="108"/>
              <w:rPr>
                <w:rFonts w:ascii="Calibri" w:hAnsi="Calibri"/>
                <w:bCs/>
                <w:iCs/>
                <w:sz w:val="20"/>
                <w:lang w:val="en-CA"/>
              </w:rPr>
            </w:pPr>
            <w:r w:rsidRPr="00401964"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>Customer Service Assistant</w:t>
            </w:r>
          </w:p>
        </w:tc>
        <w:tc>
          <w:tcPr>
            <w:tcW w:w="2977" w:type="dxa"/>
            <w:tcBorders>
              <w:bottom w:val="single" w:sz="4" w:space="0" w:color="D9D9D9"/>
            </w:tcBorders>
          </w:tcPr>
          <w:p w14:paraId="5BC90477" w14:textId="77777777" w:rsidR="00F75F27" w:rsidRDefault="00ED1203" w:rsidP="000A6344">
            <w:pPr>
              <w:pStyle w:val="Daterightjustified"/>
              <w:rPr>
                <w:rFonts w:ascii="Calibri" w:hAnsi="Calibri"/>
                <w:b/>
                <w:i/>
                <w:sz w:val="20"/>
                <w:lang w:val="en-GB"/>
              </w:rPr>
            </w:pPr>
            <w:r w:rsidRPr="002C54CD">
              <w:rPr>
                <w:rFonts w:ascii="Calibri" w:hAnsi="Calibri"/>
                <w:b/>
                <w:i/>
                <w:sz w:val="20"/>
                <w:lang w:val="en-GB"/>
              </w:rPr>
              <w:tab/>
            </w:r>
          </w:p>
          <w:p w14:paraId="4E24741C" w14:textId="77777777" w:rsidR="00F75F27" w:rsidRDefault="00F75F27" w:rsidP="000A6344">
            <w:pPr>
              <w:pStyle w:val="Daterightjustified"/>
              <w:rPr>
                <w:rFonts w:ascii="Calibri" w:hAnsi="Calibri"/>
                <w:sz w:val="20"/>
                <w:lang w:val="en-GB"/>
              </w:rPr>
            </w:pPr>
          </w:p>
          <w:p w14:paraId="380BFF55" w14:textId="49BD23AB" w:rsidR="00ED1203" w:rsidRPr="002F6248" w:rsidRDefault="00C7586E" w:rsidP="000A6344">
            <w:pPr>
              <w:pStyle w:val="Daterightjustified"/>
              <w:rPr>
                <w:rFonts w:ascii="Calibri" w:hAnsi="Calibri"/>
                <w:sz w:val="20"/>
                <w:lang w:val="en-CA"/>
              </w:rPr>
            </w:pPr>
            <w:r w:rsidRPr="00C7586E">
              <w:rPr>
                <w:rFonts w:ascii="Calibri" w:hAnsi="Calibri"/>
                <w:sz w:val="20"/>
                <w:lang w:val="en-GB"/>
              </w:rPr>
              <w:t>Dec. 2011- Feb. 2012</w:t>
            </w:r>
          </w:p>
        </w:tc>
      </w:tr>
    </w:tbl>
    <w:p w14:paraId="5A5DFC6F" w14:textId="77777777" w:rsidR="00ED1203" w:rsidRPr="002F6248" w:rsidRDefault="00ED1203" w:rsidP="00ED1203">
      <w:pPr>
        <w:pStyle w:val="BulletList1"/>
        <w:numPr>
          <w:ilvl w:val="0"/>
          <w:numId w:val="0"/>
        </w:numPr>
        <w:rPr>
          <w:rFonts w:ascii="Calibri" w:hAnsi="Calibri"/>
          <w:sz w:val="10"/>
          <w:highlight w:val="yellow"/>
          <w:lang w:val="en-CA"/>
        </w:rPr>
      </w:pPr>
    </w:p>
    <w:p w14:paraId="2228E0CC" w14:textId="036D551C" w:rsidR="005520E0" w:rsidRPr="005520E0" w:rsidRDefault="00BC14B7" w:rsidP="005520E0">
      <w:pPr>
        <w:pStyle w:val="BulletList1"/>
        <w:ind w:left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Addressed customer s</w:t>
      </w:r>
      <w:r w:rsidR="005520E0" w:rsidRPr="005520E0">
        <w:rPr>
          <w:rFonts w:ascii="Calibri" w:hAnsi="Calibri"/>
          <w:lang w:val="en-GB"/>
        </w:rPr>
        <w:t>ervice</w:t>
      </w:r>
      <w:r>
        <w:rPr>
          <w:rFonts w:ascii="Calibri" w:hAnsi="Calibri"/>
          <w:lang w:val="en-GB"/>
        </w:rPr>
        <w:t xml:space="preserve"> issues and requests.</w:t>
      </w:r>
    </w:p>
    <w:p w14:paraId="1544A823" w14:textId="6BA43617" w:rsidR="005520E0" w:rsidRPr="005520E0" w:rsidRDefault="001214EF" w:rsidP="005520E0">
      <w:pPr>
        <w:pStyle w:val="BulletList1"/>
        <w:ind w:left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Monitored stock and maintained inventory. </w:t>
      </w:r>
    </w:p>
    <w:p w14:paraId="623B252F" w14:textId="4DAC0858" w:rsidR="00422AB5" w:rsidRPr="00F75F27" w:rsidRDefault="001214EF" w:rsidP="00EE3D07">
      <w:pPr>
        <w:pStyle w:val="BulletList1"/>
        <w:ind w:left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Handled cash transactions </w:t>
      </w:r>
      <w:r w:rsidR="00BC14B7">
        <w:rPr>
          <w:rFonts w:ascii="Calibri" w:hAnsi="Calibri"/>
          <w:lang w:val="en-GB"/>
        </w:rPr>
        <w:t>with customers</w:t>
      </w:r>
      <w:r w:rsidR="00ED1203" w:rsidRPr="005520E0">
        <w:rPr>
          <w:rFonts w:ascii="Calibri" w:hAnsi="Calibri"/>
          <w:lang w:val="en-CA"/>
        </w:rPr>
        <w:t>.</w:t>
      </w:r>
    </w:p>
    <w:p w14:paraId="57F29894" w14:textId="77777777" w:rsidR="00EE3D07" w:rsidRPr="002F6248" w:rsidRDefault="0023724F" w:rsidP="00EE3D07">
      <w:pPr>
        <w:pStyle w:val="SectionTitle"/>
        <w:rPr>
          <w:rFonts w:ascii="Calibri" w:hAnsi="Calibri" w:cs="Calibri"/>
          <w:b/>
          <w:bCs/>
          <w:lang w:val="en-CA"/>
        </w:rPr>
      </w:pPr>
      <w:r w:rsidRPr="002F6248">
        <w:rPr>
          <w:rFonts w:ascii="Calibri" w:hAnsi="Calibri" w:cs="Calibri"/>
          <w:b/>
          <w:bCs/>
          <w:lang w:val="en-CA"/>
        </w:rPr>
        <w:t>Education</w:t>
      </w:r>
    </w:p>
    <w:p w14:paraId="10D44E85" w14:textId="77777777" w:rsidR="00EE3D07" w:rsidRPr="002F6248" w:rsidRDefault="00EE3D07" w:rsidP="00EE3D07">
      <w:pPr>
        <w:pStyle w:val="BulletList1"/>
        <w:numPr>
          <w:ilvl w:val="0"/>
          <w:numId w:val="0"/>
        </w:numPr>
        <w:rPr>
          <w:highlight w:val="yellow"/>
          <w:lang w:val="en-C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  <w:gridCol w:w="1559"/>
      </w:tblGrid>
      <w:tr w:rsidR="00782163" w:rsidRPr="002F6248" w14:paraId="331B03BF" w14:textId="77777777" w:rsidTr="007D2967">
        <w:trPr>
          <w:trHeight w:val="403"/>
        </w:trPr>
        <w:tc>
          <w:tcPr>
            <w:tcW w:w="8647" w:type="dxa"/>
          </w:tcPr>
          <w:p w14:paraId="3AE26133" w14:textId="77777777" w:rsidR="001C70D8" w:rsidRDefault="001C70D8" w:rsidP="001C70D8">
            <w:pPr>
              <w:pStyle w:val="Job"/>
              <w:spacing w:before="0"/>
              <w:jc w:val="left"/>
              <w:rPr>
                <w:rFonts w:ascii="Calibri" w:hAnsi="Calibri" w:cs="Calibri"/>
                <w:b/>
                <w:sz w:val="20"/>
                <w:lang w:val="en-GB"/>
              </w:rPr>
            </w:pPr>
            <w:r w:rsidRPr="001C70D8">
              <w:rPr>
                <w:rFonts w:ascii="Calibri" w:hAnsi="Calibri" w:cs="Calibri"/>
                <w:b/>
                <w:sz w:val="20"/>
                <w:lang w:val="en-GB"/>
              </w:rPr>
              <w:t xml:space="preserve">MA International Relations and Diplomacy </w:t>
            </w:r>
          </w:p>
          <w:p w14:paraId="02CC458C" w14:textId="77777777" w:rsidR="00782163" w:rsidRDefault="008E4959" w:rsidP="008E4959">
            <w:pPr>
              <w:pStyle w:val="Job"/>
              <w:spacing w:before="0"/>
              <w:jc w:val="left"/>
              <w:rPr>
                <w:rFonts w:ascii="Calibri" w:hAnsi="Calibri" w:cs="Calibri"/>
                <w:sz w:val="20"/>
                <w:lang w:val="en-CA"/>
              </w:rPr>
            </w:pPr>
            <w:r>
              <w:rPr>
                <w:rFonts w:ascii="Calibri" w:hAnsi="Calibri" w:cs="Calibri"/>
                <w:sz w:val="20"/>
                <w:lang w:val="en-GB"/>
              </w:rPr>
              <w:t xml:space="preserve">The American Graduate School, </w:t>
            </w:r>
            <w:r w:rsidR="001C70D8" w:rsidRPr="001C70D8">
              <w:rPr>
                <w:rFonts w:ascii="Calibri" w:hAnsi="Calibri" w:cs="Calibri"/>
                <w:sz w:val="20"/>
                <w:lang w:val="en-GB"/>
              </w:rPr>
              <w:t>Paris</w:t>
            </w:r>
            <w:r w:rsidR="00782163" w:rsidRPr="001C70D8">
              <w:rPr>
                <w:rFonts w:ascii="Calibri" w:hAnsi="Calibri" w:cs="Calibri"/>
                <w:sz w:val="20"/>
                <w:lang w:val="en-CA"/>
              </w:rPr>
              <w:t>,</w:t>
            </w:r>
            <w:r w:rsidR="00782163" w:rsidRPr="002F6248">
              <w:rPr>
                <w:rFonts w:ascii="Calibri" w:hAnsi="Calibri" w:cs="Calibri"/>
                <w:sz w:val="20"/>
                <w:lang w:val="en-CA"/>
              </w:rPr>
              <w:t xml:space="preserve"> </w:t>
            </w:r>
            <w:r w:rsidR="009A4B96">
              <w:rPr>
                <w:rFonts w:ascii="Calibri" w:hAnsi="Calibri" w:cs="Calibri"/>
                <w:sz w:val="20"/>
                <w:lang w:val="en-CA"/>
              </w:rPr>
              <w:t>France</w:t>
            </w:r>
          </w:p>
          <w:p w14:paraId="73D13CD0" w14:textId="4CD9888D" w:rsidR="008C1568" w:rsidRPr="008C1568" w:rsidRDefault="008C1568" w:rsidP="007403CB">
            <w:pPr>
              <w:pStyle w:val="Job"/>
              <w:numPr>
                <w:ilvl w:val="0"/>
                <w:numId w:val="37"/>
              </w:numPr>
              <w:spacing w:before="0"/>
              <w:ind w:left="714" w:hanging="357"/>
              <w:rPr>
                <w:rFonts w:ascii="Calibri" w:hAnsi="Calibri" w:cs="Calibri"/>
                <w:sz w:val="20"/>
                <w:lang w:val="en-GB"/>
              </w:rPr>
            </w:pPr>
            <w:r w:rsidRPr="008C1568">
              <w:rPr>
                <w:rFonts w:ascii="Calibri" w:hAnsi="Calibri" w:cs="Calibri"/>
                <w:sz w:val="20"/>
                <w:lang w:val="en-GB"/>
              </w:rPr>
              <w:t xml:space="preserve">Modules: International Environmental Politics, International </w:t>
            </w:r>
            <w:r w:rsidR="00951D6D">
              <w:rPr>
                <w:rFonts w:ascii="Calibri" w:hAnsi="Calibri" w:cs="Calibri"/>
                <w:sz w:val="20"/>
                <w:lang w:val="en-GB"/>
              </w:rPr>
              <w:t xml:space="preserve">Public </w:t>
            </w:r>
            <w:r w:rsidRPr="008C1568">
              <w:rPr>
                <w:rFonts w:ascii="Calibri" w:hAnsi="Calibri" w:cs="Calibri"/>
                <w:sz w:val="20"/>
                <w:lang w:val="en-GB"/>
              </w:rPr>
              <w:t>Law, Economics, Foreign Policy, Contemporary Sub-Saharan Africa, Conflict Resolution, Gender Militarization and War, Human Rights and Digital Technology</w:t>
            </w:r>
            <w:r w:rsidR="00951D6D">
              <w:rPr>
                <w:rFonts w:ascii="Calibri" w:hAnsi="Calibri" w:cs="Calibri"/>
                <w:sz w:val="20"/>
                <w:lang w:val="en-GB"/>
              </w:rPr>
              <w:t xml:space="preserve"> Thesis subject -</w:t>
            </w:r>
            <w:r w:rsidR="00420309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 w:rsidR="00951D6D">
              <w:rPr>
                <w:rFonts w:ascii="Calibri" w:hAnsi="Calibri" w:cs="Calibri"/>
                <w:sz w:val="20"/>
                <w:lang w:val="en-GB"/>
              </w:rPr>
              <w:t xml:space="preserve">White Gold: </w:t>
            </w:r>
            <w:r w:rsidR="00420309">
              <w:rPr>
                <w:rFonts w:ascii="Calibri" w:hAnsi="Calibri" w:cs="Calibri"/>
                <w:sz w:val="20"/>
                <w:lang w:val="en-GB"/>
              </w:rPr>
              <w:t>How effective is International Law in regulating ivory trade?</w:t>
            </w:r>
          </w:p>
        </w:tc>
        <w:tc>
          <w:tcPr>
            <w:tcW w:w="1559" w:type="dxa"/>
          </w:tcPr>
          <w:p w14:paraId="3D16E9FA" w14:textId="51D08B06" w:rsidR="009A4B96" w:rsidRPr="002F6248" w:rsidRDefault="00782163" w:rsidP="0056124A">
            <w:pPr>
              <w:pStyle w:val="Daterightjustified"/>
              <w:rPr>
                <w:rFonts w:ascii="Calibri" w:hAnsi="Calibri" w:cs="Calibri"/>
                <w:sz w:val="20"/>
                <w:lang w:val="en-CA"/>
              </w:rPr>
            </w:pPr>
            <w:r w:rsidRPr="002F6248">
              <w:rPr>
                <w:rFonts w:ascii="Calibri" w:hAnsi="Calibri" w:cs="Calibri"/>
                <w:sz w:val="20"/>
                <w:lang w:val="en-CA"/>
              </w:rPr>
              <w:t>201</w:t>
            </w:r>
            <w:r w:rsidR="009A4B96">
              <w:rPr>
                <w:rFonts w:ascii="Calibri" w:hAnsi="Calibri" w:cs="Calibri"/>
                <w:sz w:val="20"/>
                <w:lang w:val="en-CA"/>
              </w:rPr>
              <w:t>4 – 2016</w:t>
            </w:r>
          </w:p>
        </w:tc>
      </w:tr>
      <w:tr w:rsidR="00EE3D07" w:rsidRPr="002F6248" w14:paraId="71EC060A" w14:textId="77777777" w:rsidTr="007D2967">
        <w:trPr>
          <w:trHeight w:val="403"/>
        </w:trPr>
        <w:tc>
          <w:tcPr>
            <w:tcW w:w="8647" w:type="dxa"/>
          </w:tcPr>
          <w:p w14:paraId="0C899F07" w14:textId="77777777" w:rsidR="00406FEA" w:rsidRDefault="00406FEA" w:rsidP="001C70D8">
            <w:pPr>
              <w:pStyle w:val="Job"/>
              <w:spacing w:before="0"/>
              <w:jc w:val="left"/>
              <w:rPr>
                <w:rFonts w:ascii="Calibri" w:hAnsi="Calibri" w:cs="Calibri"/>
                <w:b/>
                <w:sz w:val="20"/>
                <w:lang w:val="en-GB"/>
              </w:rPr>
            </w:pPr>
            <w:r w:rsidRPr="00406FEA">
              <w:rPr>
                <w:rFonts w:ascii="Calibri" w:hAnsi="Calibri" w:cs="Calibri"/>
                <w:b/>
                <w:sz w:val="20"/>
                <w:lang w:val="en-GB"/>
              </w:rPr>
              <w:t xml:space="preserve">LLB degree in Law </w:t>
            </w:r>
          </w:p>
          <w:p w14:paraId="466B6611" w14:textId="77777777" w:rsidR="00EE3D07" w:rsidRDefault="001C70D8" w:rsidP="001C70D8">
            <w:pPr>
              <w:pStyle w:val="Job"/>
              <w:spacing w:before="0"/>
              <w:jc w:val="left"/>
              <w:rPr>
                <w:rFonts w:ascii="Calibri" w:hAnsi="Calibri" w:cs="Calibri"/>
                <w:sz w:val="20"/>
                <w:lang w:val="en-CA"/>
              </w:rPr>
            </w:pPr>
            <w:r w:rsidRPr="001C70D8">
              <w:rPr>
                <w:rFonts w:ascii="Calibri" w:hAnsi="Calibri" w:cs="Calibri"/>
                <w:sz w:val="20"/>
                <w:lang w:val="en-GB"/>
              </w:rPr>
              <w:t>The University Of Buckingham</w:t>
            </w:r>
            <w:r w:rsidR="00EE3D07" w:rsidRPr="002F6248">
              <w:rPr>
                <w:rFonts w:ascii="Calibri" w:hAnsi="Calibri" w:cs="Calibri"/>
                <w:sz w:val="20"/>
                <w:lang w:val="en-CA"/>
              </w:rPr>
              <w:t xml:space="preserve">, </w:t>
            </w:r>
            <w:r w:rsidR="006E101E">
              <w:rPr>
                <w:rFonts w:ascii="Calibri" w:hAnsi="Calibri" w:cs="Calibri"/>
                <w:sz w:val="20"/>
                <w:lang w:val="en-CA"/>
              </w:rPr>
              <w:t xml:space="preserve">Buckingham, </w:t>
            </w:r>
            <w:r>
              <w:rPr>
                <w:rFonts w:ascii="Calibri" w:hAnsi="Calibri" w:cs="Calibri"/>
                <w:sz w:val="20"/>
                <w:lang w:val="en-CA"/>
              </w:rPr>
              <w:t>UK</w:t>
            </w:r>
          </w:p>
          <w:p w14:paraId="213777EA" w14:textId="77777777" w:rsidR="008C1568" w:rsidRPr="008C1568" w:rsidRDefault="008C1568" w:rsidP="007403CB">
            <w:pPr>
              <w:pStyle w:val="Job"/>
              <w:numPr>
                <w:ilvl w:val="0"/>
                <w:numId w:val="38"/>
              </w:numPr>
              <w:spacing w:before="0"/>
              <w:ind w:left="714" w:hanging="357"/>
              <w:rPr>
                <w:rFonts w:ascii="Calibri" w:hAnsi="Calibri" w:cs="Calibri"/>
                <w:sz w:val="20"/>
                <w:lang w:val="en-GB"/>
              </w:rPr>
            </w:pPr>
            <w:r w:rsidRPr="008C1568">
              <w:rPr>
                <w:rFonts w:ascii="Calibri" w:hAnsi="Calibri" w:cs="Calibri"/>
                <w:sz w:val="20"/>
                <w:lang w:val="en-GB"/>
              </w:rPr>
              <w:t>Constitutional Law</w:t>
            </w:r>
          </w:p>
          <w:p w14:paraId="68000866" w14:textId="77777777" w:rsidR="008C1568" w:rsidRPr="008C1568" w:rsidRDefault="008C1568" w:rsidP="007403CB">
            <w:pPr>
              <w:pStyle w:val="Job"/>
              <w:numPr>
                <w:ilvl w:val="0"/>
                <w:numId w:val="38"/>
              </w:numPr>
              <w:spacing w:before="0"/>
              <w:ind w:left="714" w:hanging="357"/>
              <w:rPr>
                <w:rFonts w:ascii="Calibri" w:hAnsi="Calibri" w:cs="Calibri"/>
                <w:sz w:val="20"/>
                <w:lang w:val="en-GB"/>
              </w:rPr>
            </w:pPr>
            <w:r w:rsidRPr="008C1568">
              <w:rPr>
                <w:rFonts w:ascii="Calibri" w:hAnsi="Calibri" w:cs="Calibri"/>
                <w:sz w:val="20"/>
                <w:lang w:val="en-GB"/>
              </w:rPr>
              <w:t>Commercial Law</w:t>
            </w:r>
          </w:p>
          <w:p w14:paraId="644F1A54" w14:textId="77777777" w:rsidR="008C1568" w:rsidRPr="008C1568" w:rsidRDefault="008C1568" w:rsidP="007403CB">
            <w:pPr>
              <w:pStyle w:val="Job"/>
              <w:numPr>
                <w:ilvl w:val="0"/>
                <w:numId w:val="38"/>
              </w:numPr>
              <w:spacing w:before="0"/>
              <w:ind w:left="714" w:hanging="357"/>
              <w:rPr>
                <w:rFonts w:ascii="Calibri" w:hAnsi="Calibri" w:cs="Calibri"/>
                <w:sz w:val="20"/>
                <w:lang w:val="en-GB"/>
              </w:rPr>
            </w:pPr>
            <w:r w:rsidRPr="008C1568">
              <w:rPr>
                <w:rFonts w:ascii="Calibri" w:hAnsi="Calibri" w:cs="Calibri"/>
                <w:sz w:val="20"/>
                <w:lang w:val="en-GB"/>
              </w:rPr>
              <w:t>Contract Law</w:t>
            </w:r>
          </w:p>
          <w:p w14:paraId="49B1EA39" w14:textId="77777777" w:rsidR="008C1568" w:rsidRPr="008C1568" w:rsidRDefault="008C1568" w:rsidP="007403CB">
            <w:pPr>
              <w:pStyle w:val="Job"/>
              <w:numPr>
                <w:ilvl w:val="0"/>
                <w:numId w:val="38"/>
              </w:numPr>
              <w:spacing w:before="0"/>
              <w:ind w:left="714" w:hanging="357"/>
              <w:rPr>
                <w:rFonts w:ascii="Calibri" w:hAnsi="Calibri" w:cs="Calibri"/>
                <w:sz w:val="20"/>
                <w:lang w:val="en-GB"/>
              </w:rPr>
            </w:pPr>
            <w:r w:rsidRPr="008C1568">
              <w:rPr>
                <w:rFonts w:ascii="Calibri" w:hAnsi="Calibri" w:cs="Calibri"/>
                <w:sz w:val="20"/>
                <w:lang w:val="en-GB"/>
              </w:rPr>
              <w:t>Employment Law</w:t>
            </w:r>
          </w:p>
          <w:p w14:paraId="6F29F702" w14:textId="0B7BEDB7" w:rsidR="008C1568" w:rsidRPr="007403CB" w:rsidRDefault="008C1568" w:rsidP="007403CB">
            <w:pPr>
              <w:pStyle w:val="Job"/>
              <w:numPr>
                <w:ilvl w:val="0"/>
                <w:numId w:val="38"/>
              </w:numPr>
              <w:spacing w:before="0"/>
              <w:ind w:left="714" w:hanging="357"/>
              <w:rPr>
                <w:rFonts w:ascii="Calibri" w:hAnsi="Calibri" w:cs="Calibri"/>
                <w:sz w:val="20"/>
                <w:lang w:val="en-GB"/>
              </w:rPr>
            </w:pPr>
            <w:r w:rsidRPr="008C1568">
              <w:rPr>
                <w:rFonts w:ascii="Calibri" w:hAnsi="Calibri" w:cs="Calibri"/>
                <w:sz w:val="20"/>
                <w:lang w:val="en-GB"/>
              </w:rPr>
              <w:t>Law of Trusts</w:t>
            </w:r>
          </w:p>
        </w:tc>
        <w:tc>
          <w:tcPr>
            <w:tcW w:w="1559" w:type="dxa"/>
          </w:tcPr>
          <w:p w14:paraId="37F5F606" w14:textId="6B6869D0" w:rsidR="00EE3D07" w:rsidRPr="002F6248" w:rsidRDefault="00782163" w:rsidP="0056124A">
            <w:pPr>
              <w:pStyle w:val="Daterightjustified"/>
              <w:rPr>
                <w:rFonts w:ascii="Calibri" w:hAnsi="Calibri" w:cs="Calibri"/>
                <w:sz w:val="20"/>
                <w:lang w:val="en-CA"/>
              </w:rPr>
            </w:pPr>
            <w:r w:rsidRPr="002F6248">
              <w:rPr>
                <w:rFonts w:ascii="Calibri" w:hAnsi="Calibri" w:cs="Calibri"/>
                <w:sz w:val="20"/>
                <w:lang w:val="en-CA"/>
              </w:rPr>
              <w:t>20</w:t>
            </w:r>
            <w:r w:rsidR="00406FEA">
              <w:rPr>
                <w:rFonts w:ascii="Calibri" w:hAnsi="Calibri" w:cs="Calibri"/>
                <w:sz w:val="20"/>
                <w:lang w:val="en-CA"/>
              </w:rPr>
              <w:t>11 – 2013</w:t>
            </w:r>
          </w:p>
        </w:tc>
      </w:tr>
      <w:tr w:rsidR="00EE3D07" w:rsidRPr="002F6248" w14:paraId="70CC717B" w14:textId="77777777" w:rsidTr="007D2967">
        <w:trPr>
          <w:trHeight w:val="403"/>
        </w:trPr>
        <w:tc>
          <w:tcPr>
            <w:tcW w:w="8647" w:type="dxa"/>
          </w:tcPr>
          <w:p w14:paraId="0280E2E6" w14:textId="77777777" w:rsidR="007341CC" w:rsidRDefault="007341CC" w:rsidP="007341CC">
            <w:pPr>
              <w:pStyle w:val="Job"/>
              <w:spacing w:before="0"/>
              <w:jc w:val="left"/>
              <w:rPr>
                <w:rFonts w:ascii="Calibri" w:hAnsi="Calibri" w:cs="Calibri"/>
                <w:b/>
                <w:sz w:val="20"/>
                <w:lang w:val="en-GB"/>
              </w:rPr>
            </w:pPr>
            <w:r w:rsidRPr="007341CC">
              <w:rPr>
                <w:rFonts w:ascii="Calibri" w:hAnsi="Calibri" w:cs="Calibri"/>
                <w:b/>
                <w:sz w:val="20"/>
                <w:lang w:val="en-GB"/>
              </w:rPr>
              <w:t xml:space="preserve">LLB degree in Law </w:t>
            </w:r>
          </w:p>
          <w:p w14:paraId="2FF474A1" w14:textId="77777777" w:rsidR="00EE3D07" w:rsidRDefault="007341CC" w:rsidP="007341CC">
            <w:pPr>
              <w:pStyle w:val="Job"/>
              <w:spacing w:before="0"/>
              <w:jc w:val="left"/>
              <w:rPr>
                <w:rFonts w:ascii="Calibri" w:hAnsi="Calibri" w:cs="Calibri"/>
                <w:sz w:val="20"/>
                <w:lang w:val="en-GB"/>
              </w:rPr>
            </w:pPr>
            <w:r w:rsidRPr="007341CC">
              <w:rPr>
                <w:rFonts w:ascii="Calibri" w:hAnsi="Calibri" w:cs="Calibri"/>
                <w:sz w:val="20"/>
                <w:lang w:val="en-GB"/>
              </w:rPr>
              <w:t>The University of Jos, Nigeria</w:t>
            </w:r>
          </w:p>
          <w:p w14:paraId="5A74BF14" w14:textId="77777777" w:rsidR="007403CB" w:rsidRPr="007403CB" w:rsidRDefault="007403CB" w:rsidP="007403CB">
            <w:pPr>
              <w:pStyle w:val="Job"/>
              <w:numPr>
                <w:ilvl w:val="0"/>
                <w:numId w:val="39"/>
              </w:numPr>
              <w:spacing w:before="0"/>
              <w:ind w:left="714" w:hanging="357"/>
              <w:rPr>
                <w:rFonts w:ascii="Calibri" w:hAnsi="Calibri" w:cs="Calibri"/>
                <w:sz w:val="20"/>
                <w:lang w:val="en-GB"/>
              </w:rPr>
            </w:pPr>
            <w:r w:rsidRPr="007403CB">
              <w:rPr>
                <w:rFonts w:ascii="Calibri" w:hAnsi="Calibri" w:cs="Calibri"/>
                <w:sz w:val="20"/>
                <w:lang w:val="en-GB"/>
              </w:rPr>
              <w:t>Human Rights Law</w:t>
            </w:r>
          </w:p>
          <w:p w14:paraId="4BD34D1D" w14:textId="77777777" w:rsidR="007403CB" w:rsidRPr="007403CB" w:rsidRDefault="007403CB" w:rsidP="007403CB">
            <w:pPr>
              <w:pStyle w:val="Job"/>
              <w:numPr>
                <w:ilvl w:val="0"/>
                <w:numId w:val="39"/>
              </w:numPr>
              <w:spacing w:before="0"/>
              <w:ind w:left="714" w:hanging="357"/>
              <w:rPr>
                <w:rFonts w:ascii="Calibri" w:hAnsi="Calibri" w:cs="Calibri"/>
                <w:sz w:val="20"/>
                <w:lang w:val="en-GB"/>
              </w:rPr>
            </w:pPr>
            <w:r w:rsidRPr="007403CB">
              <w:rPr>
                <w:rFonts w:ascii="Calibri" w:hAnsi="Calibri" w:cs="Calibri"/>
                <w:sz w:val="20"/>
                <w:lang w:val="en-GB"/>
              </w:rPr>
              <w:t>Constitutional Law</w:t>
            </w:r>
          </w:p>
          <w:p w14:paraId="04422C21" w14:textId="77777777" w:rsidR="007403CB" w:rsidRPr="007403CB" w:rsidRDefault="007403CB" w:rsidP="007403CB">
            <w:pPr>
              <w:pStyle w:val="Job"/>
              <w:numPr>
                <w:ilvl w:val="0"/>
                <w:numId w:val="39"/>
              </w:numPr>
              <w:spacing w:before="0"/>
              <w:ind w:left="714" w:hanging="357"/>
              <w:rPr>
                <w:rFonts w:ascii="Calibri" w:hAnsi="Calibri" w:cs="Calibri"/>
                <w:sz w:val="20"/>
                <w:lang w:val="en-GB"/>
              </w:rPr>
            </w:pPr>
            <w:r w:rsidRPr="007403CB">
              <w:rPr>
                <w:rFonts w:ascii="Calibri" w:hAnsi="Calibri" w:cs="Calibri"/>
                <w:sz w:val="20"/>
                <w:lang w:val="en-GB"/>
              </w:rPr>
              <w:t>Logic and Philosophy</w:t>
            </w:r>
          </w:p>
          <w:p w14:paraId="411872F0" w14:textId="7D3317B7" w:rsidR="007403CB" w:rsidRPr="007403CB" w:rsidRDefault="007403CB" w:rsidP="007403CB">
            <w:pPr>
              <w:pStyle w:val="Job"/>
              <w:numPr>
                <w:ilvl w:val="0"/>
                <w:numId w:val="39"/>
              </w:numPr>
              <w:spacing w:before="0"/>
              <w:ind w:left="714" w:hanging="357"/>
              <w:rPr>
                <w:rFonts w:ascii="Calibri" w:hAnsi="Calibri" w:cs="Calibri"/>
                <w:sz w:val="20"/>
                <w:lang w:val="en-GB"/>
              </w:rPr>
            </w:pPr>
            <w:r w:rsidRPr="007403CB">
              <w:rPr>
                <w:rFonts w:ascii="Calibri" w:hAnsi="Calibri" w:cs="Calibri"/>
                <w:sz w:val="20"/>
                <w:lang w:val="en-GB"/>
              </w:rPr>
              <w:t>Sociology</w:t>
            </w:r>
          </w:p>
        </w:tc>
        <w:tc>
          <w:tcPr>
            <w:tcW w:w="1559" w:type="dxa"/>
          </w:tcPr>
          <w:p w14:paraId="61FE388D" w14:textId="5E2F3104" w:rsidR="00EE3D07" w:rsidRPr="002F6248" w:rsidRDefault="00C221B1" w:rsidP="0023724F">
            <w:pPr>
              <w:pStyle w:val="Daterightjustified"/>
              <w:rPr>
                <w:rFonts w:ascii="Calibri" w:hAnsi="Calibri" w:cs="Calibri"/>
                <w:sz w:val="20"/>
                <w:lang w:val="en-CA"/>
              </w:rPr>
            </w:pPr>
            <w:r>
              <w:rPr>
                <w:rFonts w:ascii="Calibri" w:hAnsi="Calibri" w:cs="Calibri"/>
                <w:sz w:val="20"/>
                <w:lang w:val="en-CA"/>
              </w:rPr>
              <w:t>2008 – 2011</w:t>
            </w:r>
            <w:r w:rsidR="00EE3D07" w:rsidRPr="002F6248">
              <w:rPr>
                <w:rFonts w:ascii="Calibri" w:hAnsi="Calibri" w:cs="Calibri"/>
                <w:sz w:val="20"/>
                <w:lang w:val="en-CA"/>
              </w:rPr>
              <w:t xml:space="preserve"> </w:t>
            </w:r>
          </w:p>
        </w:tc>
      </w:tr>
      <w:tr w:rsidR="00EE3D07" w:rsidRPr="002F6248" w14:paraId="59A7FE84" w14:textId="77777777" w:rsidTr="007D2967">
        <w:trPr>
          <w:trHeight w:val="403"/>
        </w:trPr>
        <w:tc>
          <w:tcPr>
            <w:tcW w:w="8647" w:type="dxa"/>
          </w:tcPr>
          <w:p w14:paraId="7B178D77" w14:textId="6615A2DC" w:rsidR="00BB012A" w:rsidRDefault="00F2332C" w:rsidP="00BB012A">
            <w:pPr>
              <w:pStyle w:val="Job"/>
              <w:spacing w:before="0"/>
              <w:jc w:val="left"/>
              <w:rPr>
                <w:rFonts w:ascii="Calibri" w:hAnsi="Calibri" w:cs="Calibri"/>
                <w:b/>
                <w:sz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lang w:val="en-GB"/>
              </w:rPr>
              <w:t>Achieved 8 GSCE</w:t>
            </w:r>
            <w:r w:rsidR="00BB012A" w:rsidRPr="00BB012A">
              <w:rPr>
                <w:rFonts w:ascii="Calibri" w:hAnsi="Calibri" w:cs="Calibri"/>
                <w:b/>
                <w:sz w:val="20"/>
                <w:lang w:val="en-GB"/>
              </w:rPr>
              <w:t xml:space="preserve">s </w:t>
            </w:r>
          </w:p>
          <w:p w14:paraId="6C30840B" w14:textId="519B1ACC" w:rsidR="00EE3D07" w:rsidRPr="002F6248" w:rsidRDefault="00BB012A" w:rsidP="00BB012A">
            <w:pPr>
              <w:pStyle w:val="Job"/>
              <w:spacing w:before="0"/>
              <w:jc w:val="left"/>
              <w:rPr>
                <w:rFonts w:ascii="Calibri" w:hAnsi="Calibri" w:cs="Calibri"/>
                <w:b/>
                <w:sz w:val="20"/>
                <w:lang w:val="en-CA"/>
              </w:rPr>
            </w:pPr>
            <w:r w:rsidRPr="00BB012A">
              <w:rPr>
                <w:rFonts w:ascii="Calibri" w:hAnsi="Calibri" w:cs="Calibri"/>
                <w:sz w:val="20"/>
                <w:lang w:val="en-GB"/>
              </w:rPr>
              <w:t>Federal Government College</w:t>
            </w:r>
            <w:r w:rsidR="00EE3D07" w:rsidRPr="00BB012A">
              <w:rPr>
                <w:rFonts w:ascii="Calibri" w:hAnsi="Calibri" w:cs="Calibri"/>
                <w:sz w:val="20"/>
                <w:lang w:val="en-CA"/>
              </w:rPr>
              <w:t>,</w:t>
            </w:r>
            <w:r w:rsidR="00EE3D07" w:rsidRPr="002F6248">
              <w:rPr>
                <w:rFonts w:ascii="Calibri" w:hAnsi="Calibri" w:cs="Calibri"/>
                <w:sz w:val="20"/>
                <w:lang w:val="en-CA"/>
              </w:rPr>
              <w:t xml:space="preserve"> </w:t>
            </w:r>
            <w:r>
              <w:rPr>
                <w:rFonts w:ascii="Calibri" w:hAnsi="Calibri" w:cs="Calibri"/>
                <w:sz w:val="20"/>
                <w:lang w:val="en-CA"/>
              </w:rPr>
              <w:t>Jos</w:t>
            </w:r>
            <w:r w:rsidR="00EE3D07" w:rsidRPr="002F6248">
              <w:rPr>
                <w:rFonts w:ascii="Calibri" w:hAnsi="Calibri" w:cs="Calibri"/>
                <w:sz w:val="20"/>
                <w:lang w:val="en-CA"/>
              </w:rPr>
              <w:t xml:space="preserve">, </w:t>
            </w:r>
            <w:r>
              <w:rPr>
                <w:rFonts w:ascii="Calibri" w:hAnsi="Calibri" w:cs="Calibri"/>
                <w:sz w:val="20"/>
                <w:lang w:val="en-CA"/>
              </w:rPr>
              <w:t>Nigeria</w:t>
            </w:r>
          </w:p>
        </w:tc>
        <w:tc>
          <w:tcPr>
            <w:tcW w:w="1559" w:type="dxa"/>
          </w:tcPr>
          <w:p w14:paraId="1C468D50" w14:textId="4C443929" w:rsidR="00955AFE" w:rsidRPr="002F6248" w:rsidRDefault="00955AFE" w:rsidP="0023724F">
            <w:pPr>
              <w:pStyle w:val="Daterightjustified"/>
              <w:rPr>
                <w:rFonts w:ascii="Calibri" w:hAnsi="Calibri" w:cs="Calibri"/>
                <w:sz w:val="20"/>
                <w:lang w:val="en-CA"/>
              </w:rPr>
            </w:pPr>
            <w:r>
              <w:rPr>
                <w:rFonts w:ascii="Calibri" w:hAnsi="Calibri" w:cs="Calibri"/>
                <w:sz w:val="20"/>
                <w:lang w:val="en-CA"/>
              </w:rPr>
              <w:t>2002 – 2007</w:t>
            </w:r>
          </w:p>
        </w:tc>
      </w:tr>
    </w:tbl>
    <w:p w14:paraId="781E36BC" w14:textId="39BDB948" w:rsidR="00A8355C" w:rsidRPr="002F6248" w:rsidRDefault="00A8355C" w:rsidP="00A8355C">
      <w:pPr>
        <w:pStyle w:val="SectionTitle"/>
        <w:rPr>
          <w:rFonts w:ascii="Calibri" w:hAnsi="Calibri" w:cs="Calibri"/>
          <w:b/>
          <w:bCs/>
          <w:lang w:val="en-CA"/>
        </w:rPr>
      </w:pPr>
      <w:r>
        <w:rPr>
          <w:rFonts w:ascii="Calibri" w:hAnsi="Calibri" w:cs="Calibri"/>
          <w:b/>
          <w:bCs/>
          <w:lang w:val="en-CA"/>
        </w:rPr>
        <w:t xml:space="preserve">AFFILIATIONS &amp; </w:t>
      </w:r>
      <w:r w:rsidR="00DB5EAD">
        <w:rPr>
          <w:rFonts w:ascii="Calibri" w:hAnsi="Calibri" w:cs="Calibri"/>
          <w:b/>
          <w:bCs/>
          <w:lang w:val="en-CA"/>
        </w:rPr>
        <w:t>CONFERENCE</w:t>
      </w:r>
      <w:r w:rsidR="00FA101C">
        <w:rPr>
          <w:rFonts w:ascii="Calibri" w:hAnsi="Calibri" w:cs="Calibri"/>
          <w:b/>
          <w:bCs/>
          <w:lang w:val="en-CA"/>
        </w:rPr>
        <w:t xml:space="preserve"> </w:t>
      </w:r>
      <w:r w:rsidR="00DB5EAD">
        <w:rPr>
          <w:rFonts w:ascii="Calibri" w:hAnsi="Calibri" w:cs="Calibri"/>
          <w:b/>
          <w:bCs/>
          <w:lang w:val="en-CA"/>
        </w:rPr>
        <w:t>PARTICIPATION</w:t>
      </w:r>
    </w:p>
    <w:p w14:paraId="3A26B06D" w14:textId="77777777" w:rsidR="00A8355C" w:rsidRPr="002F6248" w:rsidRDefault="00A8355C" w:rsidP="00A8355C">
      <w:pPr>
        <w:pStyle w:val="BulletList1"/>
        <w:numPr>
          <w:ilvl w:val="0"/>
          <w:numId w:val="0"/>
        </w:numPr>
        <w:rPr>
          <w:highlight w:val="yellow"/>
          <w:lang w:val="en-C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  <w:gridCol w:w="1559"/>
      </w:tblGrid>
      <w:tr w:rsidR="00A8355C" w:rsidRPr="002F6248" w14:paraId="46266CBB" w14:textId="77777777" w:rsidTr="00CF3688">
        <w:trPr>
          <w:trHeight w:val="403"/>
        </w:trPr>
        <w:tc>
          <w:tcPr>
            <w:tcW w:w="8647" w:type="dxa"/>
          </w:tcPr>
          <w:p w14:paraId="2B643BAC" w14:textId="73525286" w:rsidR="00CC4B37" w:rsidRDefault="00CC4B37" w:rsidP="000A6344">
            <w:pPr>
              <w:pStyle w:val="Job"/>
              <w:spacing w:before="0"/>
              <w:jc w:val="left"/>
              <w:rPr>
                <w:rFonts w:ascii="Calibri" w:hAnsi="Calibri" w:cs="Calibri"/>
                <w:b/>
                <w:sz w:val="20"/>
              </w:rPr>
            </w:pPr>
            <w:r w:rsidRPr="00CC4B37">
              <w:rPr>
                <w:rFonts w:ascii="Calibri" w:hAnsi="Calibri" w:cs="Calibri"/>
                <w:b/>
                <w:sz w:val="20"/>
              </w:rPr>
              <w:t xml:space="preserve">“Women </w:t>
            </w:r>
            <w:r w:rsidR="009A59B2">
              <w:rPr>
                <w:rFonts w:ascii="Calibri" w:hAnsi="Calibri" w:cs="Calibri"/>
                <w:b/>
                <w:sz w:val="20"/>
              </w:rPr>
              <w:t>&amp; D</w:t>
            </w:r>
            <w:r w:rsidRPr="00CC4B37">
              <w:rPr>
                <w:rFonts w:ascii="Calibri" w:hAnsi="Calibri" w:cs="Calibri"/>
                <w:b/>
                <w:sz w:val="20"/>
              </w:rPr>
              <w:t xml:space="preserve">evelopment – </w:t>
            </w:r>
            <w:r w:rsidR="00CF3688">
              <w:rPr>
                <w:rFonts w:ascii="Calibri" w:hAnsi="Calibri" w:cs="Calibri"/>
                <w:b/>
                <w:sz w:val="20"/>
              </w:rPr>
              <w:t>20</w:t>
            </w:r>
            <w:r w:rsidR="00F1507A">
              <w:rPr>
                <w:rFonts w:ascii="Calibri" w:hAnsi="Calibri" w:cs="Calibri"/>
                <w:b/>
                <w:sz w:val="20"/>
              </w:rPr>
              <w:t xml:space="preserve"> Years A</w:t>
            </w:r>
            <w:r w:rsidRPr="00CC4B37">
              <w:rPr>
                <w:rFonts w:ascii="Calibri" w:hAnsi="Calibri" w:cs="Calibri"/>
                <w:b/>
                <w:sz w:val="20"/>
              </w:rPr>
              <w:t>fter Beijing: Wh</w:t>
            </w:r>
            <w:r w:rsidR="00F1507A">
              <w:rPr>
                <w:rFonts w:ascii="Calibri" w:hAnsi="Calibri" w:cs="Calibri"/>
                <w:b/>
                <w:sz w:val="20"/>
              </w:rPr>
              <w:t>at Changed and What’s the S</w:t>
            </w:r>
            <w:r>
              <w:rPr>
                <w:rFonts w:ascii="Calibri" w:hAnsi="Calibri" w:cs="Calibri"/>
                <w:b/>
                <w:sz w:val="20"/>
              </w:rPr>
              <w:t>ame”</w:t>
            </w:r>
            <w:r w:rsidR="00DB5EAD">
              <w:rPr>
                <w:rFonts w:ascii="Calibri" w:hAnsi="Calibri" w:cs="Calibri"/>
                <w:b/>
                <w:sz w:val="20"/>
              </w:rPr>
              <w:t xml:space="preserve"> Conference</w:t>
            </w:r>
          </w:p>
          <w:p w14:paraId="4F94F94B" w14:textId="5A4D2F6A" w:rsidR="00A8355C" w:rsidRPr="002F6248" w:rsidRDefault="00CC4B37" w:rsidP="00CC4B37">
            <w:pPr>
              <w:pStyle w:val="Job"/>
              <w:spacing w:before="0"/>
              <w:jc w:val="left"/>
              <w:rPr>
                <w:rFonts w:ascii="Calibri" w:hAnsi="Calibri" w:cs="Calibri"/>
                <w:sz w:val="20"/>
                <w:lang w:val="en-CA"/>
              </w:rPr>
            </w:pPr>
            <w:r>
              <w:rPr>
                <w:rFonts w:ascii="Calibri" w:hAnsi="Calibri" w:cs="Calibri"/>
                <w:sz w:val="20"/>
              </w:rPr>
              <w:t xml:space="preserve">Friends of Europe, </w:t>
            </w:r>
            <w:r w:rsidRPr="00CC4B37">
              <w:rPr>
                <w:rFonts w:ascii="Calibri" w:hAnsi="Calibri" w:cs="Calibri"/>
                <w:sz w:val="20"/>
              </w:rPr>
              <w:t>Brussels, Belgium</w:t>
            </w:r>
          </w:p>
        </w:tc>
        <w:tc>
          <w:tcPr>
            <w:tcW w:w="1559" w:type="dxa"/>
          </w:tcPr>
          <w:p w14:paraId="212C9395" w14:textId="2F0C74FC" w:rsidR="00A8355C" w:rsidRPr="002F6248" w:rsidRDefault="00CC4B37" w:rsidP="000A6344">
            <w:pPr>
              <w:pStyle w:val="Daterightjustified"/>
              <w:rPr>
                <w:rFonts w:ascii="Calibri" w:hAnsi="Calibri" w:cs="Calibri"/>
                <w:sz w:val="20"/>
                <w:lang w:val="en-CA"/>
              </w:rPr>
            </w:pPr>
            <w:r>
              <w:rPr>
                <w:rFonts w:ascii="Calibri" w:hAnsi="Calibri" w:cs="Calibri"/>
                <w:sz w:val="20"/>
                <w:lang w:val="en-CA"/>
              </w:rPr>
              <w:t>Jun. 2015</w:t>
            </w:r>
          </w:p>
        </w:tc>
      </w:tr>
      <w:tr w:rsidR="00A8355C" w:rsidRPr="002F6248" w14:paraId="5F5FF004" w14:textId="77777777" w:rsidTr="009A59B2">
        <w:trPr>
          <w:trHeight w:val="403"/>
        </w:trPr>
        <w:tc>
          <w:tcPr>
            <w:tcW w:w="8647" w:type="dxa"/>
          </w:tcPr>
          <w:p w14:paraId="0CB32883" w14:textId="5EC6FDBF" w:rsidR="00CC4B37" w:rsidRDefault="00CC4B37" w:rsidP="000A6344">
            <w:pPr>
              <w:pStyle w:val="Job"/>
              <w:spacing w:before="0"/>
              <w:jc w:val="left"/>
              <w:rPr>
                <w:rFonts w:ascii="Calibri" w:hAnsi="Calibri" w:cs="Calibri"/>
                <w:b/>
                <w:sz w:val="20"/>
              </w:rPr>
            </w:pPr>
            <w:r w:rsidRPr="00CC4B37">
              <w:rPr>
                <w:rFonts w:ascii="Calibri" w:hAnsi="Calibri" w:cs="Calibri"/>
                <w:b/>
                <w:sz w:val="20"/>
              </w:rPr>
              <w:t>“European Development Days”</w:t>
            </w:r>
            <w:r>
              <w:rPr>
                <w:rFonts w:ascii="Calibri" w:hAnsi="Calibri" w:cs="Calibri"/>
                <w:b/>
                <w:sz w:val="20"/>
              </w:rPr>
              <w:t xml:space="preserve"> </w:t>
            </w:r>
            <w:r w:rsidR="00DB5EAD">
              <w:rPr>
                <w:rFonts w:ascii="Calibri" w:hAnsi="Calibri" w:cs="Calibri"/>
                <w:b/>
                <w:sz w:val="20"/>
              </w:rPr>
              <w:t>Conference</w:t>
            </w:r>
          </w:p>
          <w:p w14:paraId="116E7C4F" w14:textId="721DD5EA" w:rsidR="00A8355C" w:rsidRPr="002F6248" w:rsidRDefault="00CC4B37" w:rsidP="000A6344">
            <w:pPr>
              <w:pStyle w:val="Job"/>
              <w:spacing w:before="0"/>
              <w:jc w:val="left"/>
              <w:rPr>
                <w:rFonts w:ascii="Calibri" w:hAnsi="Calibri" w:cs="Calibri"/>
                <w:b/>
                <w:sz w:val="20"/>
                <w:highlight w:val="yellow"/>
                <w:lang w:val="en-CA"/>
              </w:rPr>
            </w:pPr>
            <w:r w:rsidRPr="00CC4B37">
              <w:rPr>
                <w:rFonts w:ascii="Calibri" w:hAnsi="Calibri" w:cs="Calibri"/>
                <w:sz w:val="20"/>
              </w:rPr>
              <w:t>Brussels, Belgium</w:t>
            </w:r>
          </w:p>
        </w:tc>
        <w:tc>
          <w:tcPr>
            <w:tcW w:w="1559" w:type="dxa"/>
          </w:tcPr>
          <w:p w14:paraId="56A3A78F" w14:textId="2ACDEBF4" w:rsidR="00A8355C" w:rsidRPr="002F6248" w:rsidRDefault="00CC4B37" w:rsidP="000A6344">
            <w:pPr>
              <w:pStyle w:val="Daterightjustified"/>
              <w:rPr>
                <w:rFonts w:ascii="Calibri" w:hAnsi="Calibri" w:cs="Calibri"/>
                <w:sz w:val="20"/>
                <w:lang w:val="en-CA"/>
              </w:rPr>
            </w:pPr>
            <w:r>
              <w:rPr>
                <w:rFonts w:ascii="Calibri" w:hAnsi="Calibri" w:cs="Calibri"/>
                <w:sz w:val="20"/>
                <w:lang w:val="en-CA"/>
              </w:rPr>
              <w:t>Jun. 2015</w:t>
            </w:r>
          </w:p>
        </w:tc>
      </w:tr>
      <w:tr w:rsidR="00A8355C" w:rsidRPr="002F6248" w14:paraId="5159AAF5" w14:textId="77777777" w:rsidTr="009A59B2">
        <w:trPr>
          <w:trHeight w:val="403"/>
        </w:trPr>
        <w:tc>
          <w:tcPr>
            <w:tcW w:w="8647" w:type="dxa"/>
          </w:tcPr>
          <w:p w14:paraId="7E87A5D6" w14:textId="7B3788E9" w:rsidR="00A8355C" w:rsidRPr="002F6248" w:rsidRDefault="00C00F41" w:rsidP="000A6344">
            <w:pPr>
              <w:pStyle w:val="Job"/>
              <w:spacing w:before="0"/>
              <w:jc w:val="left"/>
              <w:rPr>
                <w:rFonts w:ascii="Calibri" w:hAnsi="Calibri" w:cs="Calibri"/>
                <w:b/>
                <w:sz w:val="20"/>
                <w:lang w:val="en-CA"/>
              </w:rPr>
            </w:pPr>
            <w:r>
              <w:rPr>
                <w:rFonts w:ascii="Calibri" w:hAnsi="Calibri" w:cs="Calibri"/>
                <w:b/>
                <w:sz w:val="20"/>
                <w:lang w:val="en-CA"/>
              </w:rPr>
              <w:t>Volunteer</w:t>
            </w:r>
            <w:r w:rsidR="00C7672A">
              <w:rPr>
                <w:rFonts w:ascii="Calibri" w:hAnsi="Calibri" w:cs="Calibri"/>
                <w:b/>
                <w:sz w:val="20"/>
                <w:lang w:val="en-CA"/>
              </w:rPr>
              <w:t xml:space="preserve"> Advisor</w:t>
            </w:r>
            <w:r>
              <w:rPr>
                <w:rFonts w:ascii="Calibri" w:hAnsi="Calibri" w:cs="Calibri"/>
                <w:b/>
                <w:sz w:val="20"/>
                <w:lang w:val="en-CA"/>
              </w:rPr>
              <w:t xml:space="preserve">, </w:t>
            </w:r>
            <w:r w:rsidR="00F1507A">
              <w:rPr>
                <w:rFonts w:ascii="Calibri" w:hAnsi="Calibri" w:cs="Calibri"/>
                <w:b/>
                <w:sz w:val="20"/>
              </w:rPr>
              <w:t>NGO for Victims of Human Trafficking and D</w:t>
            </w:r>
            <w:r w:rsidRPr="00C00F41">
              <w:rPr>
                <w:rFonts w:ascii="Calibri" w:hAnsi="Calibri" w:cs="Calibri"/>
                <w:b/>
                <w:sz w:val="20"/>
              </w:rPr>
              <w:t>omest</w:t>
            </w:r>
            <w:r w:rsidR="00F1507A">
              <w:rPr>
                <w:rFonts w:ascii="Calibri" w:hAnsi="Calibri" w:cs="Calibri"/>
                <w:b/>
                <w:sz w:val="20"/>
              </w:rPr>
              <w:t>ic A</w:t>
            </w:r>
            <w:r w:rsidRPr="00C00F41">
              <w:rPr>
                <w:rFonts w:ascii="Calibri" w:hAnsi="Calibri" w:cs="Calibri"/>
                <w:b/>
                <w:sz w:val="20"/>
              </w:rPr>
              <w:t>buse</w:t>
            </w:r>
          </w:p>
          <w:p w14:paraId="34F20186" w14:textId="483D424C" w:rsidR="00A8355C" w:rsidRPr="002F6248" w:rsidRDefault="00B3516D" w:rsidP="000A6344">
            <w:pPr>
              <w:pStyle w:val="Job"/>
              <w:spacing w:before="0"/>
              <w:jc w:val="left"/>
              <w:rPr>
                <w:rFonts w:ascii="Calibri" w:hAnsi="Calibri" w:cs="Calibri"/>
                <w:b/>
                <w:sz w:val="20"/>
                <w:lang w:val="en-CA"/>
              </w:rPr>
            </w:pPr>
            <w:r w:rsidRPr="00B3516D">
              <w:rPr>
                <w:rFonts w:ascii="Calibri" w:hAnsi="Calibri" w:cs="Calibri"/>
                <w:sz w:val="20"/>
                <w:lang w:val="en-CA"/>
              </w:rPr>
              <w:t>HERA,</w:t>
            </w:r>
            <w:r>
              <w:rPr>
                <w:rFonts w:ascii="Calibri" w:hAnsi="Calibri" w:cs="Calibri"/>
                <w:b/>
                <w:sz w:val="20"/>
                <w:lang w:val="en-CA"/>
              </w:rPr>
              <w:t xml:space="preserve"> </w:t>
            </w:r>
            <w:r w:rsidR="00C00F41">
              <w:rPr>
                <w:rFonts w:ascii="Calibri" w:hAnsi="Calibri" w:cs="Calibri"/>
                <w:sz w:val="20"/>
                <w:lang w:val="en-CA"/>
              </w:rPr>
              <w:t>France</w:t>
            </w:r>
          </w:p>
        </w:tc>
        <w:tc>
          <w:tcPr>
            <w:tcW w:w="1559" w:type="dxa"/>
          </w:tcPr>
          <w:p w14:paraId="4331320B" w14:textId="322D533E" w:rsidR="000D02F5" w:rsidRPr="002F6248" w:rsidRDefault="00DA7DA0" w:rsidP="000A6344">
            <w:pPr>
              <w:pStyle w:val="Daterightjustified"/>
              <w:rPr>
                <w:rFonts w:ascii="Calibri" w:hAnsi="Calibri" w:cs="Calibri"/>
                <w:sz w:val="20"/>
                <w:lang w:val="en-CA"/>
              </w:rPr>
            </w:pPr>
            <w:r>
              <w:rPr>
                <w:rFonts w:ascii="Calibri" w:hAnsi="Calibri" w:cs="Calibri"/>
                <w:sz w:val="20"/>
                <w:lang w:val="en-CA"/>
              </w:rPr>
              <w:t xml:space="preserve">2014 </w:t>
            </w:r>
            <w:r w:rsidR="000D02F5">
              <w:rPr>
                <w:rFonts w:ascii="Calibri" w:hAnsi="Calibri" w:cs="Calibri"/>
                <w:sz w:val="20"/>
                <w:lang w:val="en-CA"/>
              </w:rPr>
              <w:t>–</w:t>
            </w:r>
            <w:r>
              <w:rPr>
                <w:rFonts w:ascii="Calibri" w:hAnsi="Calibri" w:cs="Calibri"/>
                <w:sz w:val="20"/>
                <w:lang w:val="en-CA"/>
              </w:rPr>
              <w:t xml:space="preserve"> 2015</w:t>
            </w:r>
          </w:p>
        </w:tc>
      </w:tr>
      <w:tr w:rsidR="00A8355C" w:rsidRPr="002F6248" w14:paraId="3709AEF2" w14:textId="77777777" w:rsidTr="009A59B2">
        <w:trPr>
          <w:trHeight w:val="403"/>
        </w:trPr>
        <w:tc>
          <w:tcPr>
            <w:tcW w:w="8647" w:type="dxa"/>
          </w:tcPr>
          <w:p w14:paraId="78006679" w14:textId="13018213" w:rsidR="00A8355C" w:rsidRPr="002F6248" w:rsidRDefault="003B5006" w:rsidP="003B6B0D">
            <w:pPr>
              <w:pStyle w:val="Job"/>
              <w:tabs>
                <w:tab w:val="left" w:pos="6564"/>
              </w:tabs>
              <w:spacing w:before="0"/>
              <w:jc w:val="left"/>
              <w:rPr>
                <w:rFonts w:ascii="Calibri" w:hAnsi="Calibri" w:cs="Calibri"/>
                <w:b/>
                <w:sz w:val="20"/>
                <w:lang w:val="en-CA"/>
              </w:rPr>
            </w:pPr>
            <w:r w:rsidRPr="003B5006">
              <w:rPr>
                <w:rFonts w:ascii="Calibri" w:hAnsi="Calibri" w:cs="Calibri"/>
                <w:b/>
                <w:sz w:val="20"/>
              </w:rPr>
              <w:t>“Violence against Women”</w:t>
            </w:r>
            <w:r>
              <w:rPr>
                <w:rFonts w:ascii="Calibri" w:hAnsi="Calibri" w:cs="Calibri"/>
                <w:b/>
                <w:sz w:val="20"/>
              </w:rPr>
              <w:t xml:space="preserve"> Conference</w:t>
            </w:r>
            <w:r w:rsidR="003B6B0D">
              <w:rPr>
                <w:rFonts w:ascii="Calibri" w:hAnsi="Calibri" w:cs="Calibri"/>
                <w:b/>
                <w:i/>
                <w:sz w:val="20"/>
                <w:lang w:val="en-CA"/>
              </w:rPr>
              <w:tab/>
            </w:r>
          </w:p>
          <w:p w14:paraId="42681842" w14:textId="7E22FE81" w:rsidR="00A8355C" w:rsidRPr="002F6248" w:rsidRDefault="003B5006" w:rsidP="003B5006">
            <w:pPr>
              <w:pStyle w:val="Job"/>
              <w:spacing w:before="0"/>
              <w:jc w:val="left"/>
              <w:rPr>
                <w:rFonts w:ascii="Calibri" w:hAnsi="Calibri" w:cs="Calibri"/>
                <w:b/>
                <w:sz w:val="20"/>
                <w:lang w:val="en-CA"/>
              </w:rPr>
            </w:pPr>
            <w:r>
              <w:rPr>
                <w:rFonts w:ascii="Calibri" w:hAnsi="Calibri" w:cs="Calibri"/>
                <w:sz w:val="20"/>
              </w:rPr>
              <w:t xml:space="preserve">American Graduate School, </w:t>
            </w:r>
            <w:r w:rsidRPr="003B5006">
              <w:rPr>
                <w:rFonts w:ascii="Calibri" w:hAnsi="Calibri" w:cs="Calibri"/>
                <w:sz w:val="20"/>
              </w:rPr>
              <w:t>Paris</w:t>
            </w:r>
            <w:r>
              <w:rPr>
                <w:rFonts w:ascii="Calibri" w:hAnsi="Calibri" w:cs="Calibri"/>
                <w:sz w:val="20"/>
              </w:rPr>
              <w:t>, France</w:t>
            </w:r>
          </w:p>
        </w:tc>
        <w:tc>
          <w:tcPr>
            <w:tcW w:w="1559" w:type="dxa"/>
          </w:tcPr>
          <w:p w14:paraId="2E776FD3" w14:textId="2B36CE5C" w:rsidR="00A8355C" w:rsidRPr="002F6248" w:rsidRDefault="00DA7DA0" w:rsidP="000A6344">
            <w:pPr>
              <w:pStyle w:val="Daterightjustified"/>
              <w:rPr>
                <w:rFonts w:ascii="Calibri" w:hAnsi="Calibri" w:cs="Calibri"/>
                <w:sz w:val="20"/>
                <w:lang w:val="en-CA"/>
              </w:rPr>
            </w:pPr>
            <w:r>
              <w:rPr>
                <w:rFonts w:ascii="Calibri" w:hAnsi="Calibri" w:cs="Calibri"/>
                <w:sz w:val="20"/>
                <w:lang w:val="en-CA"/>
              </w:rPr>
              <w:t>Nov. 2014</w:t>
            </w:r>
          </w:p>
        </w:tc>
      </w:tr>
      <w:tr w:rsidR="003B6B0D" w:rsidRPr="002F6248" w14:paraId="77D015C4" w14:textId="77777777" w:rsidTr="009A59B2">
        <w:trPr>
          <w:trHeight w:val="403"/>
        </w:trPr>
        <w:tc>
          <w:tcPr>
            <w:tcW w:w="8647" w:type="dxa"/>
          </w:tcPr>
          <w:p w14:paraId="5EC84714" w14:textId="77777777" w:rsidR="003B6B0D" w:rsidRDefault="003F35D8" w:rsidP="003B6B0D">
            <w:pPr>
              <w:pStyle w:val="Job"/>
              <w:tabs>
                <w:tab w:val="left" w:pos="6564"/>
              </w:tabs>
              <w:spacing w:before="0"/>
              <w:jc w:val="left"/>
              <w:rPr>
                <w:rFonts w:ascii="Calibri" w:hAnsi="Calibri" w:cs="Calibri"/>
                <w:b/>
                <w:sz w:val="20"/>
              </w:rPr>
            </w:pPr>
            <w:r w:rsidRPr="003F35D8">
              <w:rPr>
                <w:rFonts w:ascii="Calibri" w:hAnsi="Calibri" w:cs="Calibri"/>
                <w:b/>
                <w:sz w:val="20"/>
              </w:rPr>
              <w:t>European Roma Rights Centre</w:t>
            </w:r>
            <w:r>
              <w:rPr>
                <w:rFonts w:ascii="Calibri" w:hAnsi="Calibri" w:cs="Calibri"/>
                <w:b/>
                <w:sz w:val="20"/>
              </w:rPr>
              <w:t xml:space="preserve"> Conference</w:t>
            </w:r>
          </w:p>
          <w:p w14:paraId="6AF59A6B" w14:textId="49A2B18D" w:rsidR="003F35D8" w:rsidRPr="003F35D8" w:rsidRDefault="003F35D8" w:rsidP="003B6B0D">
            <w:pPr>
              <w:pStyle w:val="Job"/>
              <w:tabs>
                <w:tab w:val="left" w:pos="6564"/>
              </w:tabs>
              <w:spacing w:before="0"/>
              <w:jc w:val="left"/>
              <w:rPr>
                <w:rFonts w:ascii="Calibri" w:hAnsi="Calibri" w:cs="Calibri"/>
                <w:sz w:val="20"/>
                <w:lang w:val="en-CA"/>
              </w:rPr>
            </w:pPr>
            <w:r w:rsidRPr="003F35D8">
              <w:rPr>
                <w:rFonts w:ascii="Calibri" w:hAnsi="Calibri" w:cs="Calibri"/>
                <w:sz w:val="20"/>
              </w:rPr>
              <w:t>Budapest, Hungary</w:t>
            </w:r>
          </w:p>
        </w:tc>
        <w:tc>
          <w:tcPr>
            <w:tcW w:w="1559" w:type="dxa"/>
          </w:tcPr>
          <w:p w14:paraId="6B31FD52" w14:textId="211C2A1D" w:rsidR="003B6B0D" w:rsidRDefault="00DA7DA0" w:rsidP="000A6344">
            <w:pPr>
              <w:pStyle w:val="Daterightjustified"/>
              <w:rPr>
                <w:rFonts w:ascii="Calibri" w:hAnsi="Calibri" w:cs="Calibri"/>
                <w:sz w:val="20"/>
                <w:lang w:val="en-CA"/>
              </w:rPr>
            </w:pPr>
            <w:r>
              <w:rPr>
                <w:rFonts w:ascii="Calibri" w:hAnsi="Calibri" w:cs="Calibri"/>
                <w:sz w:val="20"/>
                <w:lang w:val="en-CA"/>
              </w:rPr>
              <w:t>Mar. 2014</w:t>
            </w:r>
          </w:p>
        </w:tc>
      </w:tr>
      <w:tr w:rsidR="003B6B0D" w:rsidRPr="002F6248" w14:paraId="57389612" w14:textId="77777777" w:rsidTr="009A59B2">
        <w:trPr>
          <w:trHeight w:val="403"/>
        </w:trPr>
        <w:tc>
          <w:tcPr>
            <w:tcW w:w="8647" w:type="dxa"/>
          </w:tcPr>
          <w:p w14:paraId="40BE2C0C" w14:textId="4BCF3D8C" w:rsidR="003B6B0D" w:rsidRDefault="00F1507A" w:rsidP="003B6B0D">
            <w:pPr>
              <w:pStyle w:val="Job"/>
              <w:tabs>
                <w:tab w:val="left" w:pos="6564"/>
              </w:tabs>
              <w:spacing w:before="0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Law Society M</w:t>
            </w:r>
            <w:r w:rsidR="003B6B0D" w:rsidRPr="003B6B0D">
              <w:rPr>
                <w:rFonts w:ascii="Calibri" w:hAnsi="Calibri" w:cs="Calibri"/>
                <w:b/>
                <w:sz w:val="20"/>
              </w:rPr>
              <w:t>ember</w:t>
            </w:r>
          </w:p>
          <w:p w14:paraId="7C55AFB4" w14:textId="0969F3E4" w:rsidR="003B6B0D" w:rsidRPr="003B6B0D" w:rsidRDefault="003B6B0D" w:rsidP="003B6B0D">
            <w:pPr>
              <w:pStyle w:val="Job"/>
              <w:tabs>
                <w:tab w:val="left" w:pos="6564"/>
              </w:tabs>
              <w:spacing w:before="0"/>
              <w:jc w:val="left"/>
              <w:rPr>
                <w:rFonts w:ascii="Calibri" w:hAnsi="Calibri" w:cs="Calibri"/>
                <w:sz w:val="20"/>
                <w:lang w:val="en-CA"/>
              </w:rPr>
            </w:pPr>
            <w:r w:rsidRPr="003B6B0D">
              <w:rPr>
                <w:rFonts w:ascii="Calibri" w:hAnsi="Calibri" w:cs="Calibri"/>
                <w:sz w:val="20"/>
              </w:rPr>
              <w:t>University of Buckingham</w:t>
            </w:r>
          </w:p>
        </w:tc>
        <w:tc>
          <w:tcPr>
            <w:tcW w:w="1559" w:type="dxa"/>
          </w:tcPr>
          <w:p w14:paraId="7E427968" w14:textId="3B4AEFCF" w:rsidR="003B6B0D" w:rsidRDefault="003B6B0D" w:rsidP="000A6344">
            <w:pPr>
              <w:pStyle w:val="Daterightjustified"/>
              <w:rPr>
                <w:rFonts w:ascii="Calibri" w:hAnsi="Calibri" w:cs="Calibri"/>
                <w:sz w:val="20"/>
                <w:lang w:val="en-CA"/>
              </w:rPr>
            </w:pPr>
            <w:r>
              <w:rPr>
                <w:rFonts w:ascii="Calibri" w:hAnsi="Calibri" w:cs="Calibri"/>
                <w:sz w:val="20"/>
                <w:lang w:val="en-CA"/>
              </w:rPr>
              <w:t>2011 - 2013</w:t>
            </w:r>
          </w:p>
        </w:tc>
      </w:tr>
      <w:tr w:rsidR="003B6B0D" w:rsidRPr="002F6248" w14:paraId="42E3E97C" w14:textId="77777777" w:rsidTr="009A59B2">
        <w:trPr>
          <w:trHeight w:val="403"/>
        </w:trPr>
        <w:tc>
          <w:tcPr>
            <w:tcW w:w="8647" w:type="dxa"/>
          </w:tcPr>
          <w:p w14:paraId="14B2A716" w14:textId="541B9EAC" w:rsidR="003B6B0D" w:rsidRDefault="00F1507A" w:rsidP="003B6B0D">
            <w:pPr>
              <w:pStyle w:val="Job"/>
              <w:tabs>
                <w:tab w:val="left" w:pos="6564"/>
              </w:tabs>
              <w:spacing w:before="0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“No Peace Without W</w:t>
            </w:r>
            <w:r w:rsidR="00516D59" w:rsidRPr="00516D59">
              <w:rPr>
                <w:rFonts w:ascii="Calibri" w:hAnsi="Calibri" w:cs="Calibri"/>
                <w:b/>
                <w:sz w:val="20"/>
              </w:rPr>
              <w:t>omen’s Rights”</w:t>
            </w:r>
            <w:r w:rsidR="00DB5EAD">
              <w:rPr>
                <w:rFonts w:ascii="Calibri" w:hAnsi="Calibri" w:cs="Calibri"/>
                <w:b/>
                <w:sz w:val="20"/>
              </w:rPr>
              <w:t xml:space="preserve"> Seminar</w:t>
            </w:r>
          </w:p>
          <w:p w14:paraId="6FEE0589" w14:textId="24C0A8BF" w:rsidR="00516D59" w:rsidRPr="00516D59" w:rsidRDefault="00516D59" w:rsidP="003B6B0D">
            <w:pPr>
              <w:pStyle w:val="Job"/>
              <w:tabs>
                <w:tab w:val="left" w:pos="6564"/>
              </w:tabs>
              <w:spacing w:before="0"/>
              <w:jc w:val="left"/>
              <w:rPr>
                <w:rFonts w:ascii="Calibri" w:hAnsi="Calibri" w:cs="Calibri"/>
                <w:sz w:val="20"/>
                <w:lang w:val="en-CA"/>
              </w:rPr>
            </w:pPr>
            <w:r w:rsidRPr="00516D59">
              <w:rPr>
                <w:rFonts w:ascii="Calibri" w:hAnsi="Calibri" w:cs="Calibri"/>
                <w:sz w:val="20"/>
              </w:rPr>
              <w:t>Buckingham Law School</w:t>
            </w:r>
          </w:p>
        </w:tc>
        <w:tc>
          <w:tcPr>
            <w:tcW w:w="1559" w:type="dxa"/>
          </w:tcPr>
          <w:p w14:paraId="19573DA0" w14:textId="7E3E68E4" w:rsidR="003B6B0D" w:rsidRDefault="003B6B0D" w:rsidP="000A6344">
            <w:pPr>
              <w:pStyle w:val="Daterightjustified"/>
              <w:rPr>
                <w:rFonts w:ascii="Calibri" w:hAnsi="Calibri" w:cs="Calibri"/>
                <w:sz w:val="20"/>
                <w:lang w:val="en-CA"/>
              </w:rPr>
            </w:pPr>
            <w:r>
              <w:rPr>
                <w:rFonts w:ascii="Calibri" w:hAnsi="Calibri" w:cs="Calibri"/>
                <w:sz w:val="20"/>
                <w:lang w:val="en-CA"/>
              </w:rPr>
              <w:t>Apr. 2013</w:t>
            </w:r>
          </w:p>
        </w:tc>
      </w:tr>
      <w:tr w:rsidR="003B6B0D" w:rsidRPr="002F6248" w14:paraId="2E48B8A7" w14:textId="77777777" w:rsidTr="009A59B2">
        <w:trPr>
          <w:trHeight w:val="403"/>
        </w:trPr>
        <w:tc>
          <w:tcPr>
            <w:tcW w:w="8647" w:type="dxa"/>
          </w:tcPr>
          <w:p w14:paraId="0A105A11" w14:textId="6E2907C5" w:rsidR="003B6B0D" w:rsidRDefault="00FF0395" w:rsidP="003B6B0D">
            <w:pPr>
              <w:pStyle w:val="Job"/>
              <w:tabs>
                <w:tab w:val="left" w:pos="6564"/>
              </w:tabs>
              <w:spacing w:before="0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“The E</w:t>
            </w:r>
            <w:r w:rsidR="00135746" w:rsidRPr="00135746">
              <w:rPr>
                <w:rFonts w:ascii="Calibri" w:hAnsi="Calibri" w:cs="Calibri"/>
                <w:b/>
                <w:sz w:val="20"/>
              </w:rPr>
              <w:t>merging Landscape of Indigenous Rights”</w:t>
            </w:r>
            <w:r w:rsidR="00DB5EAD">
              <w:rPr>
                <w:rFonts w:ascii="Calibri" w:hAnsi="Calibri" w:cs="Calibri"/>
                <w:b/>
                <w:sz w:val="20"/>
              </w:rPr>
              <w:t xml:space="preserve"> Roundtable Conference</w:t>
            </w:r>
          </w:p>
          <w:p w14:paraId="360808C9" w14:textId="5D7E0831" w:rsidR="00135746" w:rsidRPr="00135746" w:rsidRDefault="00135746" w:rsidP="003B6B0D">
            <w:pPr>
              <w:pStyle w:val="Job"/>
              <w:tabs>
                <w:tab w:val="left" w:pos="6564"/>
              </w:tabs>
              <w:spacing w:before="0"/>
              <w:jc w:val="left"/>
              <w:rPr>
                <w:rFonts w:ascii="Calibri" w:hAnsi="Calibri" w:cs="Calibri"/>
                <w:sz w:val="20"/>
                <w:lang w:val="en-CA"/>
              </w:rPr>
            </w:pPr>
            <w:r w:rsidRPr="00135746">
              <w:rPr>
                <w:rFonts w:ascii="Calibri" w:hAnsi="Calibri" w:cs="Calibri"/>
                <w:sz w:val="20"/>
              </w:rPr>
              <w:t>Buckingham Law School</w:t>
            </w:r>
          </w:p>
        </w:tc>
        <w:tc>
          <w:tcPr>
            <w:tcW w:w="1559" w:type="dxa"/>
          </w:tcPr>
          <w:p w14:paraId="6D45EAAC" w14:textId="3BF6C117" w:rsidR="003B6B0D" w:rsidRDefault="003B6B0D" w:rsidP="000A6344">
            <w:pPr>
              <w:pStyle w:val="Daterightjustified"/>
              <w:rPr>
                <w:rFonts w:ascii="Calibri" w:hAnsi="Calibri" w:cs="Calibri"/>
                <w:sz w:val="20"/>
                <w:lang w:val="en-CA"/>
              </w:rPr>
            </w:pPr>
            <w:r>
              <w:rPr>
                <w:rFonts w:ascii="Calibri" w:hAnsi="Calibri" w:cs="Calibri"/>
                <w:sz w:val="20"/>
                <w:lang w:val="en-CA"/>
              </w:rPr>
              <w:t>Oct. 2011</w:t>
            </w:r>
          </w:p>
        </w:tc>
      </w:tr>
    </w:tbl>
    <w:p w14:paraId="3F0F9D9D" w14:textId="77777777" w:rsidR="0023724F" w:rsidRPr="002F6248" w:rsidRDefault="0023724F" w:rsidP="0023724F">
      <w:pPr>
        <w:pStyle w:val="SectionTitle"/>
        <w:rPr>
          <w:rFonts w:ascii="Calibri" w:hAnsi="Calibri" w:cs="Calibri"/>
          <w:b/>
          <w:bCs/>
          <w:lang w:val="en-CA"/>
        </w:rPr>
      </w:pPr>
      <w:r w:rsidRPr="002F6248">
        <w:rPr>
          <w:rFonts w:ascii="Calibri" w:hAnsi="Calibri" w:cs="Calibri"/>
          <w:b/>
          <w:bCs/>
          <w:lang w:val="en-CA"/>
        </w:rPr>
        <w:t>computer skills</w:t>
      </w:r>
    </w:p>
    <w:p w14:paraId="551E5412" w14:textId="77777777" w:rsidR="0023724F" w:rsidRPr="002F6248" w:rsidRDefault="0023724F" w:rsidP="0023724F">
      <w:pPr>
        <w:rPr>
          <w:sz w:val="20"/>
          <w:lang w:val="en-CA"/>
        </w:rPr>
      </w:pPr>
    </w:p>
    <w:p w14:paraId="078C0DAF" w14:textId="7FD98DAD" w:rsidR="0023724F" w:rsidRPr="002F6248" w:rsidRDefault="0023724F" w:rsidP="0023724F">
      <w:pPr>
        <w:pStyle w:val="BulletList1"/>
        <w:ind w:left="709" w:hanging="425"/>
        <w:rPr>
          <w:rFonts w:ascii="Calibri" w:hAnsi="Calibri"/>
          <w:lang w:val="en-CA"/>
        </w:rPr>
      </w:pPr>
      <w:r w:rsidRPr="002F6248">
        <w:rPr>
          <w:rFonts w:ascii="Calibri" w:hAnsi="Calibri"/>
          <w:lang w:val="en-CA"/>
        </w:rPr>
        <w:t xml:space="preserve">Microsoft Office (Word, Excel, </w:t>
      </w:r>
      <w:r w:rsidR="00082030">
        <w:rPr>
          <w:rFonts w:ascii="Calibri" w:hAnsi="Calibri"/>
          <w:lang w:val="en-CA"/>
        </w:rPr>
        <w:t xml:space="preserve">Access, </w:t>
      </w:r>
      <w:r w:rsidRPr="002F6248">
        <w:rPr>
          <w:rFonts w:ascii="Calibri" w:hAnsi="Calibri"/>
          <w:lang w:val="en-CA"/>
        </w:rPr>
        <w:t>Power Point</w:t>
      </w:r>
      <w:r w:rsidR="00082030">
        <w:rPr>
          <w:rFonts w:ascii="Calibri" w:hAnsi="Calibri"/>
          <w:lang w:val="en-CA"/>
        </w:rPr>
        <w:t>, Outlook</w:t>
      </w:r>
      <w:r w:rsidRPr="002F6248">
        <w:rPr>
          <w:rFonts w:ascii="Calibri" w:hAnsi="Calibri"/>
          <w:lang w:val="en-CA"/>
        </w:rPr>
        <w:t>)</w:t>
      </w:r>
    </w:p>
    <w:p w14:paraId="465D21F8" w14:textId="73043E8D" w:rsidR="0023724F" w:rsidRPr="002F6248" w:rsidRDefault="00082030" w:rsidP="0023724F">
      <w:pPr>
        <w:pStyle w:val="BulletList1"/>
        <w:ind w:left="709" w:hanging="425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Mac OS</w:t>
      </w:r>
    </w:p>
    <w:p w14:paraId="7DED0E31" w14:textId="77777777" w:rsidR="0067014E" w:rsidRPr="002F6248" w:rsidRDefault="00881B0C" w:rsidP="0067014E">
      <w:pPr>
        <w:pStyle w:val="SectionTitle"/>
        <w:rPr>
          <w:rFonts w:ascii="Calibri" w:hAnsi="Calibri" w:cs="Calibri"/>
          <w:b/>
          <w:bCs/>
          <w:lang w:val="en-CA"/>
        </w:rPr>
      </w:pPr>
      <w:r w:rsidRPr="002F6248">
        <w:rPr>
          <w:rFonts w:ascii="Calibri" w:hAnsi="Calibri" w:cs="Calibri"/>
          <w:b/>
          <w:bCs/>
          <w:lang w:val="en-CA"/>
        </w:rPr>
        <w:t>langu</w:t>
      </w:r>
      <w:r w:rsidR="00DF5F22" w:rsidRPr="002F6248">
        <w:rPr>
          <w:rFonts w:ascii="Calibri" w:hAnsi="Calibri" w:cs="Calibri"/>
          <w:b/>
          <w:bCs/>
          <w:lang w:val="en-CA"/>
        </w:rPr>
        <w:t>ages</w:t>
      </w:r>
    </w:p>
    <w:p w14:paraId="0A466B9C" w14:textId="77777777" w:rsidR="00210AC8" w:rsidRPr="002F6248" w:rsidRDefault="00210AC8" w:rsidP="00210AC8">
      <w:pPr>
        <w:rPr>
          <w:sz w:val="20"/>
          <w:lang w:val="en-CA"/>
        </w:rPr>
      </w:pPr>
    </w:p>
    <w:p w14:paraId="4E44074D" w14:textId="0B2C64C2" w:rsidR="007B3F2C" w:rsidRDefault="00DF5F22" w:rsidP="00B83EA7">
      <w:pPr>
        <w:pStyle w:val="BulletList1"/>
        <w:ind w:left="709" w:hanging="425"/>
        <w:rPr>
          <w:rFonts w:ascii="Calibri" w:hAnsi="Calibri"/>
          <w:lang w:val="en-CA"/>
        </w:rPr>
      </w:pPr>
      <w:r w:rsidRPr="002F6248">
        <w:rPr>
          <w:rFonts w:ascii="Calibri" w:hAnsi="Calibri"/>
          <w:lang w:val="en-CA"/>
        </w:rPr>
        <w:t>E</w:t>
      </w:r>
      <w:r w:rsidR="003C3006" w:rsidRPr="002F6248">
        <w:rPr>
          <w:rFonts w:ascii="Calibri" w:hAnsi="Calibri"/>
          <w:lang w:val="en-CA"/>
        </w:rPr>
        <w:t>ngli</w:t>
      </w:r>
      <w:r w:rsidR="007D09DA" w:rsidRPr="002F6248">
        <w:rPr>
          <w:rFonts w:ascii="Calibri" w:hAnsi="Calibri"/>
          <w:lang w:val="en-CA"/>
        </w:rPr>
        <w:t>s</w:t>
      </w:r>
      <w:r w:rsidRPr="002F6248">
        <w:rPr>
          <w:rFonts w:ascii="Calibri" w:hAnsi="Calibri"/>
          <w:lang w:val="en-CA"/>
        </w:rPr>
        <w:t>h</w:t>
      </w:r>
      <w:r w:rsidR="007B3F2C">
        <w:rPr>
          <w:rFonts w:ascii="Calibri" w:hAnsi="Calibri"/>
          <w:lang w:val="en-CA"/>
        </w:rPr>
        <w:t>: High Proficiency</w:t>
      </w:r>
    </w:p>
    <w:p w14:paraId="61880A4A" w14:textId="43BF871D" w:rsidR="007B3F2C" w:rsidRPr="00420309" w:rsidRDefault="00610BAA" w:rsidP="00420309">
      <w:pPr>
        <w:pStyle w:val="BulletList1"/>
        <w:ind w:left="709" w:hanging="425"/>
        <w:rPr>
          <w:rFonts w:ascii="Calibri" w:hAnsi="Calibri"/>
          <w:lang w:val="en-CA"/>
        </w:rPr>
      </w:pPr>
      <w:r w:rsidRPr="002F6248">
        <w:rPr>
          <w:rFonts w:ascii="Calibri" w:hAnsi="Calibri"/>
          <w:lang w:val="en-CA"/>
        </w:rPr>
        <w:t>Fr</w:t>
      </w:r>
      <w:r w:rsidR="00DF5F22" w:rsidRPr="002F6248">
        <w:rPr>
          <w:rFonts w:ascii="Calibri" w:hAnsi="Calibri"/>
          <w:lang w:val="en-CA"/>
        </w:rPr>
        <w:t>ench</w:t>
      </w:r>
      <w:r w:rsidR="0067014E" w:rsidRPr="002F6248">
        <w:rPr>
          <w:rFonts w:ascii="Calibri" w:hAnsi="Calibri"/>
          <w:lang w:val="en-CA"/>
        </w:rPr>
        <w:t xml:space="preserve">: </w:t>
      </w:r>
      <w:r w:rsidR="007B3F2C">
        <w:rPr>
          <w:rFonts w:ascii="Calibri" w:hAnsi="Calibri" w:cs="Tahoma"/>
          <w:lang w:val="en-GB"/>
        </w:rPr>
        <w:t xml:space="preserve">Intermediate </w:t>
      </w:r>
      <w:r w:rsidR="00142E9F">
        <w:rPr>
          <w:rFonts w:ascii="Calibri" w:hAnsi="Calibri" w:cs="Tahoma"/>
          <w:lang w:val="en-CA"/>
        </w:rPr>
        <w:t>P</w:t>
      </w:r>
      <w:r w:rsidR="00DF5F22" w:rsidRPr="002F6248">
        <w:rPr>
          <w:rFonts w:ascii="Calibri" w:hAnsi="Calibri" w:cs="Tahoma"/>
          <w:lang w:val="en-CA"/>
        </w:rPr>
        <w:t>roficiency</w:t>
      </w:r>
    </w:p>
    <w:p w14:paraId="4B0D8D05" w14:textId="77777777" w:rsidR="00210AC8" w:rsidRPr="002F6248" w:rsidRDefault="00210AC8" w:rsidP="00210AC8">
      <w:pPr>
        <w:pStyle w:val="BulletList1"/>
        <w:numPr>
          <w:ilvl w:val="0"/>
          <w:numId w:val="0"/>
        </w:numPr>
        <w:ind w:left="567"/>
        <w:rPr>
          <w:rFonts w:ascii="Calibri" w:hAnsi="Calibri"/>
          <w:lang w:val="en-CA"/>
        </w:rPr>
      </w:pPr>
    </w:p>
    <w:p w14:paraId="61E7E8E8" w14:textId="77777777" w:rsidR="00191894" w:rsidRPr="002F6248" w:rsidRDefault="00191894" w:rsidP="00191894">
      <w:pPr>
        <w:pStyle w:val="BulletList1"/>
        <w:numPr>
          <w:ilvl w:val="0"/>
          <w:numId w:val="0"/>
        </w:numPr>
        <w:ind w:left="1778" w:hanging="360"/>
        <w:rPr>
          <w:rFonts w:ascii="Calibri" w:hAnsi="Calibri" w:cs="Tahoma"/>
          <w:lang w:val="en-CA"/>
        </w:rPr>
      </w:pPr>
    </w:p>
    <w:sectPr w:rsidR="00191894" w:rsidRPr="002F6248" w:rsidSect="00BF0393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851" w:right="900" w:bottom="568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09016" w14:textId="77777777" w:rsidR="00B3096B" w:rsidRDefault="00B3096B" w:rsidP="00DC4474">
      <w:r>
        <w:separator/>
      </w:r>
    </w:p>
  </w:endnote>
  <w:endnote w:type="continuationSeparator" w:id="0">
    <w:p w14:paraId="50A3DB7B" w14:textId="77777777" w:rsidR="00B3096B" w:rsidRDefault="00B3096B" w:rsidP="00DC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00000287" w:usb1="08070000" w:usb2="00000010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344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1F3864"/>
      <w:tblLook w:val="04A0" w:firstRow="1" w:lastRow="0" w:firstColumn="1" w:lastColumn="0" w:noHBand="0" w:noVBand="1"/>
    </w:tblPr>
    <w:tblGrid>
      <w:gridCol w:w="12344"/>
    </w:tblGrid>
    <w:tr w:rsidR="00B3096B" w:rsidRPr="00A759A2" w14:paraId="660AB4ED" w14:textId="77777777" w:rsidTr="00A344AF">
      <w:trPr>
        <w:trHeight w:val="135"/>
      </w:trPr>
      <w:tc>
        <w:tcPr>
          <w:tcW w:w="12344" w:type="dxa"/>
          <w:shd w:val="clear" w:color="auto" w:fill="1F3864"/>
        </w:tcPr>
        <w:p w14:paraId="669C0AAA" w14:textId="70A0ABFB" w:rsidR="00B3096B" w:rsidRPr="00A759A2" w:rsidRDefault="00B3096B" w:rsidP="00A759A2">
          <w:pPr>
            <w:pStyle w:val="Footer"/>
            <w:pBdr>
              <w:top w:val="single" w:sz="4" w:space="1" w:color="D9D9D9"/>
            </w:pBdr>
            <w:tabs>
              <w:tab w:val="clear" w:pos="9360"/>
            </w:tabs>
            <w:ind w:left="-108" w:firstLine="1418"/>
            <w:rPr>
              <w:rFonts w:ascii="Calibri" w:hAnsi="Calibri" w:cs="Tahoma"/>
              <w:b/>
              <w:color w:val="FFFFFF"/>
              <w:sz w:val="16"/>
              <w:szCs w:val="16"/>
            </w:rPr>
          </w:pPr>
          <w:r w:rsidRPr="00A759A2">
            <w:rPr>
              <w:rFonts w:ascii="Calibri" w:hAnsi="Calibri" w:cs="Tahoma"/>
              <w:color w:val="FFFFFF"/>
              <w:sz w:val="16"/>
              <w:szCs w:val="16"/>
            </w:rPr>
            <w:fldChar w:fldCharType="begin"/>
          </w:r>
          <w:r w:rsidRPr="00A759A2">
            <w:rPr>
              <w:rFonts w:ascii="Calibri" w:hAnsi="Calibri" w:cs="Tahoma"/>
              <w:color w:val="FFFFFF"/>
              <w:sz w:val="16"/>
              <w:szCs w:val="16"/>
            </w:rPr>
            <w:instrText xml:space="preserve"> PAGE   \* MERGEFORMAT </w:instrText>
          </w:r>
          <w:r w:rsidRPr="00A759A2">
            <w:rPr>
              <w:rFonts w:ascii="Calibri" w:hAnsi="Calibri" w:cs="Tahoma"/>
              <w:color w:val="FFFFFF"/>
              <w:sz w:val="16"/>
              <w:szCs w:val="16"/>
            </w:rPr>
            <w:fldChar w:fldCharType="separate"/>
          </w:r>
          <w:r w:rsidR="00A15702" w:rsidRPr="00A15702">
            <w:rPr>
              <w:rFonts w:ascii="Calibri" w:hAnsi="Calibri" w:cs="Tahoma"/>
              <w:b/>
              <w:noProof/>
              <w:color w:val="FFFFFF"/>
              <w:sz w:val="16"/>
              <w:szCs w:val="16"/>
            </w:rPr>
            <w:t>2</w:t>
          </w:r>
          <w:r w:rsidRPr="00A759A2">
            <w:rPr>
              <w:rFonts w:ascii="Calibri" w:hAnsi="Calibri" w:cs="Tahoma"/>
              <w:color w:val="FFFFFF"/>
              <w:sz w:val="16"/>
              <w:szCs w:val="16"/>
            </w:rPr>
            <w:fldChar w:fldCharType="end"/>
          </w:r>
          <w:r w:rsidRPr="00A759A2">
            <w:rPr>
              <w:rFonts w:ascii="Calibri" w:hAnsi="Calibri" w:cs="Tahoma"/>
              <w:b/>
              <w:color w:val="FFFFFF"/>
              <w:sz w:val="16"/>
              <w:szCs w:val="16"/>
            </w:rPr>
            <w:t xml:space="preserve"> | </w:t>
          </w:r>
          <w:r w:rsidRPr="00D5484C">
            <w:rPr>
              <w:rFonts w:ascii="Calibri" w:hAnsi="Calibri" w:cs="Tahoma"/>
              <w:color w:val="FFFFFF"/>
              <w:spacing w:val="60"/>
              <w:sz w:val="16"/>
              <w:szCs w:val="16"/>
            </w:rPr>
            <w:t xml:space="preserve">Simisola Asekunowo </w:t>
          </w:r>
          <w:r>
            <w:rPr>
              <w:rFonts w:ascii="Calibri" w:hAnsi="Calibri" w:cs="Tahoma"/>
              <w:color w:val="FFFFFF"/>
              <w:spacing w:val="60"/>
              <w:sz w:val="16"/>
              <w:szCs w:val="16"/>
            </w:rPr>
            <w:t xml:space="preserve">                                                         </w:t>
          </w:r>
          <w:r w:rsidRPr="00D5484C">
            <w:rPr>
              <w:rFonts w:ascii="Calibri" w:hAnsi="Calibri" w:cs="Tahoma"/>
              <w:color w:val="FFFFFF"/>
              <w:spacing w:val="60"/>
              <w:sz w:val="16"/>
              <w:szCs w:val="16"/>
              <w:lang w:val="en-CA"/>
            </w:rPr>
            <w:t>514.827.5849</w:t>
          </w:r>
        </w:p>
        <w:p w14:paraId="0B520EB4" w14:textId="77777777" w:rsidR="00B3096B" w:rsidRPr="00A759A2" w:rsidRDefault="00B3096B">
          <w:pPr>
            <w:pStyle w:val="Footer"/>
            <w:rPr>
              <w:rFonts w:ascii="Calibri" w:hAnsi="Calibri" w:cs="Tahoma"/>
              <w:sz w:val="16"/>
              <w:szCs w:val="16"/>
            </w:rPr>
          </w:pPr>
        </w:p>
      </w:tc>
    </w:tr>
  </w:tbl>
  <w:p w14:paraId="43CBE860" w14:textId="77777777" w:rsidR="00B3096B" w:rsidRDefault="00B3096B" w:rsidP="008706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EF5F6" w14:textId="77777777" w:rsidR="00B3096B" w:rsidRDefault="00B3096B" w:rsidP="00DC4474">
      <w:r>
        <w:separator/>
      </w:r>
    </w:p>
  </w:footnote>
  <w:footnote w:type="continuationSeparator" w:id="0">
    <w:p w14:paraId="397E78BA" w14:textId="77777777" w:rsidR="00B3096B" w:rsidRDefault="00B3096B" w:rsidP="00DC44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4A247" w14:textId="3EA06CE5" w:rsidR="00B3096B" w:rsidRDefault="00B3096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07FBD" w14:textId="2B7E61C9" w:rsidR="00B3096B" w:rsidRDefault="00B3096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83438" w14:textId="73B695DE" w:rsidR="00B3096B" w:rsidRDefault="00B309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b w:val="0"/>
      </w:rPr>
    </w:lvl>
  </w:abstractNum>
  <w:abstractNum w:abstractNumId="1">
    <w:nsid w:val="0286090B"/>
    <w:multiLevelType w:val="hybridMultilevel"/>
    <w:tmpl w:val="5240CD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4FA2073"/>
    <w:multiLevelType w:val="hybridMultilevel"/>
    <w:tmpl w:val="3FE2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40F1D"/>
    <w:multiLevelType w:val="hybridMultilevel"/>
    <w:tmpl w:val="830E2CBA"/>
    <w:lvl w:ilvl="0" w:tplc="0C1CD694">
      <w:start w:val="200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D46E2"/>
    <w:multiLevelType w:val="hybridMultilevel"/>
    <w:tmpl w:val="9182B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16497"/>
    <w:multiLevelType w:val="hybridMultilevel"/>
    <w:tmpl w:val="EC724EFA"/>
    <w:lvl w:ilvl="0" w:tplc="B6382C82"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411CE"/>
    <w:multiLevelType w:val="hybridMultilevel"/>
    <w:tmpl w:val="1D3E5026"/>
    <w:lvl w:ilvl="0" w:tplc="30D6F318">
      <w:start w:val="1"/>
      <w:numFmt w:val="bullet"/>
      <w:pStyle w:val="BidyText2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12237F"/>
    <w:multiLevelType w:val="hybridMultilevel"/>
    <w:tmpl w:val="FD68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62203"/>
    <w:multiLevelType w:val="hybridMultilevel"/>
    <w:tmpl w:val="84E0E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F5961"/>
    <w:multiLevelType w:val="hybridMultilevel"/>
    <w:tmpl w:val="612C5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E6E5C"/>
    <w:multiLevelType w:val="hybridMultilevel"/>
    <w:tmpl w:val="F802F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2A47C9"/>
    <w:multiLevelType w:val="hybridMultilevel"/>
    <w:tmpl w:val="7486A686"/>
    <w:lvl w:ilvl="0" w:tplc="04090005">
      <w:start w:val="1"/>
      <w:numFmt w:val="bullet"/>
      <w:pStyle w:val="Achievemen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2">
    <w:nsid w:val="40A956BE"/>
    <w:multiLevelType w:val="hybridMultilevel"/>
    <w:tmpl w:val="D23E108A"/>
    <w:lvl w:ilvl="0" w:tplc="F37EA97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1778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1A55C7"/>
    <w:multiLevelType w:val="hybridMultilevel"/>
    <w:tmpl w:val="F1CA94B8"/>
    <w:lvl w:ilvl="0" w:tplc="040C000F">
      <w:start w:val="1"/>
      <w:numFmt w:val="decimal"/>
      <w:lvlText w:val="%1."/>
      <w:lvlJc w:val="left"/>
      <w:pPr>
        <w:ind w:left="773" w:hanging="360"/>
      </w:pPr>
    </w:lvl>
    <w:lvl w:ilvl="1" w:tplc="040C0019" w:tentative="1">
      <w:start w:val="1"/>
      <w:numFmt w:val="lowerLetter"/>
      <w:lvlText w:val="%2."/>
      <w:lvlJc w:val="left"/>
      <w:pPr>
        <w:ind w:left="1493" w:hanging="360"/>
      </w:pPr>
    </w:lvl>
    <w:lvl w:ilvl="2" w:tplc="040C001B" w:tentative="1">
      <w:start w:val="1"/>
      <w:numFmt w:val="lowerRoman"/>
      <w:lvlText w:val="%3."/>
      <w:lvlJc w:val="right"/>
      <w:pPr>
        <w:ind w:left="2213" w:hanging="180"/>
      </w:pPr>
    </w:lvl>
    <w:lvl w:ilvl="3" w:tplc="040C000F" w:tentative="1">
      <w:start w:val="1"/>
      <w:numFmt w:val="decimal"/>
      <w:lvlText w:val="%4."/>
      <w:lvlJc w:val="left"/>
      <w:pPr>
        <w:ind w:left="2933" w:hanging="360"/>
      </w:pPr>
    </w:lvl>
    <w:lvl w:ilvl="4" w:tplc="040C0019" w:tentative="1">
      <w:start w:val="1"/>
      <w:numFmt w:val="lowerLetter"/>
      <w:lvlText w:val="%5."/>
      <w:lvlJc w:val="left"/>
      <w:pPr>
        <w:ind w:left="3653" w:hanging="360"/>
      </w:pPr>
    </w:lvl>
    <w:lvl w:ilvl="5" w:tplc="040C001B" w:tentative="1">
      <w:start w:val="1"/>
      <w:numFmt w:val="lowerRoman"/>
      <w:lvlText w:val="%6."/>
      <w:lvlJc w:val="right"/>
      <w:pPr>
        <w:ind w:left="4373" w:hanging="180"/>
      </w:pPr>
    </w:lvl>
    <w:lvl w:ilvl="6" w:tplc="040C000F" w:tentative="1">
      <w:start w:val="1"/>
      <w:numFmt w:val="decimal"/>
      <w:lvlText w:val="%7."/>
      <w:lvlJc w:val="left"/>
      <w:pPr>
        <w:ind w:left="5093" w:hanging="360"/>
      </w:pPr>
    </w:lvl>
    <w:lvl w:ilvl="7" w:tplc="040C0019" w:tentative="1">
      <w:start w:val="1"/>
      <w:numFmt w:val="lowerLetter"/>
      <w:lvlText w:val="%8."/>
      <w:lvlJc w:val="left"/>
      <w:pPr>
        <w:ind w:left="5813" w:hanging="360"/>
      </w:pPr>
    </w:lvl>
    <w:lvl w:ilvl="8" w:tplc="04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5">
    <w:nsid w:val="53FA6F9F"/>
    <w:multiLevelType w:val="hybridMultilevel"/>
    <w:tmpl w:val="D8E4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834345"/>
    <w:multiLevelType w:val="hybridMultilevel"/>
    <w:tmpl w:val="EC5628A0"/>
    <w:lvl w:ilvl="0" w:tplc="040C000F">
      <w:start w:val="1"/>
      <w:numFmt w:val="decimal"/>
      <w:lvlText w:val="%1."/>
      <w:lvlJc w:val="left"/>
      <w:pPr>
        <w:ind w:left="850" w:hanging="360"/>
      </w:pPr>
    </w:lvl>
    <w:lvl w:ilvl="1" w:tplc="040C0019" w:tentative="1">
      <w:start w:val="1"/>
      <w:numFmt w:val="lowerLetter"/>
      <w:lvlText w:val="%2."/>
      <w:lvlJc w:val="left"/>
      <w:pPr>
        <w:ind w:left="1570" w:hanging="360"/>
      </w:pPr>
    </w:lvl>
    <w:lvl w:ilvl="2" w:tplc="040C001B" w:tentative="1">
      <w:start w:val="1"/>
      <w:numFmt w:val="lowerRoman"/>
      <w:lvlText w:val="%3."/>
      <w:lvlJc w:val="right"/>
      <w:pPr>
        <w:ind w:left="2290" w:hanging="180"/>
      </w:pPr>
    </w:lvl>
    <w:lvl w:ilvl="3" w:tplc="040C000F" w:tentative="1">
      <w:start w:val="1"/>
      <w:numFmt w:val="decimal"/>
      <w:lvlText w:val="%4."/>
      <w:lvlJc w:val="left"/>
      <w:pPr>
        <w:ind w:left="3010" w:hanging="360"/>
      </w:pPr>
    </w:lvl>
    <w:lvl w:ilvl="4" w:tplc="040C0019" w:tentative="1">
      <w:start w:val="1"/>
      <w:numFmt w:val="lowerLetter"/>
      <w:lvlText w:val="%5."/>
      <w:lvlJc w:val="left"/>
      <w:pPr>
        <w:ind w:left="3730" w:hanging="360"/>
      </w:pPr>
    </w:lvl>
    <w:lvl w:ilvl="5" w:tplc="040C001B" w:tentative="1">
      <w:start w:val="1"/>
      <w:numFmt w:val="lowerRoman"/>
      <w:lvlText w:val="%6."/>
      <w:lvlJc w:val="right"/>
      <w:pPr>
        <w:ind w:left="4450" w:hanging="180"/>
      </w:pPr>
    </w:lvl>
    <w:lvl w:ilvl="6" w:tplc="040C000F" w:tentative="1">
      <w:start w:val="1"/>
      <w:numFmt w:val="decimal"/>
      <w:lvlText w:val="%7."/>
      <w:lvlJc w:val="left"/>
      <w:pPr>
        <w:ind w:left="5170" w:hanging="360"/>
      </w:pPr>
    </w:lvl>
    <w:lvl w:ilvl="7" w:tplc="040C0019" w:tentative="1">
      <w:start w:val="1"/>
      <w:numFmt w:val="lowerLetter"/>
      <w:lvlText w:val="%8."/>
      <w:lvlJc w:val="left"/>
      <w:pPr>
        <w:ind w:left="5890" w:hanging="360"/>
      </w:pPr>
    </w:lvl>
    <w:lvl w:ilvl="8" w:tplc="040C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7">
    <w:nsid w:val="7AC07C4C"/>
    <w:multiLevelType w:val="hybridMultilevel"/>
    <w:tmpl w:val="9B4C187A"/>
    <w:lvl w:ilvl="0" w:tplc="0409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12"/>
  </w:num>
  <w:num w:numId="6">
    <w:abstractNumId w:val="9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5"/>
  </w:num>
  <w:num w:numId="25">
    <w:abstractNumId w:val="13"/>
  </w:num>
  <w:num w:numId="26">
    <w:abstractNumId w:val="14"/>
  </w:num>
  <w:num w:numId="27">
    <w:abstractNumId w:val="16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5"/>
  </w:num>
  <w:num w:numId="35">
    <w:abstractNumId w:val="8"/>
  </w:num>
  <w:num w:numId="36">
    <w:abstractNumId w:val="2"/>
  </w:num>
  <w:num w:numId="37">
    <w:abstractNumId w:val="10"/>
  </w:num>
  <w:num w:numId="38">
    <w:abstractNumId w:val="4"/>
  </w:num>
  <w:num w:numId="39">
    <w:abstractNumId w:val="7"/>
  </w:num>
  <w:num w:numId="40">
    <w:abstractNumId w:val="1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cumentProtection w:edit="readOnly" w:formatting="1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24"/>
    <w:rsid w:val="0000066A"/>
    <w:rsid w:val="00000999"/>
    <w:rsid w:val="00000C08"/>
    <w:rsid w:val="00001F44"/>
    <w:rsid w:val="00002047"/>
    <w:rsid w:val="000026F2"/>
    <w:rsid w:val="00003625"/>
    <w:rsid w:val="00004667"/>
    <w:rsid w:val="0000539F"/>
    <w:rsid w:val="0000561E"/>
    <w:rsid w:val="00005B66"/>
    <w:rsid w:val="00006E09"/>
    <w:rsid w:val="000074B9"/>
    <w:rsid w:val="00010F45"/>
    <w:rsid w:val="00011F4A"/>
    <w:rsid w:val="00012023"/>
    <w:rsid w:val="0001263C"/>
    <w:rsid w:val="0001321F"/>
    <w:rsid w:val="000136DB"/>
    <w:rsid w:val="00014856"/>
    <w:rsid w:val="0001556A"/>
    <w:rsid w:val="00015711"/>
    <w:rsid w:val="00016EB6"/>
    <w:rsid w:val="0001707F"/>
    <w:rsid w:val="0001733E"/>
    <w:rsid w:val="00017473"/>
    <w:rsid w:val="00017559"/>
    <w:rsid w:val="00017B95"/>
    <w:rsid w:val="00017CC5"/>
    <w:rsid w:val="00021FBE"/>
    <w:rsid w:val="00023110"/>
    <w:rsid w:val="00023A2C"/>
    <w:rsid w:val="00025030"/>
    <w:rsid w:val="000252A0"/>
    <w:rsid w:val="00025560"/>
    <w:rsid w:val="00025703"/>
    <w:rsid w:val="00027281"/>
    <w:rsid w:val="000272A0"/>
    <w:rsid w:val="000274DA"/>
    <w:rsid w:val="00030A86"/>
    <w:rsid w:val="00030FA9"/>
    <w:rsid w:val="000315E0"/>
    <w:rsid w:val="0003195C"/>
    <w:rsid w:val="00032121"/>
    <w:rsid w:val="00032959"/>
    <w:rsid w:val="000329FF"/>
    <w:rsid w:val="00033375"/>
    <w:rsid w:val="00034428"/>
    <w:rsid w:val="0003585E"/>
    <w:rsid w:val="00036435"/>
    <w:rsid w:val="00036707"/>
    <w:rsid w:val="00036FF4"/>
    <w:rsid w:val="00037393"/>
    <w:rsid w:val="00040D7B"/>
    <w:rsid w:val="00041988"/>
    <w:rsid w:val="00042DE0"/>
    <w:rsid w:val="000439C0"/>
    <w:rsid w:val="00043D52"/>
    <w:rsid w:val="0004444A"/>
    <w:rsid w:val="000447DC"/>
    <w:rsid w:val="000447E3"/>
    <w:rsid w:val="00044ECF"/>
    <w:rsid w:val="0004502E"/>
    <w:rsid w:val="00046FA9"/>
    <w:rsid w:val="000500FA"/>
    <w:rsid w:val="0005034D"/>
    <w:rsid w:val="00050DE4"/>
    <w:rsid w:val="00051076"/>
    <w:rsid w:val="000513AD"/>
    <w:rsid w:val="000519BF"/>
    <w:rsid w:val="00051EDE"/>
    <w:rsid w:val="00052072"/>
    <w:rsid w:val="00052616"/>
    <w:rsid w:val="00052629"/>
    <w:rsid w:val="00052E39"/>
    <w:rsid w:val="00053519"/>
    <w:rsid w:val="00053AF4"/>
    <w:rsid w:val="00056135"/>
    <w:rsid w:val="00056A8C"/>
    <w:rsid w:val="00060797"/>
    <w:rsid w:val="00060C2D"/>
    <w:rsid w:val="00060CA2"/>
    <w:rsid w:val="0006223C"/>
    <w:rsid w:val="000622B5"/>
    <w:rsid w:val="00062747"/>
    <w:rsid w:val="00063263"/>
    <w:rsid w:val="00063523"/>
    <w:rsid w:val="00063C31"/>
    <w:rsid w:val="00064860"/>
    <w:rsid w:val="00064A7B"/>
    <w:rsid w:val="00064DB8"/>
    <w:rsid w:val="000652BE"/>
    <w:rsid w:val="000657AA"/>
    <w:rsid w:val="00065982"/>
    <w:rsid w:val="00065B63"/>
    <w:rsid w:val="00066BBD"/>
    <w:rsid w:val="00066DE6"/>
    <w:rsid w:val="0007088F"/>
    <w:rsid w:val="00071F15"/>
    <w:rsid w:val="00072A82"/>
    <w:rsid w:val="000737EA"/>
    <w:rsid w:val="00073F03"/>
    <w:rsid w:val="0007402B"/>
    <w:rsid w:val="00074614"/>
    <w:rsid w:val="00074E79"/>
    <w:rsid w:val="00080072"/>
    <w:rsid w:val="00080238"/>
    <w:rsid w:val="0008099A"/>
    <w:rsid w:val="00081701"/>
    <w:rsid w:val="00081ACD"/>
    <w:rsid w:val="00082030"/>
    <w:rsid w:val="00082406"/>
    <w:rsid w:val="00083BBA"/>
    <w:rsid w:val="00083C29"/>
    <w:rsid w:val="00084892"/>
    <w:rsid w:val="00085858"/>
    <w:rsid w:val="0008628D"/>
    <w:rsid w:val="0008768B"/>
    <w:rsid w:val="000910D3"/>
    <w:rsid w:val="000913AC"/>
    <w:rsid w:val="000918DA"/>
    <w:rsid w:val="000939E8"/>
    <w:rsid w:val="000955E4"/>
    <w:rsid w:val="00095A28"/>
    <w:rsid w:val="000A0137"/>
    <w:rsid w:val="000A13A7"/>
    <w:rsid w:val="000A1788"/>
    <w:rsid w:val="000A206F"/>
    <w:rsid w:val="000A214E"/>
    <w:rsid w:val="000A3981"/>
    <w:rsid w:val="000A3C73"/>
    <w:rsid w:val="000A44EE"/>
    <w:rsid w:val="000A5FF6"/>
    <w:rsid w:val="000A6344"/>
    <w:rsid w:val="000A773B"/>
    <w:rsid w:val="000B0D65"/>
    <w:rsid w:val="000B219D"/>
    <w:rsid w:val="000B21BC"/>
    <w:rsid w:val="000B2DC9"/>
    <w:rsid w:val="000B2DE8"/>
    <w:rsid w:val="000B4FAE"/>
    <w:rsid w:val="000B5169"/>
    <w:rsid w:val="000B5C79"/>
    <w:rsid w:val="000B69B5"/>
    <w:rsid w:val="000B7013"/>
    <w:rsid w:val="000C158A"/>
    <w:rsid w:val="000C15E8"/>
    <w:rsid w:val="000C197D"/>
    <w:rsid w:val="000C2BAB"/>
    <w:rsid w:val="000C2EF9"/>
    <w:rsid w:val="000C392E"/>
    <w:rsid w:val="000C3EA5"/>
    <w:rsid w:val="000C4050"/>
    <w:rsid w:val="000C5F40"/>
    <w:rsid w:val="000C5FDE"/>
    <w:rsid w:val="000C77F3"/>
    <w:rsid w:val="000D02F5"/>
    <w:rsid w:val="000D0468"/>
    <w:rsid w:val="000D0AFE"/>
    <w:rsid w:val="000D159B"/>
    <w:rsid w:val="000D18AC"/>
    <w:rsid w:val="000D2BE0"/>
    <w:rsid w:val="000D4EE3"/>
    <w:rsid w:val="000D64DA"/>
    <w:rsid w:val="000D6EC6"/>
    <w:rsid w:val="000D7010"/>
    <w:rsid w:val="000D7D9B"/>
    <w:rsid w:val="000E0CED"/>
    <w:rsid w:val="000E3F6E"/>
    <w:rsid w:val="000E4386"/>
    <w:rsid w:val="000E4C35"/>
    <w:rsid w:val="000E5353"/>
    <w:rsid w:val="000E5F1F"/>
    <w:rsid w:val="000E616A"/>
    <w:rsid w:val="000E7AD9"/>
    <w:rsid w:val="000E7CD5"/>
    <w:rsid w:val="000E7E4E"/>
    <w:rsid w:val="000F1496"/>
    <w:rsid w:val="000F19AF"/>
    <w:rsid w:val="000F2335"/>
    <w:rsid w:val="000F2B0E"/>
    <w:rsid w:val="000F2B66"/>
    <w:rsid w:val="000F3505"/>
    <w:rsid w:val="000F353C"/>
    <w:rsid w:val="000F53C3"/>
    <w:rsid w:val="000F571D"/>
    <w:rsid w:val="000F5946"/>
    <w:rsid w:val="000F7063"/>
    <w:rsid w:val="0010100B"/>
    <w:rsid w:val="00102AD1"/>
    <w:rsid w:val="00102E7B"/>
    <w:rsid w:val="00104376"/>
    <w:rsid w:val="00104808"/>
    <w:rsid w:val="00105C44"/>
    <w:rsid w:val="00105C85"/>
    <w:rsid w:val="00106978"/>
    <w:rsid w:val="00106B4F"/>
    <w:rsid w:val="00107A9C"/>
    <w:rsid w:val="001100AE"/>
    <w:rsid w:val="00111463"/>
    <w:rsid w:val="00111580"/>
    <w:rsid w:val="001119B9"/>
    <w:rsid w:val="001126A2"/>
    <w:rsid w:val="00113235"/>
    <w:rsid w:val="00113A3B"/>
    <w:rsid w:val="00113D0A"/>
    <w:rsid w:val="001140CA"/>
    <w:rsid w:val="001141B6"/>
    <w:rsid w:val="001153F3"/>
    <w:rsid w:val="00115603"/>
    <w:rsid w:val="0011565D"/>
    <w:rsid w:val="001157BB"/>
    <w:rsid w:val="001159A9"/>
    <w:rsid w:val="001175C4"/>
    <w:rsid w:val="001179BD"/>
    <w:rsid w:val="00117C24"/>
    <w:rsid w:val="0012090A"/>
    <w:rsid w:val="001214EF"/>
    <w:rsid w:val="001228F6"/>
    <w:rsid w:val="00123788"/>
    <w:rsid w:val="00123874"/>
    <w:rsid w:val="00123AE5"/>
    <w:rsid w:val="00123FF4"/>
    <w:rsid w:val="001241E6"/>
    <w:rsid w:val="0012445A"/>
    <w:rsid w:val="001256AD"/>
    <w:rsid w:val="001258C4"/>
    <w:rsid w:val="00130CBB"/>
    <w:rsid w:val="00131605"/>
    <w:rsid w:val="00132558"/>
    <w:rsid w:val="0013440B"/>
    <w:rsid w:val="00135228"/>
    <w:rsid w:val="00135746"/>
    <w:rsid w:val="00136C6A"/>
    <w:rsid w:val="00137178"/>
    <w:rsid w:val="001373D8"/>
    <w:rsid w:val="0014078B"/>
    <w:rsid w:val="00140C61"/>
    <w:rsid w:val="00140CFB"/>
    <w:rsid w:val="00141D31"/>
    <w:rsid w:val="0014214A"/>
    <w:rsid w:val="00142E9F"/>
    <w:rsid w:val="001430E1"/>
    <w:rsid w:val="0014415A"/>
    <w:rsid w:val="00144553"/>
    <w:rsid w:val="00144CBE"/>
    <w:rsid w:val="0014590D"/>
    <w:rsid w:val="00145A0C"/>
    <w:rsid w:val="00146880"/>
    <w:rsid w:val="00146965"/>
    <w:rsid w:val="00146A83"/>
    <w:rsid w:val="0014773A"/>
    <w:rsid w:val="001479FB"/>
    <w:rsid w:val="00147B48"/>
    <w:rsid w:val="00150538"/>
    <w:rsid w:val="00150663"/>
    <w:rsid w:val="0015291A"/>
    <w:rsid w:val="00152977"/>
    <w:rsid w:val="00154564"/>
    <w:rsid w:val="0015478D"/>
    <w:rsid w:val="00155364"/>
    <w:rsid w:val="00155399"/>
    <w:rsid w:val="00155936"/>
    <w:rsid w:val="00156427"/>
    <w:rsid w:val="00156FAE"/>
    <w:rsid w:val="0015708A"/>
    <w:rsid w:val="00157328"/>
    <w:rsid w:val="00160EB0"/>
    <w:rsid w:val="00161D86"/>
    <w:rsid w:val="001633B0"/>
    <w:rsid w:val="00164569"/>
    <w:rsid w:val="00164C9F"/>
    <w:rsid w:val="001652DE"/>
    <w:rsid w:val="00165670"/>
    <w:rsid w:val="00165954"/>
    <w:rsid w:val="001667DC"/>
    <w:rsid w:val="00166BFB"/>
    <w:rsid w:val="00167DB8"/>
    <w:rsid w:val="00167FB0"/>
    <w:rsid w:val="0017085F"/>
    <w:rsid w:val="00170882"/>
    <w:rsid w:val="001723B1"/>
    <w:rsid w:val="00172586"/>
    <w:rsid w:val="00172823"/>
    <w:rsid w:val="00173D5B"/>
    <w:rsid w:val="00174E08"/>
    <w:rsid w:val="00175EEF"/>
    <w:rsid w:val="00176086"/>
    <w:rsid w:val="001760EE"/>
    <w:rsid w:val="00176178"/>
    <w:rsid w:val="00176596"/>
    <w:rsid w:val="00176619"/>
    <w:rsid w:val="00176BF7"/>
    <w:rsid w:val="00176C11"/>
    <w:rsid w:val="0017774E"/>
    <w:rsid w:val="00180601"/>
    <w:rsid w:val="0018087C"/>
    <w:rsid w:val="00180F2E"/>
    <w:rsid w:val="001810C1"/>
    <w:rsid w:val="0018130A"/>
    <w:rsid w:val="001813FA"/>
    <w:rsid w:val="00181DC3"/>
    <w:rsid w:val="0018268E"/>
    <w:rsid w:val="00182F1B"/>
    <w:rsid w:val="001830C7"/>
    <w:rsid w:val="0018331E"/>
    <w:rsid w:val="00183B0E"/>
    <w:rsid w:val="00183B95"/>
    <w:rsid w:val="001842B8"/>
    <w:rsid w:val="001842C8"/>
    <w:rsid w:val="0018471F"/>
    <w:rsid w:val="00185F95"/>
    <w:rsid w:val="00186040"/>
    <w:rsid w:val="00187966"/>
    <w:rsid w:val="00190736"/>
    <w:rsid w:val="0019105D"/>
    <w:rsid w:val="00191463"/>
    <w:rsid w:val="00191894"/>
    <w:rsid w:val="00191D51"/>
    <w:rsid w:val="00191DAF"/>
    <w:rsid w:val="001935B3"/>
    <w:rsid w:val="00193946"/>
    <w:rsid w:val="00193DEF"/>
    <w:rsid w:val="0019473E"/>
    <w:rsid w:val="0019585E"/>
    <w:rsid w:val="00195BFB"/>
    <w:rsid w:val="00195C3A"/>
    <w:rsid w:val="00196014"/>
    <w:rsid w:val="0019603C"/>
    <w:rsid w:val="001A0219"/>
    <w:rsid w:val="001A0EFF"/>
    <w:rsid w:val="001A0FF8"/>
    <w:rsid w:val="001A2F61"/>
    <w:rsid w:val="001A2FDD"/>
    <w:rsid w:val="001A3D66"/>
    <w:rsid w:val="001A3E9A"/>
    <w:rsid w:val="001A4894"/>
    <w:rsid w:val="001A4D23"/>
    <w:rsid w:val="001A55C0"/>
    <w:rsid w:val="001A5C13"/>
    <w:rsid w:val="001B02E7"/>
    <w:rsid w:val="001B1667"/>
    <w:rsid w:val="001B28C7"/>
    <w:rsid w:val="001B5912"/>
    <w:rsid w:val="001B6ADF"/>
    <w:rsid w:val="001B7910"/>
    <w:rsid w:val="001B7AB9"/>
    <w:rsid w:val="001C034E"/>
    <w:rsid w:val="001C0C59"/>
    <w:rsid w:val="001C16EA"/>
    <w:rsid w:val="001C1C97"/>
    <w:rsid w:val="001C2BDD"/>
    <w:rsid w:val="001C5FEE"/>
    <w:rsid w:val="001C70D8"/>
    <w:rsid w:val="001D24C7"/>
    <w:rsid w:val="001D47D7"/>
    <w:rsid w:val="001D4A50"/>
    <w:rsid w:val="001D4EA8"/>
    <w:rsid w:val="001D521C"/>
    <w:rsid w:val="001D527D"/>
    <w:rsid w:val="001D601E"/>
    <w:rsid w:val="001D684D"/>
    <w:rsid w:val="001D6DB8"/>
    <w:rsid w:val="001D6E96"/>
    <w:rsid w:val="001D701D"/>
    <w:rsid w:val="001D7264"/>
    <w:rsid w:val="001E0769"/>
    <w:rsid w:val="001E092F"/>
    <w:rsid w:val="001E16BF"/>
    <w:rsid w:val="001E1F82"/>
    <w:rsid w:val="001E32BD"/>
    <w:rsid w:val="001E3FD5"/>
    <w:rsid w:val="001E407E"/>
    <w:rsid w:val="001E4471"/>
    <w:rsid w:val="001E46DA"/>
    <w:rsid w:val="001E6126"/>
    <w:rsid w:val="001E62EF"/>
    <w:rsid w:val="001E6660"/>
    <w:rsid w:val="001E68E7"/>
    <w:rsid w:val="001E70A6"/>
    <w:rsid w:val="001E778F"/>
    <w:rsid w:val="001E7E1E"/>
    <w:rsid w:val="001F1244"/>
    <w:rsid w:val="001F2B00"/>
    <w:rsid w:val="001F3388"/>
    <w:rsid w:val="001F517B"/>
    <w:rsid w:val="001F5532"/>
    <w:rsid w:val="001F60E4"/>
    <w:rsid w:val="001F6398"/>
    <w:rsid w:val="001F7EBE"/>
    <w:rsid w:val="002012FF"/>
    <w:rsid w:val="00201E23"/>
    <w:rsid w:val="002025D2"/>
    <w:rsid w:val="00202866"/>
    <w:rsid w:val="00203539"/>
    <w:rsid w:val="002041B0"/>
    <w:rsid w:val="002052F2"/>
    <w:rsid w:val="0020603F"/>
    <w:rsid w:val="0020681E"/>
    <w:rsid w:val="00206AE1"/>
    <w:rsid w:val="002106F8"/>
    <w:rsid w:val="00210A3F"/>
    <w:rsid w:val="00210AC8"/>
    <w:rsid w:val="00211CB9"/>
    <w:rsid w:val="0021286C"/>
    <w:rsid w:val="00214391"/>
    <w:rsid w:val="00214C3E"/>
    <w:rsid w:val="00214F58"/>
    <w:rsid w:val="00215864"/>
    <w:rsid w:val="00215CCE"/>
    <w:rsid w:val="002164A4"/>
    <w:rsid w:val="00217681"/>
    <w:rsid w:val="00217E50"/>
    <w:rsid w:val="00220592"/>
    <w:rsid w:val="00221780"/>
    <w:rsid w:val="002218CE"/>
    <w:rsid w:val="00221A55"/>
    <w:rsid w:val="00222123"/>
    <w:rsid w:val="00223281"/>
    <w:rsid w:val="00223637"/>
    <w:rsid w:val="0022377A"/>
    <w:rsid w:val="00223C7F"/>
    <w:rsid w:val="00224F6B"/>
    <w:rsid w:val="002259D8"/>
    <w:rsid w:val="00225B70"/>
    <w:rsid w:val="0022687A"/>
    <w:rsid w:val="00226FE4"/>
    <w:rsid w:val="00230089"/>
    <w:rsid w:val="00230383"/>
    <w:rsid w:val="002308ED"/>
    <w:rsid w:val="00230E20"/>
    <w:rsid w:val="0023137F"/>
    <w:rsid w:val="00231A39"/>
    <w:rsid w:val="00232751"/>
    <w:rsid w:val="002328F3"/>
    <w:rsid w:val="00235167"/>
    <w:rsid w:val="00235276"/>
    <w:rsid w:val="002358D6"/>
    <w:rsid w:val="002361A8"/>
    <w:rsid w:val="0023655F"/>
    <w:rsid w:val="00236BB4"/>
    <w:rsid w:val="0023724F"/>
    <w:rsid w:val="00237403"/>
    <w:rsid w:val="00237D42"/>
    <w:rsid w:val="00240402"/>
    <w:rsid w:val="002404C5"/>
    <w:rsid w:val="002409ED"/>
    <w:rsid w:val="00240E51"/>
    <w:rsid w:val="00241F60"/>
    <w:rsid w:val="0024281E"/>
    <w:rsid w:val="00242A5D"/>
    <w:rsid w:val="00244125"/>
    <w:rsid w:val="002441F7"/>
    <w:rsid w:val="00244C04"/>
    <w:rsid w:val="002451F9"/>
    <w:rsid w:val="0024520D"/>
    <w:rsid w:val="00245280"/>
    <w:rsid w:val="0024668F"/>
    <w:rsid w:val="00247005"/>
    <w:rsid w:val="002479F9"/>
    <w:rsid w:val="00247A33"/>
    <w:rsid w:val="00247CB2"/>
    <w:rsid w:val="00250A07"/>
    <w:rsid w:val="00251059"/>
    <w:rsid w:val="0025184A"/>
    <w:rsid w:val="00251FE7"/>
    <w:rsid w:val="002520C7"/>
    <w:rsid w:val="002529B3"/>
    <w:rsid w:val="0025368B"/>
    <w:rsid w:val="00253E88"/>
    <w:rsid w:val="00255777"/>
    <w:rsid w:val="00255B4D"/>
    <w:rsid w:val="0025609B"/>
    <w:rsid w:val="00256317"/>
    <w:rsid w:val="0025631A"/>
    <w:rsid w:val="00256AF8"/>
    <w:rsid w:val="00256C3E"/>
    <w:rsid w:val="0025714D"/>
    <w:rsid w:val="00257CC0"/>
    <w:rsid w:val="00262426"/>
    <w:rsid w:val="00262780"/>
    <w:rsid w:val="00262C52"/>
    <w:rsid w:val="0026395F"/>
    <w:rsid w:val="00264EBB"/>
    <w:rsid w:val="00266493"/>
    <w:rsid w:val="002672CA"/>
    <w:rsid w:val="00270171"/>
    <w:rsid w:val="00270609"/>
    <w:rsid w:val="00270E88"/>
    <w:rsid w:val="002712DC"/>
    <w:rsid w:val="00271808"/>
    <w:rsid w:val="00272A91"/>
    <w:rsid w:val="00272E6A"/>
    <w:rsid w:val="002731C5"/>
    <w:rsid w:val="00273BC7"/>
    <w:rsid w:val="00274176"/>
    <w:rsid w:val="00274445"/>
    <w:rsid w:val="00275086"/>
    <w:rsid w:val="00275E8D"/>
    <w:rsid w:val="00276906"/>
    <w:rsid w:val="00277B06"/>
    <w:rsid w:val="00277F2C"/>
    <w:rsid w:val="00280408"/>
    <w:rsid w:val="00281FA3"/>
    <w:rsid w:val="0028278F"/>
    <w:rsid w:val="002834BD"/>
    <w:rsid w:val="0028419B"/>
    <w:rsid w:val="00284A8D"/>
    <w:rsid w:val="00284B2F"/>
    <w:rsid w:val="002861C5"/>
    <w:rsid w:val="00287693"/>
    <w:rsid w:val="002903F7"/>
    <w:rsid w:val="00290A90"/>
    <w:rsid w:val="002916F3"/>
    <w:rsid w:val="002917E3"/>
    <w:rsid w:val="00292773"/>
    <w:rsid w:val="00292D50"/>
    <w:rsid w:val="00292E7E"/>
    <w:rsid w:val="00294539"/>
    <w:rsid w:val="00294C18"/>
    <w:rsid w:val="00294CF5"/>
    <w:rsid w:val="00296A30"/>
    <w:rsid w:val="0029703B"/>
    <w:rsid w:val="00297588"/>
    <w:rsid w:val="00297A60"/>
    <w:rsid w:val="00297F56"/>
    <w:rsid w:val="002A0E53"/>
    <w:rsid w:val="002A11FC"/>
    <w:rsid w:val="002A15A6"/>
    <w:rsid w:val="002A3496"/>
    <w:rsid w:val="002A3A8A"/>
    <w:rsid w:val="002A3E3D"/>
    <w:rsid w:val="002A446D"/>
    <w:rsid w:val="002A4A41"/>
    <w:rsid w:val="002A6898"/>
    <w:rsid w:val="002A72CC"/>
    <w:rsid w:val="002A7573"/>
    <w:rsid w:val="002B0170"/>
    <w:rsid w:val="002B03C9"/>
    <w:rsid w:val="002B0897"/>
    <w:rsid w:val="002B0DE8"/>
    <w:rsid w:val="002B1A27"/>
    <w:rsid w:val="002B24A0"/>
    <w:rsid w:val="002B2C26"/>
    <w:rsid w:val="002B3E82"/>
    <w:rsid w:val="002B4336"/>
    <w:rsid w:val="002B4637"/>
    <w:rsid w:val="002B474F"/>
    <w:rsid w:val="002B550D"/>
    <w:rsid w:val="002B68A7"/>
    <w:rsid w:val="002B694A"/>
    <w:rsid w:val="002B6CE6"/>
    <w:rsid w:val="002B6F04"/>
    <w:rsid w:val="002C0836"/>
    <w:rsid w:val="002C12C3"/>
    <w:rsid w:val="002C1680"/>
    <w:rsid w:val="002C1EDC"/>
    <w:rsid w:val="002C2844"/>
    <w:rsid w:val="002C2939"/>
    <w:rsid w:val="002C350F"/>
    <w:rsid w:val="002C45A3"/>
    <w:rsid w:val="002C54CD"/>
    <w:rsid w:val="002D10A6"/>
    <w:rsid w:val="002D1396"/>
    <w:rsid w:val="002D19BE"/>
    <w:rsid w:val="002D2A7E"/>
    <w:rsid w:val="002D2BED"/>
    <w:rsid w:val="002D3A27"/>
    <w:rsid w:val="002D3B2C"/>
    <w:rsid w:val="002D58FC"/>
    <w:rsid w:val="002D647B"/>
    <w:rsid w:val="002D79C2"/>
    <w:rsid w:val="002E00E1"/>
    <w:rsid w:val="002E16C7"/>
    <w:rsid w:val="002E26F6"/>
    <w:rsid w:val="002E2A72"/>
    <w:rsid w:val="002E3A16"/>
    <w:rsid w:val="002E3CC7"/>
    <w:rsid w:val="002E3CF9"/>
    <w:rsid w:val="002E4383"/>
    <w:rsid w:val="002E4F41"/>
    <w:rsid w:val="002E51F0"/>
    <w:rsid w:val="002E5478"/>
    <w:rsid w:val="002E6899"/>
    <w:rsid w:val="002E73FF"/>
    <w:rsid w:val="002E798C"/>
    <w:rsid w:val="002F1D5B"/>
    <w:rsid w:val="002F2640"/>
    <w:rsid w:val="002F2EA2"/>
    <w:rsid w:val="002F3DEE"/>
    <w:rsid w:val="002F42FD"/>
    <w:rsid w:val="002F44C3"/>
    <w:rsid w:val="002F562D"/>
    <w:rsid w:val="002F5959"/>
    <w:rsid w:val="002F5D2A"/>
    <w:rsid w:val="002F6021"/>
    <w:rsid w:val="002F6248"/>
    <w:rsid w:val="002F62F4"/>
    <w:rsid w:val="002F65EE"/>
    <w:rsid w:val="002F6C76"/>
    <w:rsid w:val="0030080E"/>
    <w:rsid w:val="00301ADD"/>
    <w:rsid w:val="00301D1E"/>
    <w:rsid w:val="00302106"/>
    <w:rsid w:val="00302D9D"/>
    <w:rsid w:val="00302FDD"/>
    <w:rsid w:val="00303773"/>
    <w:rsid w:val="003037E5"/>
    <w:rsid w:val="00305C02"/>
    <w:rsid w:val="00305F6E"/>
    <w:rsid w:val="00306188"/>
    <w:rsid w:val="003062A6"/>
    <w:rsid w:val="00306844"/>
    <w:rsid w:val="00306AE9"/>
    <w:rsid w:val="0030702A"/>
    <w:rsid w:val="00307507"/>
    <w:rsid w:val="0031069B"/>
    <w:rsid w:val="00310A07"/>
    <w:rsid w:val="00310C2D"/>
    <w:rsid w:val="00310C56"/>
    <w:rsid w:val="00311125"/>
    <w:rsid w:val="00311613"/>
    <w:rsid w:val="00311D94"/>
    <w:rsid w:val="003129D2"/>
    <w:rsid w:val="00312F9E"/>
    <w:rsid w:val="00313966"/>
    <w:rsid w:val="00314800"/>
    <w:rsid w:val="00314F44"/>
    <w:rsid w:val="0031566D"/>
    <w:rsid w:val="003165CA"/>
    <w:rsid w:val="00322A1A"/>
    <w:rsid w:val="00322F29"/>
    <w:rsid w:val="00324769"/>
    <w:rsid w:val="00326448"/>
    <w:rsid w:val="0032677E"/>
    <w:rsid w:val="00327425"/>
    <w:rsid w:val="00327D92"/>
    <w:rsid w:val="00332AB1"/>
    <w:rsid w:val="00333D8E"/>
    <w:rsid w:val="00334441"/>
    <w:rsid w:val="00334E46"/>
    <w:rsid w:val="00335812"/>
    <w:rsid w:val="00335902"/>
    <w:rsid w:val="00335B66"/>
    <w:rsid w:val="00337424"/>
    <w:rsid w:val="00340D07"/>
    <w:rsid w:val="0034136E"/>
    <w:rsid w:val="00342C75"/>
    <w:rsid w:val="003434FA"/>
    <w:rsid w:val="003451E2"/>
    <w:rsid w:val="003500FD"/>
    <w:rsid w:val="003503FB"/>
    <w:rsid w:val="00351739"/>
    <w:rsid w:val="00351F81"/>
    <w:rsid w:val="00352790"/>
    <w:rsid w:val="00354991"/>
    <w:rsid w:val="00354BC2"/>
    <w:rsid w:val="0035657A"/>
    <w:rsid w:val="00356F66"/>
    <w:rsid w:val="0036134B"/>
    <w:rsid w:val="00362026"/>
    <w:rsid w:val="0036336B"/>
    <w:rsid w:val="00363B83"/>
    <w:rsid w:val="003652F4"/>
    <w:rsid w:val="00365526"/>
    <w:rsid w:val="003713ED"/>
    <w:rsid w:val="00371971"/>
    <w:rsid w:val="00371B39"/>
    <w:rsid w:val="00372F23"/>
    <w:rsid w:val="00373B33"/>
    <w:rsid w:val="00375142"/>
    <w:rsid w:val="003754E4"/>
    <w:rsid w:val="00377851"/>
    <w:rsid w:val="003800B1"/>
    <w:rsid w:val="0038062E"/>
    <w:rsid w:val="003807AC"/>
    <w:rsid w:val="00381998"/>
    <w:rsid w:val="00382DA0"/>
    <w:rsid w:val="00383171"/>
    <w:rsid w:val="0038358E"/>
    <w:rsid w:val="00383D45"/>
    <w:rsid w:val="00384FBE"/>
    <w:rsid w:val="003852EB"/>
    <w:rsid w:val="00385863"/>
    <w:rsid w:val="00386968"/>
    <w:rsid w:val="00386E79"/>
    <w:rsid w:val="00390777"/>
    <w:rsid w:val="00393CAF"/>
    <w:rsid w:val="00394A85"/>
    <w:rsid w:val="00396753"/>
    <w:rsid w:val="003967F9"/>
    <w:rsid w:val="003A040E"/>
    <w:rsid w:val="003A0DB6"/>
    <w:rsid w:val="003A1259"/>
    <w:rsid w:val="003A2AA8"/>
    <w:rsid w:val="003A34DA"/>
    <w:rsid w:val="003A366E"/>
    <w:rsid w:val="003A4519"/>
    <w:rsid w:val="003A46C5"/>
    <w:rsid w:val="003A50A0"/>
    <w:rsid w:val="003A6416"/>
    <w:rsid w:val="003A66C9"/>
    <w:rsid w:val="003A676A"/>
    <w:rsid w:val="003A6E01"/>
    <w:rsid w:val="003A774F"/>
    <w:rsid w:val="003A7A2A"/>
    <w:rsid w:val="003A7BC7"/>
    <w:rsid w:val="003B05DB"/>
    <w:rsid w:val="003B05E9"/>
    <w:rsid w:val="003B07BA"/>
    <w:rsid w:val="003B08CC"/>
    <w:rsid w:val="003B1568"/>
    <w:rsid w:val="003B2C78"/>
    <w:rsid w:val="003B31BD"/>
    <w:rsid w:val="003B482F"/>
    <w:rsid w:val="003B490E"/>
    <w:rsid w:val="003B4F27"/>
    <w:rsid w:val="003B5006"/>
    <w:rsid w:val="003B6B0D"/>
    <w:rsid w:val="003B7381"/>
    <w:rsid w:val="003C0060"/>
    <w:rsid w:val="003C028B"/>
    <w:rsid w:val="003C07E4"/>
    <w:rsid w:val="003C096E"/>
    <w:rsid w:val="003C09E7"/>
    <w:rsid w:val="003C0FBA"/>
    <w:rsid w:val="003C187F"/>
    <w:rsid w:val="003C26D7"/>
    <w:rsid w:val="003C2C61"/>
    <w:rsid w:val="003C3006"/>
    <w:rsid w:val="003C4146"/>
    <w:rsid w:val="003C4893"/>
    <w:rsid w:val="003C4F38"/>
    <w:rsid w:val="003C598B"/>
    <w:rsid w:val="003C5D41"/>
    <w:rsid w:val="003C63A0"/>
    <w:rsid w:val="003C6D78"/>
    <w:rsid w:val="003C77F5"/>
    <w:rsid w:val="003C78EC"/>
    <w:rsid w:val="003C7945"/>
    <w:rsid w:val="003D023B"/>
    <w:rsid w:val="003D035A"/>
    <w:rsid w:val="003D05B9"/>
    <w:rsid w:val="003D19F0"/>
    <w:rsid w:val="003D26D7"/>
    <w:rsid w:val="003D3225"/>
    <w:rsid w:val="003D3D58"/>
    <w:rsid w:val="003D3E86"/>
    <w:rsid w:val="003D5636"/>
    <w:rsid w:val="003D5AA6"/>
    <w:rsid w:val="003D5B21"/>
    <w:rsid w:val="003D7759"/>
    <w:rsid w:val="003E00F0"/>
    <w:rsid w:val="003E01E1"/>
    <w:rsid w:val="003E19E7"/>
    <w:rsid w:val="003E2659"/>
    <w:rsid w:val="003E3223"/>
    <w:rsid w:val="003E3FA2"/>
    <w:rsid w:val="003E4735"/>
    <w:rsid w:val="003E4C4C"/>
    <w:rsid w:val="003E4C79"/>
    <w:rsid w:val="003E50AF"/>
    <w:rsid w:val="003E58C2"/>
    <w:rsid w:val="003E6383"/>
    <w:rsid w:val="003E70BD"/>
    <w:rsid w:val="003E729E"/>
    <w:rsid w:val="003E7332"/>
    <w:rsid w:val="003E7E6B"/>
    <w:rsid w:val="003F0012"/>
    <w:rsid w:val="003F0511"/>
    <w:rsid w:val="003F105A"/>
    <w:rsid w:val="003F16CA"/>
    <w:rsid w:val="003F2B27"/>
    <w:rsid w:val="003F35D8"/>
    <w:rsid w:val="003F3850"/>
    <w:rsid w:val="003F3D57"/>
    <w:rsid w:val="003F3E43"/>
    <w:rsid w:val="003F3F77"/>
    <w:rsid w:val="003F5DD2"/>
    <w:rsid w:val="003F64AF"/>
    <w:rsid w:val="003F7447"/>
    <w:rsid w:val="003F7934"/>
    <w:rsid w:val="00400288"/>
    <w:rsid w:val="00401964"/>
    <w:rsid w:val="00402A77"/>
    <w:rsid w:val="00402E72"/>
    <w:rsid w:val="004035FC"/>
    <w:rsid w:val="0040387A"/>
    <w:rsid w:val="004040FE"/>
    <w:rsid w:val="00404D5F"/>
    <w:rsid w:val="00405B34"/>
    <w:rsid w:val="00406FEA"/>
    <w:rsid w:val="004071C6"/>
    <w:rsid w:val="00407EAB"/>
    <w:rsid w:val="004104D8"/>
    <w:rsid w:val="00410984"/>
    <w:rsid w:val="00410C0E"/>
    <w:rsid w:val="004121E7"/>
    <w:rsid w:val="00413765"/>
    <w:rsid w:val="00413C4C"/>
    <w:rsid w:val="00414BBE"/>
    <w:rsid w:val="00416D6E"/>
    <w:rsid w:val="004173BB"/>
    <w:rsid w:val="00420309"/>
    <w:rsid w:val="00421E84"/>
    <w:rsid w:val="004223D6"/>
    <w:rsid w:val="004228F6"/>
    <w:rsid w:val="00422AB5"/>
    <w:rsid w:val="00422BF2"/>
    <w:rsid w:val="00422C03"/>
    <w:rsid w:val="00423FE2"/>
    <w:rsid w:val="004240CA"/>
    <w:rsid w:val="004249DD"/>
    <w:rsid w:val="004249EA"/>
    <w:rsid w:val="004252F5"/>
    <w:rsid w:val="004264C5"/>
    <w:rsid w:val="00427017"/>
    <w:rsid w:val="00427439"/>
    <w:rsid w:val="0042758A"/>
    <w:rsid w:val="0042777D"/>
    <w:rsid w:val="0043037B"/>
    <w:rsid w:val="00430CA6"/>
    <w:rsid w:val="00431083"/>
    <w:rsid w:val="004310C1"/>
    <w:rsid w:val="004315A7"/>
    <w:rsid w:val="00432E7B"/>
    <w:rsid w:val="00433567"/>
    <w:rsid w:val="00433825"/>
    <w:rsid w:val="00433C21"/>
    <w:rsid w:val="004353E8"/>
    <w:rsid w:val="00436074"/>
    <w:rsid w:val="0043670E"/>
    <w:rsid w:val="00437BA8"/>
    <w:rsid w:val="00440428"/>
    <w:rsid w:val="00442880"/>
    <w:rsid w:val="00443105"/>
    <w:rsid w:val="0044440A"/>
    <w:rsid w:val="00444761"/>
    <w:rsid w:val="00445AF7"/>
    <w:rsid w:val="00451BC4"/>
    <w:rsid w:val="0045318B"/>
    <w:rsid w:val="00453887"/>
    <w:rsid w:val="00453A40"/>
    <w:rsid w:val="00455211"/>
    <w:rsid w:val="00455336"/>
    <w:rsid w:val="0045586B"/>
    <w:rsid w:val="00455D2C"/>
    <w:rsid w:val="004563A8"/>
    <w:rsid w:val="004567E7"/>
    <w:rsid w:val="00456F94"/>
    <w:rsid w:val="004570FB"/>
    <w:rsid w:val="00457CD9"/>
    <w:rsid w:val="00457E21"/>
    <w:rsid w:val="00460287"/>
    <w:rsid w:val="004608F9"/>
    <w:rsid w:val="00461071"/>
    <w:rsid w:val="00461253"/>
    <w:rsid w:val="00461C43"/>
    <w:rsid w:val="00462272"/>
    <w:rsid w:val="004635CC"/>
    <w:rsid w:val="00463B7E"/>
    <w:rsid w:val="00464B04"/>
    <w:rsid w:val="004653DE"/>
    <w:rsid w:val="0046583B"/>
    <w:rsid w:val="00465C75"/>
    <w:rsid w:val="004703A5"/>
    <w:rsid w:val="00470566"/>
    <w:rsid w:val="00472662"/>
    <w:rsid w:val="004728BC"/>
    <w:rsid w:val="00473D6C"/>
    <w:rsid w:val="004759AE"/>
    <w:rsid w:val="004765B2"/>
    <w:rsid w:val="0047723C"/>
    <w:rsid w:val="0047736D"/>
    <w:rsid w:val="004779D4"/>
    <w:rsid w:val="00480D02"/>
    <w:rsid w:val="00482AB2"/>
    <w:rsid w:val="00482F01"/>
    <w:rsid w:val="00485A95"/>
    <w:rsid w:val="00485DC4"/>
    <w:rsid w:val="004864A0"/>
    <w:rsid w:val="004865B1"/>
    <w:rsid w:val="004912B9"/>
    <w:rsid w:val="0049251A"/>
    <w:rsid w:val="004928BF"/>
    <w:rsid w:val="00493332"/>
    <w:rsid w:val="004939F7"/>
    <w:rsid w:val="00493C52"/>
    <w:rsid w:val="00495897"/>
    <w:rsid w:val="004964A5"/>
    <w:rsid w:val="004973A8"/>
    <w:rsid w:val="004977B0"/>
    <w:rsid w:val="00497FF7"/>
    <w:rsid w:val="004A00F1"/>
    <w:rsid w:val="004A149B"/>
    <w:rsid w:val="004A16AD"/>
    <w:rsid w:val="004A23E0"/>
    <w:rsid w:val="004A4979"/>
    <w:rsid w:val="004A542B"/>
    <w:rsid w:val="004A7A64"/>
    <w:rsid w:val="004B0CF9"/>
    <w:rsid w:val="004B16C1"/>
    <w:rsid w:val="004B1AC2"/>
    <w:rsid w:val="004B2240"/>
    <w:rsid w:val="004B25BF"/>
    <w:rsid w:val="004B27F2"/>
    <w:rsid w:val="004B3761"/>
    <w:rsid w:val="004B3B25"/>
    <w:rsid w:val="004B3D59"/>
    <w:rsid w:val="004B3E57"/>
    <w:rsid w:val="004B3EE7"/>
    <w:rsid w:val="004B4CE8"/>
    <w:rsid w:val="004B587F"/>
    <w:rsid w:val="004B67D3"/>
    <w:rsid w:val="004B6DAC"/>
    <w:rsid w:val="004B7924"/>
    <w:rsid w:val="004C04D2"/>
    <w:rsid w:val="004C10A9"/>
    <w:rsid w:val="004C16CA"/>
    <w:rsid w:val="004C17E9"/>
    <w:rsid w:val="004C409B"/>
    <w:rsid w:val="004C4D5B"/>
    <w:rsid w:val="004C5417"/>
    <w:rsid w:val="004C5CFF"/>
    <w:rsid w:val="004C5E32"/>
    <w:rsid w:val="004C66BA"/>
    <w:rsid w:val="004C70F0"/>
    <w:rsid w:val="004D1329"/>
    <w:rsid w:val="004D153F"/>
    <w:rsid w:val="004D1754"/>
    <w:rsid w:val="004D192A"/>
    <w:rsid w:val="004D1AAD"/>
    <w:rsid w:val="004D265E"/>
    <w:rsid w:val="004D28C6"/>
    <w:rsid w:val="004D2C2B"/>
    <w:rsid w:val="004D2E53"/>
    <w:rsid w:val="004D3B8B"/>
    <w:rsid w:val="004D3BF4"/>
    <w:rsid w:val="004D41BC"/>
    <w:rsid w:val="004D4E57"/>
    <w:rsid w:val="004D644B"/>
    <w:rsid w:val="004D6997"/>
    <w:rsid w:val="004D71BC"/>
    <w:rsid w:val="004D79CB"/>
    <w:rsid w:val="004E0B36"/>
    <w:rsid w:val="004E0B47"/>
    <w:rsid w:val="004E0CBA"/>
    <w:rsid w:val="004E0E6C"/>
    <w:rsid w:val="004E1CE8"/>
    <w:rsid w:val="004E1EDE"/>
    <w:rsid w:val="004E23CE"/>
    <w:rsid w:val="004E2ACE"/>
    <w:rsid w:val="004E3CFB"/>
    <w:rsid w:val="004E4368"/>
    <w:rsid w:val="004E4C8F"/>
    <w:rsid w:val="004E5242"/>
    <w:rsid w:val="004E56C4"/>
    <w:rsid w:val="004E5FC5"/>
    <w:rsid w:val="004E63A7"/>
    <w:rsid w:val="004E640E"/>
    <w:rsid w:val="004E64C2"/>
    <w:rsid w:val="004E64DB"/>
    <w:rsid w:val="004E7211"/>
    <w:rsid w:val="004F0DA6"/>
    <w:rsid w:val="004F1A7C"/>
    <w:rsid w:val="004F1ACA"/>
    <w:rsid w:val="004F265B"/>
    <w:rsid w:val="004F3D83"/>
    <w:rsid w:val="004F5597"/>
    <w:rsid w:val="004F565D"/>
    <w:rsid w:val="004F5756"/>
    <w:rsid w:val="004F5C65"/>
    <w:rsid w:val="004F5D7D"/>
    <w:rsid w:val="004F6119"/>
    <w:rsid w:val="004F6DE9"/>
    <w:rsid w:val="004F7B51"/>
    <w:rsid w:val="004F7FBB"/>
    <w:rsid w:val="005002B0"/>
    <w:rsid w:val="0050037A"/>
    <w:rsid w:val="005014F5"/>
    <w:rsid w:val="00501AF6"/>
    <w:rsid w:val="0050404E"/>
    <w:rsid w:val="00505057"/>
    <w:rsid w:val="00505316"/>
    <w:rsid w:val="00505AF4"/>
    <w:rsid w:val="005066FF"/>
    <w:rsid w:val="00506AAF"/>
    <w:rsid w:val="0050784D"/>
    <w:rsid w:val="00507AB7"/>
    <w:rsid w:val="00511C14"/>
    <w:rsid w:val="00511FBD"/>
    <w:rsid w:val="00512240"/>
    <w:rsid w:val="00512624"/>
    <w:rsid w:val="005134EE"/>
    <w:rsid w:val="00513725"/>
    <w:rsid w:val="00513ED2"/>
    <w:rsid w:val="00515710"/>
    <w:rsid w:val="0051682C"/>
    <w:rsid w:val="0051687F"/>
    <w:rsid w:val="00516D59"/>
    <w:rsid w:val="0051728C"/>
    <w:rsid w:val="00517F6C"/>
    <w:rsid w:val="00520F5D"/>
    <w:rsid w:val="00521050"/>
    <w:rsid w:val="00521632"/>
    <w:rsid w:val="005221EF"/>
    <w:rsid w:val="005226AB"/>
    <w:rsid w:val="00523826"/>
    <w:rsid w:val="00523C36"/>
    <w:rsid w:val="0052538E"/>
    <w:rsid w:val="005257C6"/>
    <w:rsid w:val="00526091"/>
    <w:rsid w:val="00526391"/>
    <w:rsid w:val="0052666B"/>
    <w:rsid w:val="005301AB"/>
    <w:rsid w:val="005301E7"/>
    <w:rsid w:val="0053054E"/>
    <w:rsid w:val="005308E0"/>
    <w:rsid w:val="005311EB"/>
    <w:rsid w:val="00532B10"/>
    <w:rsid w:val="005330F1"/>
    <w:rsid w:val="0053329C"/>
    <w:rsid w:val="0053380E"/>
    <w:rsid w:val="005339E2"/>
    <w:rsid w:val="00536EF0"/>
    <w:rsid w:val="00537621"/>
    <w:rsid w:val="00537A60"/>
    <w:rsid w:val="00541023"/>
    <w:rsid w:val="0054117C"/>
    <w:rsid w:val="00541CE4"/>
    <w:rsid w:val="00542089"/>
    <w:rsid w:val="00542AEB"/>
    <w:rsid w:val="0054328F"/>
    <w:rsid w:val="00543CCB"/>
    <w:rsid w:val="005444DE"/>
    <w:rsid w:val="00544F05"/>
    <w:rsid w:val="00545E4C"/>
    <w:rsid w:val="00545E7B"/>
    <w:rsid w:val="00546B27"/>
    <w:rsid w:val="00546CFD"/>
    <w:rsid w:val="00547369"/>
    <w:rsid w:val="005478FD"/>
    <w:rsid w:val="0055202F"/>
    <w:rsid w:val="005520E0"/>
    <w:rsid w:val="00552CC8"/>
    <w:rsid w:val="00553E54"/>
    <w:rsid w:val="00554A87"/>
    <w:rsid w:val="00554EBA"/>
    <w:rsid w:val="00555548"/>
    <w:rsid w:val="00556E85"/>
    <w:rsid w:val="005575AB"/>
    <w:rsid w:val="00557F2D"/>
    <w:rsid w:val="0056124A"/>
    <w:rsid w:val="00561D72"/>
    <w:rsid w:val="00562B2F"/>
    <w:rsid w:val="00562E05"/>
    <w:rsid w:val="005640E1"/>
    <w:rsid w:val="0056440E"/>
    <w:rsid w:val="005646A9"/>
    <w:rsid w:val="00564AD7"/>
    <w:rsid w:val="00564F03"/>
    <w:rsid w:val="005653FF"/>
    <w:rsid w:val="0056540E"/>
    <w:rsid w:val="0056600B"/>
    <w:rsid w:val="00566056"/>
    <w:rsid w:val="00566233"/>
    <w:rsid w:val="00566327"/>
    <w:rsid w:val="005672D1"/>
    <w:rsid w:val="00567C05"/>
    <w:rsid w:val="00570023"/>
    <w:rsid w:val="00571150"/>
    <w:rsid w:val="00571E3D"/>
    <w:rsid w:val="0057377B"/>
    <w:rsid w:val="00574E97"/>
    <w:rsid w:val="005752DE"/>
    <w:rsid w:val="0057537A"/>
    <w:rsid w:val="00575477"/>
    <w:rsid w:val="005754AF"/>
    <w:rsid w:val="00576601"/>
    <w:rsid w:val="00576B34"/>
    <w:rsid w:val="0057715C"/>
    <w:rsid w:val="0058179C"/>
    <w:rsid w:val="0058385E"/>
    <w:rsid w:val="00585827"/>
    <w:rsid w:val="00585873"/>
    <w:rsid w:val="0058660E"/>
    <w:rsid w:val="00587E6B"/>
    <w:rsid w:val="00587FE2"/>
    <w:rsid w:val="00590BCE"/>
    <w:rsid w:val="005913CF"/>
    <w:rsid w:val="00592CB5"/>
    <w:rsid w:val="00593108"/>
    <w:rsid w:val="00593D79"/>
    <w:rsid w:val="0059478F"/>
    <w:rsid w:val="005A224F"/>
    <w:rsid w:val="005A2767"/>
    <w:rsid w:val="005A3C31"/>
    <w:rsid w:val="005A45D0"/>
    <w:rsid w:val="005A47DC"/>
    <w:rsid w:val="005A6DD7"/>
    <w:rsid w:val="005A7878"/>
    <w:rsid w:val="005B0383"/>
    <w:rsid w:val="005B054E"/>
    <w:rsid w:val="005B0C15"/>
    <w:rsid w:val="005B10E5"/>
    <w:rsid w:val="005B1CDE"/>
    <w:rsid w:val="005B37DA"/>
    <w:rsid w:val="005B3D9E"/>
    <w:rsid w:val="005B468F"/>
    <w:rsid w:val="005B4ED6"/>
    <w:rsid w:val="005B4F21"/>
    <w:rsid w:val="005B56F9"/>
    <w:rsid w:val="005B67A4"/>
    <w:rsid w:val="005B6F91"/>
    <w:rsid w:val="005B74B5"/>
    <w:rsid w:val="005B792C"/>
    <w:rsid w:val="005B7CF7"/>
    <w:rsid w:val="005C009F"/>
    <w:rsid w:val="005C0CD3"/>
    <w:rsid w:val="005C1323"/>
    <w:rsid w:val="005C172E"/>
    <w:rsid w:val="005C2CF5"/>
    <w:rsid w:val="005C3129"/>
    <w:rsid w:val="005C3544"/>
    <w:rsid w:val="005C37AE"/>
    <w:rsid w:val="005C3934"/>
    <w:rsid w:val="005C3D3F"/>
    <w:rsid w:val="005C41E5"/>
    <w:rsid w:val="005C492E"/>
    <w:rsid w:val="005C4DDE"/>
    <w:rsid w:val="005C4EB8"/>
    <w:rsid w:val="005C4FAA"/>
    <w:rsid w:val="005C5500"/>
    <w:rsid w:val="005C56AE"/>
    <w:rsid w:val="005C65BA"/>
    <w:rsid w:val="005C6A2C"/>
    <w:rsid w:val="005D09A7"/>
    <w:rsid w:val="005D12EF"/>
    <w:rsid w:val="005D3755"/>
    <w:rsid w:val="005D4493"/>
    <w:rsid w:val="005D4E0C"/>
    <w:rsid w:val="005D5A88"/>
    <w:rsid w:val="005D6526"/>
    <w:rsid w:val="005D661E"/>
    <w:rsid w:val="005D76BF"/>
    <w:rsid w:val="005D786D"/>
    <w:rsid w:val="005E0DDC"/>
    <w:rsid w:val="005E370A"/>
    <w:rsid w:val="005E3F7C"/>
    <w:rsid w:val="005E429F"/>
    <w:rsid w:val="005E50AC"/>
    <w:rsid w:val="005E52C0"/>
    <w:rsid w:val="005E5311"/>
    <w:rsid w:val="005E5EFB"/>
    <w:rsid w:val="005E71F9"/>
    <w:rsid w:val="005F060E"/>
    <w:rsid w:val="005F1365"/>
    <w:rsid w:val="005F1419"/>
    <w:rsid w:val="005F2323"/>
    <w:rsid w:val="005F2D12"/>
    <w:rsid w:val="005F324A"/>
    <w:rsid w:val="005F33F0"/>
    <w:rsid w:val="005F3AE4"/>
    <w:rsid w:val="005F5B87"/>
    <w:rsid w:val="005F62A3"/>
    <w:rsid w:val="005F7428"/>
    <w:rsid w:val="005F7BB8"/>
    <w:rsid w:val="005F7CE1"/>
    <w:rsid w:val="00600557"/>
    <w:rsid w:val="0060058E"/>
    <w:rsid w:val="00600A23"/>
    <w:rsid w:val="00600B4B"/>
    <w:rsid w:val="0060158B"/>
    <w:rsid w:val="00604054"/>
    <w:rsid w:val="00604B18"/>
    <w:rsid w:val="0060585C"/>
    <w:rsid w:val="00605DF7"/>
    <w:rsid w:val="0060773B"/>
    <w:rsid w:val="00610386"/>
    <w:rsid w:val="00610BAA"/>
    <w:rsid w:val="006113C4"/>
    <w:rsid w:val="006118E4"/>
    <w:rsid w:val="00611E0B"/>
    <w:rsid w:val="006128A2"/>
    <w:rsid w:val="00614080"/>
    <w:rsid w:val="0061573E"/>
    <w:rsid w:val="00615B07"/>
    <w:rsid w:val="00615B16"/>
    <w:rsid w:val="006209CC"/>
    <w:rsid w:val="00620F74"/>
    <w:rsid w:val="006212B9"/>
    <w:rsid w:val="00621429"/>
    <w:rsid w:val="00622162"/>
    <w:rsid w:val="006225EC"/>
    <w:rsid w:val="00623D01"/>
    <w:rsid w:val="00624310"/>
    <w:rsid w:val="006251FC"/>
    <w:rsid w:val="0062552D"/>
    <w:rsid w:val="00625A35"/>
    <w:rsid w:val="00625ABC"/>
    <w:rsid w:val="006272E6"/>
    <w:rsid w:val="00627362"/>
    <w:rsid w:val="006273A3"/>
    <w:rsid w:val="00627842"/>
    <w:rsid w:val="00627F1C"/>
    <w:rsid w:val="0063127D"/>
    <w:rsid w:val="0063157A"/>
    <w:rsid w:val="00632331"/>
    <w:rsid w:val="00632892"/>
    <w:rsid w:val="0063393D"/>
    <w:rsid w:val="0063395A"/>
    <w:rsid w:val="00634E30"/>
    <w:rsid w:val="00635B13"/>
    <w:rsid w:val="00636DA4"/>
    <w:rsid w:val="006424BA"/>
    <w:rsid w:val="00642A55"/>
    <w:rsid w:val="00643107"/>
    <w:rsid w:val="006433D7"/>
    <w:rsid w:val="00643985"/>
    <w:rsid w:val="00644105"/>
    <w:rsid w:val="00644861"/>
    <w:rsid w:val="006449E0"/>
    <w:rsid w:val="006463B3"/>
    <w:rsid w:val="00646F5E"/>
    <w:rsid w:val="00647D7B"/>
    <w:rsid w:val="0065171C"/>
    <w:rsid w:val="00651991"/>
    <w:rsid w:val="006519C6"/>
    <w:rsid w:val="00651D45"/>
    <w:rsid w:val="00652219"/>
    <w:rsid w:val="006525EC"/>
    <w:rsid w:val="00652FF5"/>
    <w:rsid w:val="0065376B"/>
    <w:rsid w:val="00654207"/>
    <w:rsid w:val="0065433D"/>
    <w:rsid w:val="00654C54"/>
    <w:rsid w:val="00654D46"/>
    <w:rsid w:val="0065516D"/>
    <w:rsid w:val="00655474"/>
    <w:rsid w:val="006569A3"/>
    <w:rsid w:val="00660FEE"/>
    <w:rsid w:val="00662FEC"/>
    <w:rsid w:val="00663481"/>
    <w:rsid w:val="0066422E"/>
    <w:rsid w:val="0066428A"/>
    <w:rsid w:val="00664B6D"/>
    <w:rsid w:val="006650E3"/>
    <w:rsid w:val="00665601"/>
    <w:rsid w:val="006665EB"/>
    <w:rsid w:val="00666C6F"/>
    <w:rsid w:val="00667292"/>
    <w:rsid w:val="0067012B"/>
    <w:rsid w:val="0067014E"/>
    <w:rsid w:val="00671CC6"/>
    <w:rsid w:val="00671D7F"/>
    <w:rsid w:val="00672084"/>
    <w:rsid w:val="00672432"/>
    <w:rsid w:val="00673863"/>
    <w:rsid w:val="00673D68"/>
    <w:rsid w:val="00674358"/>
    <w:rsid w:val="00674A87"/>
    <w:rsid w:val="00674B19"/>
    <w:rsid w:val="006750DC"/>
    <w:rsid w:val="006772E1"/>
    <w:rsid w:val="00677577"/>
    <w:rsid w:val="00677D90"/>
    <w:rsid w:val="006804C8"/>
    <w:rsid w:val="00680D83"/>
    <w:rsid w:val="006817E9"/>
    <w:rsid w:val="00681E0F"/>
    <w:rsid w:val="00681F73"/>
    <w:rsid w:val="0068316A"/>
    <w:rsid w:val="00683A7E"/>
    <w:rsid w:val="0068446C"/>
    <w:rsid w:val="00684745"/>
    <w:rsid w:val="00685545"/>
    <w:rsid w:val="00686090"/>
    <w:rsid w:val="00687D32"/>
    <w:rsid w:val="00687E0B"/>
    <w:rsid w:val="00691601"/>
    <w:rsid w:val="006917D2"/>
    <w:rsid w:val="00691F47"/>
    <w:rsid w:val="00692606"/>
    <w:rsid w:val="00692D0C"/>
    <w:rsid w:val="00694720"/>
    <w:rsid w:val="00695559"/>
    <w:rsid w:val="006964EC"/>
    <w:rsid w:val="006966B2"/>
    <w:rsid w:val="006974A8"/>
    <w:rsid w:val="00697FA5"/>
    <w:rsid w:val="006A00C6"/>
    <w:rsid w:val="006A1E23"/>
    <w:rsid w:val="006A271D"/>
    <w:rsid w:val="006A2A2A"/>
    <w:rsid w:val="006A2D9B"/>
    <w:rsid w:val="006A469E"/>
    <w:rsid w:val="006A4A85"/>
    <w:rsid w:val="006A5330"/>
    <w:rsid w:val="006A56F7"/>
    <w:rsid w:val="006B06C4"/>
    <w:rsid w:val="006B0B20"/>
    <w:rsid w:val="006B0FEB"/>
    <w:rsid w:val="006B10E9"/>
    <w:rsid w:val="006B1C65"/>
    <w:rsid w:val="006B2603"/>
    <w:rsid w:val="006B2786"/>
    <w:rsid w:val="006B311E"/>
    <w:rsid w:val="006B330E"/>
    <w:rsid w:val="006B33AA"/>
    <w:rsid w:val="006B387A"/>
    <w:rsid w:val="006B47C9"/>
    <w:rsid w:val="006B4AF8"/>
    <w:rsid w:val="006B4E12"/>
    <w:rsid w:val="006B544F"/>
    <w:rsid w:val="006B5665"/>
    <w:rsid w:val="006B5E1F"/>
    <w:rsid w:val="006B6C12"/>
    <w:rsid w:val="006B7FCB"/>
    <w:rsid w:val="006C004E"/>
    <w:rsid w:val="006C115E"/>
    <w:rsid w:val="006C1347"/>
    <w:rsid w:val="006C1B03"/>
    <w:rsid w:val="006C1C18"/>
    <w:rsid w:val="006C1CE7"/>
    <w:rsid w:val="006C2988"/>
    <w:rsid w:val="006C2DED"/>
    <w:rsid w:val="006C2E56"/>
    <w:rsid w:val="006C34A2"/>
    <w:rsid w:val="006C3D21"/>
    <w:rsid w:val="006C55C5"/>
    <w:rsid w:val="006C6930"/>
    <w:rsid w:val="006C7E55"/>
    <w:rsid w:val="006D05A6"/>
    <w:rsid w:val="006D201C"/>
    <w:rsid w:val="006D366A"/>
    <w:rsid w:val="006D3E76"/>
    <w:rsid w:val="006D40C2"/>
    <w:rsid w:val="006D4232"/>
    <w:rsid w:val="006D4237"/>
    <w:rsid w:val="006D4926"/>
    <w:rsid w:val="006D581A"/>
    <w:rsid w:val="006D5DA7"/>
    <w:rsid w:val="006D5E85"/>
    <w:rsid w:val="006D5F33"/>
    <w:rsid w:val="006D786B"/>
    <w:rsid w:val="006E081E"/>
    <w:rsid w:val="006E0DFE"/>
    <w:rsid w:val="006E101E"/>
    <w:rsid w:val="006E1677"/>
    <w:rsid w:val="006E30D5"/>
    <w:rsid w:val="006E3240"/>
    <w:rsid w:val="006E3BF8"/>
    <w:rsid w:val="006E3EFB"/>
    <w:rsid w:val="006E54ED"/>
    <w:rsid w:val="006E5D05"/>
    <w:rsid w:val="006E6688"/>
    <w:rsid w:val="006E6D94"/>
    <w:rsid w:val="006E7A02"/>
    <w:rsid w:val="006E7A53"/>
    <w:rsid w:val="006F12A0"/>
    <w:rsid w:val="006F1329"/>
    <w:rsid w:val="006F1991"/>
    <w:rsid w:val="006F1C73"/>
    <w:rsid w:val="006F28D2"/>
    <w:rsid w:val="006F2BF2"/>
    <w:rsid w:val="006F2C29"/>
    <w:rsid w:val="006F2D0F"/>
    <w:rsid w:val="006F307C"/>
    <w:rsid w:val="006F308E"/>
    <w:rsid w:val="006F38DD"/>
    <w:rsid w:val="006F4A23"/>
    <w:rsid w:val="006F5188"/>
    <w:rsid w:val="006F5E79"/>
    <w:rsid w:val="007003CA"/>
    <w:rsid w:val="007013A7"/>
    <w:rsid w:val="00702713"/>
    <w:rsid w:val="00704084"/>
    <w:rsid w:val="00704211"/>
    <w:rsid w:val="0070547C"/>
    <w:rsid w:val="007058DF"/>
    <w:rsid w:val="007063FE"/>
    <w:rsid w:val="007073AA"/>
    <w:rsid w:val="00710075"/>
    <w:rsid w:val="00710ECE"/>
    <w:rsid w:val="00711F01"/>
    <w:rsid w:val="007124B8"/>
    <w:rsid w:val="00713BE8"/>
    <w:rsid w:val="00713E85"/>
    <w:rsid w:val="00713FAB"/>
    <w:rsid w:val="00713FE2"/>
    <w:rsid w:val="00716575"/>
    <w:rsid w:val="00716A41"/>
    <w:rsid w:val="00717371"/>
    <w:rsid w:val="00720DE0"/>
    <w:rsid w:val="00721C2A"/>
    <w:rsid w:val="00722381"/>
    <w:rsid w:val="007227D3"/>
    <w:rsid w:val="00724400"/>
    <w:rsid w:val="007246C8"/>
    <w:rsid w:val="00725367"/>
    <w:rsid w:val="00725F1D"/>
    <w:rsid w:val="00727A55"/>
    <w:rsid w:val="00727B83"/>
    <w:rsid w:val="00727F05"/>
    <w:rsid w:val="00730CF0"/>
    <w:rsid w:val="00731B56"/>
    <w:rsid w:val="00732551"/>
    <w:rsid w:val="00733113"/>
    <w:rsid w:val="007334D5"/>
    <w:rsid w:val="00733ED6"/>
    <w:rsid w:val="007341CC"/>
    <w:rsid w:val="00734A3C"/>
    <w:rsid w:val="0073564D"/>
    <w:rsid w:val="00735831"/>
    <w:rsid w:val="0073605F"/>
    <w:rsid w:val="007361F0"/>
    <w:rsid w:val="00737650"/>
    <w:rsid w:val="00737C14"/>
    <w:rsid w:val="0074031F"/>
    <w:rsid w:val="007403CB"/>
    <w:rsid w:val="007408EB"/>
    <w:rsid w:val="00740F4C"/>
    <w:rsid w:val="00741257"/>
    <w:rsid w:val="0074163D"/>
    <w:rsid w:val="00741AF6"/>
    <w:rsid w:val="007421E4"/>
    <w:rsid w:val="007424E8"/>
    <w:rsid w:val="00742772"/>
    <w:rsid w:val="00742CD2"/>
    <w:rsid w:val="00742D2E"/>
    <w:rsid w:val="00743E0F"/>
    <w:rsid w:val="007441EF"/>
    <w:rsid w:val="00744456"/>
    <w:rsid w:val="00746052"/>
    <w:rsid w:val="007479EF"/>
    <w:rsid w:val="0075110A"/>
    <w:rsid w:val="007523EE"/>
    <w:rsid w:val="00752F06"/>
    <w:rsid w:val="00753E5B"/>
    <w:rsid w:val="0075406A"/>
    <w:rsid w:val="00754A85"/>
    <w:rsid w:val="0075586D"/>
    <w:rsid w:val="007567B0"/>
    <w:rsid w:val="007576ED"/>
    <w:rsid w:val="00760090"/>
    <w:rsid w:val="00760684"/>
    <w:rsid w:val="00760BDD"/>
    <w:rsid w:val="00760E51"/>
    <w:rsid w:val="0076120E"/>
    <w:rsid w:val="0076208A"/>
    <w:rsid w:val="00763A26"/>
    <w:rsid w:val="00763E1B"/>
    <w:rsid w:val="007640C2"/>
    <w:rsid w:val="007650F1"/>
    <w:rsid w:val="00765B85"/>
    <w:rsid w:val="007662B6"/>
    <w:rsid w:val="00766471"/>
    <w:rsid w:val="00766923"/>
    <w:rsid w:val="007674C6"/>
    <w:rsid w:val="0076782A"/>
    <w:rsid w:val="00767915"/>
    <w:rsid w:val="00767EEB"/>
    <w:rsid w:val="00770E39"/>
    <w:rsid w:val="00770FE3"/>
    <w:rsid w:val="00771B47"/>
    <w:rsid w:val="007722A0"/>
    <w:rsid w:val="00773464"/>
    <w:rsid w:val="007736A1"/>
    <w:rsid w:val="007739F8"/>
    <w:rsid w:val="00773A32"/>
    <w:rsid w:val="00773FF3"/>
    <w:rsid w:val="007750FE"/>
    <w:rsid w:val="0077581F"/>
    <w:rsid w:val="00775F9E"/>
    <w:rsid w:val="0077731F"/>
    <w:rsid w:val="0078029C"/>
    <w:rsid w:val="007810CE"/>
    <w:rsid w:val="0078196D"/>
    <w:rsid w:val="00782163"/>
    <w:rsid w:val="00782D7D"/>
    <w:rsid w:val="00782E0E"/>
    <w:rsid w:val="00783CE3"/>
    <w:rsid w:val="00784045"/>
    <w:rsid w:val="00784132"/>
    <w:rsid w:val="00784415"/>
    <w:rsid w:val="00785260"/>
    <w:rsid w:val="007866DC"/>
    <w:rsid w:val="00786E51"/>
    <w:rsid w:val="00787138"/>
    <w:rsid w:val="00787527"/>
    <w:rsid w:val="00787845"/>
    <w:rsid w:val="00790594"/>
    <w:rsid w:val="0079126C"/>
    <w:rsid w:val="007913C8"/>
    <w:rsid w:val="00792902"/>
    <w:rsid w:val="00792940"/>
    <w:rsid w:val="00793DD2"/>
    <w:rsid w:val="00796177"/>
    <w:rsid w:val="00796376"/>
    <w:rsid w:val="00796589"/>
    <w:rsid w:val="00796748"/>
    <w:rsid w:val="00796EB7"/>
    <w:rsid w:val="007970AE"/>
    <w:rsid w:val="007972F8"/>
    <w:rsid w:val="00797A3C"/>
    <w:rsid w:val="00797D84"/>
    <w:rsid w:val="007A0929"/>
    <w:rsid w:val="007A1A2A"/>
    <w:rsid w:val="007A2D1D"/>
    <w:rsid w:val="007A4051"/>
    <w:rsid w:val="007A6230"/>
    <w:rsid w:val="007A79B0"/>
    <w:rsid w:val="007A7D0E"/>
    <w:rsid w:val="007B1961"/>
    <w:rsid w:val="007B1B79"/>
    <w:rsid w:val="007B270B"/>
    <w:rsid w:val="007B2F67"/>
    <w:rsid w:val="007B3068"/>
    <w:rsid w:val="007B3D8F"/>
    <w:rsid w:val="007B3F2C"/>
    <w:rsid w:val="007B4876"/>
    <w:rsid w:val="007B4D58"/>
    <w:rsid w:val="007B5078"/>
    <w:rsid w:val="007B5291"/>
    <w:rsid w:val="007B688D"/>
    <w:rsid w:val="007B7671"/>
    <w:rsid w:val="007B78B6"/>
    <w:rsid w:val="007B7C55"/>
    <w:rsid w:val="007C0CC5"/>
    <w:rsid w:val="007C10E0"/>
    <w:rsid w:val="007C149C"/>
    <w:rsid w:val="007C1C83"/>
    <w:rsid w:val="007C2574"/>
    <w:rsid w:val="007C2665"/>
    <w:rsid w:val="007C2CC9"/>
    <w:rsid w:val="007C338C"/>
    <w:rsid w:val="007C37C7"/>
    <w:rsid w:val="007C3AD0"/>
    <w:rsid w:val="007C41FB"/>
    <w:rsid w:val="007C48BC"/>
    <w:rsid w:val="007C526E"/>
    <w:rsid w:val="007C57AB"/>
    <w:rsid w:val="007C59D7"/>
    <w:rsid w:val="007C60BB"/>
    <w:rsid w:val="007C66EC"/>
    <w:rsid w:val="007C6ACD"/>
    <w:rsid w:val="007D02C3"/>
    <w:rsid w:val="007D086A"/>
    <w:rsid w:val="007D09DA"/>
    <w:rsid w:val="007D1171"/>
    <w:rsid w:val="007D267A"/>
    <w:rsid w:val="007D267D"/>
    <w:rsid w:val="007D2967"/>
    <w:rsid w:val="007D2A59"/>
    <w:rsid w:val="007D5082"/>
    <w:rsid w:val="007D54E4"/>
    <w:rsid w:val="007D5993"/>
    <w:rsid w:val="007D5EF7"/>
    <w:rsid w:val="007D6B38"/>
    <w:rsid w:val="007E01C7"/>
    <w:rsid w:val="007E0252"/>
    <w:rsid w:val="007E0BBD"/>
    <w:rsid w:val="007E0F05"/>
    <w:rsid w:val="007E3D6E"/>
    <w:rsid w:val="007E4934"/>
    <w:rsid w:val="007E496E"/>
    <w:rsid w:val="007E4A5A"/>
    <w:rsid w:val="007E4E18"/>
    <w:rsid w:val="007E565D"/>
    <w:rsid w:val="007E5936"/>
    <w:rsid w:val="007E6110"/>
    <w:rsid w:val="007E7281"/>
    <w:rsid w:val="007F0E82"/>
    <w:rsid w:val="007F1CA2"/>
    <w:rsid w:val="007F2533"/>
    <w:rsid w:val="007F2A48"/>
    <w:rsid w:val="007F363D"/>
    <w:rsid w:val="007F635F"/>
    <w:rsid w:val="007F6661"/>
    <w:rsid w:val="007F6EB4"/>
    <w:rsid w:val="007F71D0"/>
    <w:rsid w:val="007F7D5E"/>
    <w:rsid w:val="008005DA"/>
    <w:rsid w:val="00800D7B"/>
    <w:rsid w:val="00800D92"/>
    <w:rsid w:val="00800E67"/>
    <w:rsid w:val="00801F2C"/>
    <w:rsid w:val="008020FD"/>
    <w:rsid w:val="008021C0"/>
    <w:rsid w:val="00802746"/>
    <w:rsid w:val="0080342A"/>
    <w:rsid w:val="00803511"/>
    <w:rsid w:val="00804353"/>
    <w:rsid w:val="008057C1"/>
    <w:rsid w:val="00805B7E"/>
    <w:rsid w:val="0080604A"/>
    <w:rsid w:val="0080623A"/>
    <w:rsid w:val="00806E60"/>
    <w:rsid w:val="008079F3"/>
    <w:rsid w:val="00807DE7"/>
    <w:rsid w:val="008100C9"/>
    <w:rsid w:val="008101E8"/>
    <w:rsid w:val="00810AF9"/>
    <w:rsid w:val="00810B4F"/>
    <w:rsid w:val="00810FA4"/>
    <w:rsid w:val="00811978"/>
    <w:rsid w:val="00812483"/>
    <w:rsid w:val="00813090"/>
    <w:rsid w:val="0081338F"/>
    <w:rsid w:val="0081458E"/>
    <w:rsid w:val="00814D23"/>
    <w:rsid w:val="00814E4C"/>
    <w:rsid w:val="00814FB8"/>
    <w:rsid w:val="00815CED"/>
    <w:rsid w:val="0081669E"/>
    <w:rsid w:val="008168A7"/>
    <w:rsid w:val="0081703B"/>
    <w:rsid w:val="00817522"/>
    <w:rsid w:val="00817AD8"/>
    <w:rsid w:val="0082068D"/>
    <w:rsid w:val="00820C20"/>
    <w:rsid w:val="00820D66"/>
    <w:rsid w:val="00821072"/>
    <w:rsid w:val="008231BC"/>
    <w:rsid w:val="00823434"/>
    <w:rsid w:val="00824124"/>
    <w:rsid w:val="008241DD"/>
    <w:rsid w:val="0082465E"/>
    <w:rsid w:val="008250B3"/>
    <w:rsid w:val="008259D1"/>
    <w:rsid w:val="00825E93"/>
    <w:rsid w:val="00826902"/>
    <w:rsid w:val="00827331"/>
    <w:rsid w:val="00827FCD"/>
    <w:rsid w:val="008304AF"/>
    <w:rsid w:val="0083119C"/>
    <w:rsid w:val="008316A8"/>
    <w:rsid w:val="00832399"/>
    <w:rsid w:val="00832E53"/>
    <w:rsid w:val="00835092"/>
    <w:rsid w:val="00835F90"/>
    <w:rsid w:val="00836CAF"/>
    <w:rsid w:val="00836D16"/>
    <w:rsid w:val="00837EED"/>
    <w:rsid w:val="0084088A"/>
    <w:rsid w:val="00840BDF"/>
    <w:rsid w:val="00840CBD"/>
    <w:rsid w:val="00840DCC"/>
    <w:rsid w:val="0084127A"/>
    <w:rsid w:val="00841D56"/>
    <w:rsid w:val="00841E71"/>
    <w:rsid w:val="00842540"/>
    <w:rsid w:val="00842ECC"/>
    <w:rsid w:val="00842F7F"/>
    <w:rsid w:val="00843181"/>
    <w:rsid w:val="00843B2E"/>
    <w:rsid w:val="00844CDE"/>
    <w:rsid w:val="008460B9"/>
    <w:rsid w:val="00847153"/>
    <w:rsid w:val="00847439"/>
    <w:rsid w:val="00850876"/>
    <w:rsid w:val="00850A3E"/>
    <w:rsid w:val="008512BF"/>
    <w:rsid w:val="008519A7"/>
    <w:rsid w:val="008527CD"/>
    <w:rsid w:val="00852FA8"/>
    <w:rsid w:val="008537A8"/>
    <w:rsid w:val="00855552"/>
    <w:rsid w:val="00855F27"/>
    <w:rsid w:val="00856901"/>
    <w:rsid w:val="00857233"/>
    <w:rsid w:val="008578AF"/>
    <w:rsid w:val="00860685"/>
    <w:rsid w:val="0086215E"/>
    <w:rsid w:val="008627CD"/>
    <w:rsid w:val="00862951"/>
    <w:rsid w:val="00862C8E"/>
    <w:rsid w:val="00863F76"/>
    <w:rsid w:val="00864172"/>
    <w:rsid w:val="00864721"/>
    <w:rsid w:val="00864A50"/>
    <w:rsid w:val="00864F88"/>
    <w:rsid w:val="008652E0"/>
    <w:rsid w:val="008664A1"/>
    <w:rsid w:val="00866948"/>
    <w:rsid w:val="00866E7E"/>
    <w:rsid w:val="00866E95"/>
    <w:rsid w:val="00867887"/>
    <w:rsid w:val="0087038F"/>
    <w:rsid w:val="008706E4"/>
    <w:rsid w:val="00870BBA"/>
    <w:rsid w:val="0087114D"/>
    <w:rsid w:val="00871390"/>
    <w:rsid w:val="008714BD"/>
    <w:rsid w:val="00871637"/>
    <w:rsid w:val="00872B39"/>
    <w:rsid w:val="008735BA"/>
    <w:rsid w:val="008736AA"/>
    <w:rsid w:val="00873785"/>
    <w:rsid w:val="008739B3"/>
    <w:rsid w:val="00873E07"/>
    <w:rsid w:val="008745AB"/>
    <w:rsid w:val="00880476"/>
    <w:rsid w:val="00880549"/>
    <w:rsid w:val="00880912"/>
    <w:rsid w:val="008814E2"/>
    <w:rsid w:val="00881789"/>
    <w:rsid w:val="00881B00"/>
    <w:rsid w:val="00881B0C"/>
    <w:rsid w:val="00881EB5"/>
    <w:rsid w:val="0088288E"/>
    <w:rsid w:val="00883DF3"/>
    <w:rsid w:val="00884828"/>
    <w:rsid w:val="00885047"/>
    <w:rsid w:val="00885505"/>
    <w:rsid w:val="008856A8"/>
    <w:rsid w:val="00885C5A"/>
    <w:rsid w:val="00885C77"/>
    <w:rsid w:val="0088600B"/>
    <w:rsid w:val="00886138"/>
    <w:rsid w:val="008869DB"/>
    <w:rsid w:val="00886B1A"/>
    <w:rsid w:val="00887FA4"/>
    <w:rsid w:val="0089004B"/>
    <w:rsid w:val="00890C0A"/>
    <w:rsid w:val="0089114C"/>
    <w:rsid w:val="00891152"/>
    <w:rsid w:val="00891424"/>
    <w:rsid w:val="00891B2A"/>
    <w:rsid w:val="00891DBF"/>
    <w:rsid w:val="00892380"/>
    <w:rsid w:val="008928E6"/>
    <w:rsid w:val="00893BFC"/>
    <w:rsid w:val="00893C67"/>
    <w:rsid w:val="0089408E"/>
    <w:rsid w:val="00895120"/>
    <w:rsid w:val="008956C4"/>
    <w:rsid w:val="0089662F"/>
    <w:rsid w:val="008A0105"/>
    <w:rsid w:val="008A0562"/>
    <w:rsid w:val="008A0921"/>
    <w:rsid w:val="008A164B"/>
    <w:rsid w:val="008A3890"/>
    <w:rsid w:val="008A432A"/>
    <w:rsid w:val="008A4638"/>
    <w:rsid w:val="008A4872"/>
    <w:rsid w:val="008A544F"/>
    <w:rsid w:val="008A5819"/>
    <w:rsid w:val="008A61DB"/>
    <w:rsid w:val="008A7829"/>
    <w:rsid w:val="008B07BB"/>
    <w:rsid w:val="008B3E7E"/>
    <w:rsid w:val="008B3F1B"/>
    <w:rsid w:val="008B4B4D"/>
    <w:rsid w:val="008B56D7"/>
    <w:rsid w:val="008B65E1"/>
    <w:rsid w:val="008B6913"/>
    <w:rsid w:val="008B7D3C"/>
    <w:rsid w:val="008C0B7B"/>
    <w:rsid w:val="008C1568"/>
    <w:rsid w:val="008C1972"/>
    <w:rsid w:val="008C2ABB"/>
    <w:rsid w:val="008C2CEA"/>
    <w:rsid w:val="008C2D35"/>
    <w:rsid w:val="008C35E9"/>
    <w:rsid w:val="008C45E3"/>
    <w:rsid w:val="008C4BF6"/>
    <w:rsid w:val="008C5037"/>
    <w:rsid w:val="008C5BB5"/>
    <w:rsid w:val="008C6D5A"/>
    <w:rsid w:val="008D0148"/>
    <w:rsid w:val="008D05F3"/>
    <w:rsid w:val="008D282A"/>
    <w:rsid w:val="008D2B43"/>
    <w:rsid w:val="008D2CAB"/>
    <w:rsid w:val="008D2D7F"/>
    <w:rsid w:val="008D308F"/>
    <w:rsid w:val="008D3521"/>
    <w:rsid w:val="008D373F"/>
    <w:rsid w:val="008D4196"/>
    <w:rsid w:val="008D48BB"/>
    <w:rsid w:val="008D54B7"/>
    <w:rsid w:val="008D5CB1"/>
    <w:rsid w:val="008D6879"/>
    <w:rsid w:val="008D68C9"/>
    <w:rsid w:val="008D73B4"/>
    <w:rsid w:val="008E0618"/>
    <w:rsid w:val="008E1217"/>
    <w:rsid w:val="008E1230"/>
    <w:rsid w:val="008E1398"/>
    <w:rsid w:val="008E278B"/>
    <w:rsid w:val="008E3C0A"/>
    <w:rsid w:val="008E4959"/>
    <w:rsid w:val="008E4FCB"/>
    <w:rsid w:val="008E5522"/>
    <w:rsid w:val="008E6723"/>
    <w:rsid w:val="008E6E2A"/>
    <w:rsid w:val="008E7032"/>
    <w:rsid w:val="008E7323"/>
    <w:rsid w:val="008E7E6F"/>
    <w:rsid w:val="008F047D"/>
    <w:rsid w:val="008F080F"/>
    <w:rsid w:val="008F1A1D"/>
    <w:rsid w:val="008F2266"/>
    <w:rsid w:val="008F26E3"/>
    <w:rsid w:val="008F2EF2"/>
    <w:rsid w:val="008F2F7E"/>
    <w:rsid w:val="008F485C"/>
    <w:rsid w:val="008F4875"/>
    <w:rsid w:val="008F488C"/>
    <w:rsid w:val="008F4F90"/>
    <w:rsid w:val="008F50F8"/>
    <w:rsid w:val="008F57A9"/>
    <w:rsid w:val="008F615E"/>
    <w:rsid w:val="008F6363"/>
    <w:rsid w:val="008F6C70"/>
    <w:rsid w:val="008F6F70"/>
    <w:rsid w:val="00900679"/>
    <w:rsid w:val="00900895"/>
    <w:rsid w:val="00901578"/>
    <w:rsid w:val="00901B1B"/>
    <w:rsid w:val="00901C49"/>
    <w:rsid w:val="009027DB"/>
    <w:rsid w:val="00902C63"/>
    <w:rsid w:val="009032B2"/>
    <w:rsid w:val="009036B3"/>
    <w:rsid w:val="00904DFF"/>
    <w:rsid w:val="00905439"/>
    <w:rsid w:val="00905E9A"/>
    <w:rsid w:val="0090614B"/>
    <w:rsid w:val="00906B65"/>
    <w:rsid w:val="00906B89"/>
    <w:rsid w:val="009070BF"/>
    <w:rsid w:val="00907152"/>
    <w:rsid w:val="00907862"/>
    <w:rsid w:val="00907872"/>
    <w:rsid w:val="00907C5A"/>
    <w:rsid w:val="00907DC4"/>
    <w:rsid w:val="00910666"/>
    <w:rsid w:val="0091137C"/>
    <w:rsid w:val="0091175F"/>
    <w:rsid w:val="0091265B"/>
    <w:rsid w:val="009144DD"/>
    <w:rsid w:val="0091537F"/>
    <w:rsid w:val="00917C84"/>
    <w:rsid w:val="00920C4D"/>
    <w:rsid w:val="0092248E"/>
    <w:rsid w:val="00922C2B"/>
    <w:rsid w:val="0092321A"/>
    <w:rsid w:val="00925656"/>
    <w:rsid w:val="00925658"/>
    <w:rsid w:val="00925A5F"/>
    <w:rsid w:val="009266F2"/>
    <w:rsid w:val="00926B53"/>
    <w:rsid w:val="0093020D"/>
    <w:rsid w:val="00930847"/>
    <w:rsid w:val="00930C12"/>
    <w:rsid w:val="00930DC0"/>
    <w:rsid w:val="0093114B"/>
    <w:rsid w:val="00931BBC"/>
    <w:rsid w:val="0093241A"/>
    <w:rsid w:val="00932A3F"/>
    <w:rsid w:val="0093392F"/>
    <w:rsid w:val="00935562"/>
    <w:rsid w:val="009357C8"/>
    <w:rsid w:val="00936C25"/>
    <w:rsid w:val="00940530"/>
    <w:rsid w:val="00940966"/>
    <w:rsid w:val="00940F64"/>
    <w:rsid w:val="00941ABD"/>
    <w:rsid w:val="009425DB"/>
    <w:rsid w:val="00943477"/>
    <w:rsid w:val="009434EE"/>
    <w:rsid w:val="00943816"/>
    <w:rsid w:val="00944BFE"/>
    <w:rsid w:val="009461B5"/>
    <w:rsid w:val="0094713D"/>
    <w:rsid w:val="0094780F"/>
    <w:rsid w:val="00951438"/>
    <w:rsid w:val="00951D6D"/>
    <w:rsid w:val="00952654"/>
    <w:rsid w:val="00952D29"/>
    <w:rsid w:val="00953B3E"/>
    <w:rsid w:val="00953D06"/>
    <w:rsid w:val="00953EAA"/>
    <w:rsid w:val="00954587"/>
    <w:rsid w:val="0095494C"/>
    <w:rsid w:val="00955227"/>
    <w:rsid w:val="00955AFE"/>
    <w:rsid w:val="00955BEA"/>
    <w:rsid w:val="00956BC2"/>
    <w:rsid w:val="00956E57"/>
    <w:rsid w:val="00957951"/>
    <w:rsid w:val="00960606"/>
    <w:rsid w:val="0096104F"/>
    <w:rsid w:val="00961341"/>
    <w:rsid w:val="0096284F"/>
    <w:rsid w:val="0096400A"/>
    <w:rsid w:val="009642E8"/>
    <w:rsid w:val="00964A3E"/>
    <w:rsid w:val="00964F28"/>
    <w:rsid w:val="00965480"/>
    <w:rsid w:val="0096591B"/>
    <w:rsid w:val="00965DE7"/>
    <w:rsid w:val="009668C7"/>
    <w:rsid w:val="00967390"/>
    <w:rsid w:val="009712CC"/>
    <w:rsid w:val="00971307"/>
    <w:rsid w:val="009718F1"/>
    <w:rsid w:val="00971ADD"/>
    <w:rsid w:val="00971DCB"/>
    <w:rsid w:val="0097511E"/>
    <w:rsid w:val="00975C37"/>
    <w:rsid w:val="0097729B"/>
    <w:rsid w:val="00980D92"/>
    <w:rsid w:val="009813B9"/>
    <w:rsid w:val="009816EA"/>
    <w:rsid w:val="00981AE7"/>
    <w:rsid w:val="009823F2"/>
    <w:rsid w:val="009825B8"/>
    <w:rsid w:val="009844FE"/>
    <w:rsid w:val="00985341"/>
    <w:rsid w:val="009872A7"/>
    <w:rsid w:val="00987894"/>
    <w:rsid w:val="009879E8"/>
    <w:rsid w:val="0099035B"/>
    <w:rsid w:val="00990472"/>
    <w:rsid w:val="009908CD"/>
    <w:rsid w:val="00990AC7"/>
    <w:rsid w:val="00991684"/>
    <w:rsid w:val="00992D32"/>
    <w:rsid w:val="00993DB9"/>
    <w:rsid w:val="009959E3"/>
    <w:rsid w:val="00996549"/>
    <w:rsid w:val="009A0123"/>
    <w:rsid w:val="009A0CC4"/>
    <w:rsid w:val="009A2548"/>
    <w:rsid w:val="009A2D17"/>
    <w:rsid w:val="009A35B6"/>
    <w:rsid w:val="009A3CEB"/>
    <w:rsid w:val="009A3F05"/>
    <w:rsid w:val="009A4B96"/>
    <w:rsid w:val="009A519F"/>
    <w:rsid w:val="009A59B2"/>
    <w:rsid w:val="009A5D38"/>
    <w:rsid w:val="009A6728"/>
    <w:rsid w:val="009B0309"/>
    <w:rsid w:val="009B0BCE"/>
    <w:rsid w:val="009B0DDA"/>
    <w:rsid w:val="009B11FE"/>
    <w:rsid w:val="009B3056"/>
    <w:rsid w:val="009B5927"/>
    <w:rsid w:val="009B7AB9"/>
    <w:rsid w:val="009B7C72"/>
    <w:rsid w:val="009B7CD8"/>
    <w:rsid w:val="009C19C7"/>
    <w:rsid w:val="009C1B8C"/>
    <w:rsid w:val="009C2000"/>
    <w:rsid w:val="009C224C"/>
    <w:rsid w:val="009C2E5E"/>
    <w:rsid w:val="009C2FAE"/>
    <w:rsid w:val="009C3BDD"/>
    <w:rsid w:val="009C3C69"/>
    <w:rsid w:val="009C48DA"/>
    <w:rsid w:val="009C53A8"/>
    <w:rsid w:val="009C5F82"/>
    <w:rsid w:val="009C6600"/>
    <w:rsid w:val="009C676B"/>
    <w:rsid w:val="009C6AD0"/>
    <w:rsid w:val="009C7399"/>
    <w:rsid w:val="009C7F18"/>
    <w:rsid w:val="009D292B"/>
    <w:rsid w:val="009D2BEB"/>
    <w:rsid w:val="009D4357"/>
    <w:rsid w:val="009D4A6E"/>
    <w:rsid w:val="009D66A5"/>
    <w:rsid w:val="009D6826"/>
    <w:rsid w:val="009D6DB0"/>
    <w:rsid w:val="009D787A"/>
    <w:rsid w:val="009E1FA9"/>
    <w:rsid w:val="009E26EE"/>
    <w:rsid w:val="009E30AF"/>
    <w:rsid w:val="009E35AF"/>
    <w:rsid w:val="009E3755"/>
    <w:rsid w:val="009E5838"/>
    <w:rsid w:val="009E7100"/>
    <w:rsid w:val="009E7286"/>
    <w:rsid w:val="009E72DA"/>
    <w:rsid w:val="009F087D"/>
    <w:rsid w:val="009F0909"/>
    <w:rsid w:val="009F0DB6"/>
    <w:rsid w:val="009F1B2D"/>
    <w:rsid w:val="009F229E"/>
    <w:rsid w:val="009F2820"/>
    <w:rsid w:val="009F39CD"/>
    <w:rsid w:val="009F3F56"/>
    <w:rsid w:val="009F43F7"/>
    <w:rsid w:val="009F4F29"/>
    <w:rsid w:val="009F519E"/>
    <w:rsid w:val="009F5392"/>
    <w:rsid w:val="009F5B3B"/>
    <w:rsid w:val="009F5DBA"/>
    <w:rsid w:val="009F65E2"/>
    <w:rsid w:val="009F66D0"/>
    <w:rsid w:val="00A00600"/>
    <w:rsid w:val="00A00D75"/>
    <w:rsid w:val="00A00E99"/>
    <w:rsid w:val="00A00F6F"/>
    <w:rsid w:val="00A018EF"/>
    <w:rsid w:val="00A018F8"/>
    <w:rsid w:val="00A029F2"/>
    <w:rsid w:val="00A06468"/>
    <w:rsid w:val="00A068A2"/>
    <w:rsid w:val="00A07F85"/>
    <w:rsid w:val="00A10E06"/>
    <w:rsid w:val="00A11053"/>
    <w:rsid w:val="00A114CB"/>
    <w:rsid w:val="00A11F96"/>
    <w:rsid w:val="00A130A7"/>
    <w:rsid w:val="00A13F63"/>
    <w:rsid w:val="00A146A8"/>
    <w:rsid w:val="00A147B4"/>
    <w:rsid w:val="00A14BF2"/>
    <w:rsid w:val="00A15035"/>
    <w:rsid w:val="00A15702"/>
    <w:rsid w:val="00A15797"/>
    <w:rsid w:val="00A15FB4"/>
    <w:rsid w:val="00A16215"/>
    <w:rsid w:val="00A1659C"/>
    <w:rsid w:val="00A22632"/>
    <w:rsid w:val="00A22D61"/>
    <w:rsid w:val="00A22DC4"/>
    <w:rsid w:val="00A230CF"/>
    <w:rsid w:val="00A232AD"/>
    <w:rsid w:val="00A23334"/>
    <w:rsid w:val="00A2441D"/>
    <w:rsid w:val="00A24911"/>
    <w:rsid w:val="00A250ED"/>
    <w:rsid w:val="00A25B29"/>
    <w:rsid w:val="00A25C88"/>
    <w:rsid w:val="00A27557"/>
    <w:rsid w:val="00A27835"/>
    <w:rsid w:val="00A27975"/>
    <w:rsid w:val="00A30287"/>
    <w:rsid w:val="00A302B0"/>
    <w:rsid w:val="00A30790"/>
    <w:rsid w:val="00A30B6D"/>
    <w:rsid w:val="00A31439"/>
    <w:rsid w:val="00A31DD5"/>
    <w:rsid w:val="00A344AF"/>
    <w:rsid w:val="00A352FC"/>
    <w:rsid w:val="00A35B6C"/>
    <w:rsid w:val="00A36206"/>
    <w:rsid w:val="00A365F8"/>
    <w:rsid w:val="00A36A52"/>
    <w:rsid w:val="00A36AFD"/>
    <w:rsid w:val="00A37EA6"/>
    <w:rsid w:val="00A411D2"/>
    <w:rsid w:val="00A42FF6"/>
    <w:rsid w:val="00A43059"/>
    <w:rsid w:val="00A431C6"/>
    <w:rsid w:val="00A43B37"/>
    <w:rsid w:val="00A44ABA"/>
    <w:rsid w:val="00A44D0B"/>
    <w:rsid w:val="00A4521E"/>
    <w:rsid w:val="00A454E7"/>
    <w:rsid w:val="00A4669A"/>
    <w:rsid w:val="00A46AAF"/>
    <w:rsid w:val="00A47024"/>
    <w:rsid w:val="00A50FC7"/>
    <w:rsid w:val="00A51578"/>
    <w:rsid w:val="00A51BEA"/>
    <w:rsid w:val="00A51E0C"/>
    <w:rsid w:val="00A5266B"/>
    <w:rsid w:val="00A530B0"/>
    <w:rsid w:val="00A53446"/>
    <w:rsid w:val="00A53A43"/>
    <w:rsid w:val="00A54051"/>
    <w:rsid w:val="00A55258"/>
    <w:rsid w:val="00A557E6"/>
    <w:rsid w:val="00A572BC"/>
    <w:rsid w:val="00A57A4E"/>
    <w:rsid w:val="00A57F4D"/>
    <w:rsid w:val="00A57FFE"/>
    <w:rsid w:val="00A60F95"/>
    <w:rsid w:val="00A61459"/>
    <w:rsid w:val="00A61DAD"/>
    <w:rsid w:val="00A62EB5"/>
    <w:rsid w:val="00A63AA5"/>
    <w:rsid w:val="00A648D6"/>
    <w:rsid w:val="00A64FA1"/>
    <w:rsid w:val="00A65428"/>
    <w:rsid w:val="00A655B1"/>
    <w:rsid w:val="00A66134"/>
    <w:rsid w:val="00A6614C"/>
    <w:rsid w:val="00A66A85"/>
    <w:rsid w:val="00A66B18"/>
    <w:rsid w:val="00A671A1"/>
    <w:rsid w:val="00A67247"/>
    <w:rsid w:val="00A6784D"/>
    <w:rsid w:val="00A67997"/>
    <w:rsid w:val="00A67ABA"/>
    <w:rsid w:val="00A70212"/>
    <w:rsid w:val="00A702E3"/>
    <w:rsid w:val="00A70C3C"/>
    <w:rsid w:val="00A7419B"/>
    <w:rsid w:val="00A7461D"/>
    <w:rsid w:val="00A751E1"/>
    <w:rsid w:val="00A759A2"/>
    <w:rsid w:val="00A7629F"/>
    <w:rsid w:val="00A7637E"/>
    <w:rsid w:val="00A77665"/>
    <w:rsid w:val="00A807A3"/>
    <w:rsid w:val="00A809E1"/>
    <w:rsid w:val="00A816E2"/>
    <w:rsid w:val="00A81AC1"/>
    <w:rsid w:val="00A81FB9"/>
    <w:rsid w:val="00A8355C"/>
    <w:rsid w:val="00A83C0C"/>
    <w:rsid w:val="00A84B0A"/>
    <w:rsid w:val="00A85CBD"/>
    <w:rsid w:val="00A900AB"/>
    <w:rsid w:val="00A90A22"/>
    <w:rsid w:val="00A910A7"/>
    <w:rsid w:val="00A91737"/>
    <w:rsid w:val="00A91863"/>
    <w:rsid w:val="00A92457"/>
    <w:rsid w:val="00A929D4"/>
    <w:rsid w:val="00A9508E"/>
    <w:rsid w:val="00A97A6C"/>
    <w:rsid w:val="00A97DEB"/>
    <w:rsid w:val="00AA00B3"/>
    <w:rsid w:val="00AA06DB"/>
    <w:rsid w:val="00AA0CAC"/>
    <w:rsid w:val="00AA1C48"/>
    <w:rsid w:val="00AA2420"/>
    <w:rsid w:val="00AA2554"/>
    <w:rsid w:val="00AA49EB"/>
    <w:rsid w:val="00AA6D17"/>
    <w:rsid w:val="00AA7ED4"/>
    <w:rsid w:val="00AB213E"/>
    <w:rsid w:val="00AB21D8"/>
    <w:rsid w:val="00AB22D2"/>
    <w:rsid w:val="00AB2A72"/>
    <w:rsid w:val="00AB31CE"/>
    <w:rsid w:val="00AB3A8D"/>
    <w:rsid w:val="00AB4739"/>
    <w:rsid w:val="00AB5BE9"/>
    <w:rsid w:val="00AB61E9"/>
    <w:rsid w:val="00AB7423"/>
    <w:rsid w:val="00AB75F8"/>
    <w:rsid w:val="00AC10B3"/>
    <w:rsid w:val="00AC2807"/>
    <w:rsid w:val="00AC3D6D"/>
    <w:rsid w:val="00AC58BD"/>
    <w:rsid w:val="00AC7944"/>
    <w:rsid w:val="00AC7FE5"/>
    <w:rsid w:val="00AD0AA9"/>
    <w:rsid w:val="00AD1FF3"/>
    <w:rsid w:val="00AD3282"/>
    <w:rsid w:val="00AD3B3E"/>
    <w:rsid w:val="00AD3E3B"/>
    <w:rsid w:val="00AD413B"/>
    <w:rsid w:val="00AD4C24"/>
    <w:rsid w:val="00AD4EC9"/>
    <w:rsid w:val="00AD50BE"/>
    <w:rsid w:val="00AD5C3E"/>
    <w:rsid w:val="00AD6AEE"/>
    <w:rsid w:val="00AE0131"/>
    <w:rsid w:val="00AE0517"/>
    <w:rsid w:val="00AE5860"/>
    <w:rsid w:val="00AE592F"/>
    <w:rsid w:val="00AE593D"/>
    <w:rsid w:val="00AE63DC"/>
    <w:rsid w:val="00AE65C6"/>
    <w:rsid w:val="00AE7511"/>
    <w:rsid w:val="00AF0479"/>
    <w:rsid w:val="00AF08CA"/>
    <w:rsid w:val="00AF1F29"/>
    <w:rsid w:val="00AF1FC5"/>
    <w:rsid w:val="00AF24EA"/>
    <w:rsid w:val="00AF377E"/>
    <w:rsid w:val="00AF39D9"/>
    <w:rsid w:val="00AF4D6E"/>
    <w:rsid w:val="00AF550B"/>
    <w:rsid w:val="00AF7670"/>
    <w:rsid w:val="00B001A0"/>
    <w:rsid w:val="00B005F2"/>
    <w:rsid w:val="00B00DCA"/>
    <w:rsid w:val="00B01185"/>
    <w:rsid w:val="00B0161C"/>
    <w:rsid w:val="00B020FA"/>
    <w:rsid w:val="00B02443"/>
    <w:rsid w:val="00B029D6"/>
    <w:rsid w:val="00B04967"/>
    <w:rsid w:val="00B0641A"/>
    <w:rsid w:val="00B06CD1"/>
    <w:rsid w:val="00B0762D"/>
    <w:rsid w:val="00B07910"/>
    <w:rsid w:val="00B07996"/>
    <w:rsid w:val="00B07C18"/>
    <w:rsid w:val="00B07D1C"/>
    <w:rsid w:val="00B102BC"/>
    <w:rsid w:val="00B10ECB"/>
    <w:rsid w:val="00B130F0"/>
    <w:rsid w:val="00B1310A"/>
    <w:rsid w:val="00B13C97"/>
    <w:rsid w:val="00B14741"/>
    <w:rsid w:val="00B147CB"/>
    <w:rsid w:val="00B14FE1"/>
    <w:rsid w:val="00B20A9C"/>
    <w:rsid w:val="00B213FF"/>
    <w:rsid w:val="00B22BA2"/>
    <w:rsid w:val="00B23098"/>
    <w:rsid w:val="00B24337"/>
    <w:rsid w:val="00B27175"/>
    <w:rsid w:val="00B271EC"/>
    <w:rsid w:val="00B2780D"/>
    <w:rsid w:val="00B27A3F"/>
    <w:rsid w:val="00B27C9D"/>
    <w:rsid w:val="00B27EB1"/>
    <w:rsid w:val="00B30381"/>
    <w:rsid w:val="00B3096B"/>
    <w:rsid w:val="00B3197F"/>
    <w:rsid w:val="00B330D7"/>
    <w:rsid w:val="00B3369A"/>
    <w:rsid w:val="00B346B1"/>
    <w:rsid w:val="00B3516D"/>
    <w:rsid w:val="00B3583C"/>
    <w:rsid w:val="00B36470"/>
    <w:rsid w:val="00B36A5A"/>
    <w:rsid w:val="00B36BAE"/>
    <w:rsid w:val="00B36BDD"/>
    <w:rsid w:val="00B37C7D"/>
    <w:rsid w:val="00B40505"/>
    <w:rsid w:val="00B41009"/>
    <w:rsid w:val="00B4156A"/>
    <w:rsid w:val="00B417C9"/>
    <w:rsid w:val="00B422A5"/>
    <w:rsid w:val="00B43985"/>
    <w:rsid w:val="00B44094"/>
    <w:rsid w:val="00B44940"/>
    <w:rsid w:val="00B4511A"/>
    <w:rsid w:val="00B503AE"/>
    <w:rsid w:val="00B51209"/>
    <w:rsid w:val="00B516E0"/>
    <w:rsid w:val="00B51CE2"/>
    <w:rsid w:val="00B53604"/>
    <w:rsid w:val="00B54350"/>
    <w:rsid w:val="00B54831"/>
    <w:rsid w:val="00B604D6"/>
    <w:rsid w:val="00B61846"/>
    <w:rsid w:val="00B61D7D"/>
    <w:rsid w:val="00B61EE1"/>
    <w:rsid w:val="00B62B92"/>
    <w:rsid w:val="00B62C0B"/>
    <w:rsid w:val="00B651B1"/>
    <w:rsid w:val="00B65F62"/>
    <w:rsid w:val="00B669AD"/>
    <w:rsid w:val="00B6708B"/>
    <w:rsid w:val="00B674CA"/>
    <w:rsid w:val="00B70A57"/>
    <w:rsid w:val="00B70B59"/>
    <w:rsid w:val="00B712F1"/>
    <w:rsid w:val="00B71388"/>
    <w:rsid w:val="00B72324"/>
    <w:rsid w:val="00B733CA"/>
    <w:rsid w:val="00B7346F"/>
    <w:rsid w:val="00B7383D"/>
    <w:rsid w:val="00B74052"/>
    <w:rsid w:val="00B74788"/>
    <w:rsid w:val="00B74FE9"/>
    <w:rsid w:val="00B75086"/>
    <w:rsid w:val="00B75AF3"/>
    <w:rsid w:val="00B762F2"/>
    <w:rsid w:val="00B76B55"/>
    <w:rsid w:val="00B77045"/>
    <w:rsid w:val="00B77A68"/>
    <w:rsid w:val="00B77CAA"/>
    <w:rsid w:val="00B80417"/>
    <w:rsid w:val="00B81790"/>
    <w:rsid w:val="00B81DB8"/>
    <w:rsid w:val="00B822C0"/>
    <w:rsid w:val="00B82332"/>
    <w:rsid w:val="00B82ADC"/>
    <w:rsid w:val="00B82C37"/>
    <w:rsid w:val="00B83EA7"/>
    <w:rsid w:val="00B83EC6"/>
    <w:rsid w:val="00B85059"/>
    <w:rsid w:val="00B861EC"/>
    <w:rsid w:val="00B869A7"/>
    <w:rsid w:val="00B872F6"/>
    <w:rsid w:val="00B90ED1"/>
    <w:rsid w:val="00B91A3B"/>
    <w:rsid w:val="00B91F6E"/>
    <w:rsid w:val="00B91FFC"/>
    <w:rsid w:val="00B923B6"/>
    <w:rsid w:val="00B92504"/>
    <w:rsid w:val="00B9344B"/>
    <w:rsid w:val="00B94355"/>
    <w:rsid w:val="00B965B0"/>
    <w:rsid w:val="00B96903"/>
    <w:rsid w:val="00B96B0D"/>
    <w:rsid w:val="00B96BCA"/>
    <w:rsid w:val="00B971C1"/>
    <w:rsid w:val="00B97C31"/>
    <w:rsid w:val="00BA000B"/>
    <w:rsid w:val="00BA0224"/>
    <w:rsid w:val="00BA0EF7"/>
    <w:rsid w:val="00BA2A66"/>
    <w:rsid w:val="00BA30DB"/>
    <w:rsid w:val="00BA36CC"/>
    <w:rsid w:val="00BA388D"/>
    <w:rsid w:val="00BA411D"/>
    <w:rsid w:val="00BA4671"/>
    <w:rsid w:val="00BA46D8"/>
    <w:rsid w:val="00BA48F5"/>
    <w:rsid w:val="00BA58CE"/>
    <w:rsid w:val="00BA5A4A"/>
    <w:rsid w:val="00BA62AC"/>
    <w:rsid w:val="00BA6441"/>
    <w:rsid w:val="00BB012A"/>
    <w:rsid w:val="00BB1796"/>
    <w:rsid w:val="00BB18A4"/>
    <w:rsid w:val="00BB2011"/>
    <w:rsid w:val="00BB204E"/>
    <w:rsid w:val="00BB36DA"/>
    <w:rsid w:val="00BB3BDE"/>
    <w:rsid w:val="00BB54AE"/>
    <w:rsid w:val="00BB5E16"/>
    <w:rsid w:val="00BB654F"/>
    <w:rsid w:val="00BB6AD4"/>
    <w:rsid w:val="00BB6C5A"/>
    <w:rsid w:val="00BB77D0"/>
    <w:rsid w:val="00BC14B7"/>
    <w:rsid w:val="00BC21A4"/>
    <w:rsid w:val="00BC2321"/>
    <w:rsid w:val="00BC3672"/>
    <w:rsid w:val="00BC4908"/>
    <w:rsid w:val="00BC4CA5"/>
    <w:rsid w:val="00BC52F4"/>
    <w:rsid w:val="00BC57D6"/>
    <w:rsid w:val="00BC5F58"/>
    <w:rsid w:val="00BC65E7"/>
    <w:rsid w:val="00BC77DD"/>
    <w:rsid w:val="00BD0206"/>
    <w:rsid w:val="00BD08A9"/>
    <w:rsid w:val="00BD0D61"/>
    <w:rsid w:val="00BD13FF"/>
    <w:rsid w:val="00BD269B"/>
    <w:rsid w:val="00BD4C72"/>
    <w:rsid w:val="00BD4D38"/>
    <w:rsid w:val="00BD5052"/>
    <w:rsid w:val="00BD6355"/>
    <w:rsid w:val="00BD66D5"/>
    <w:rsid w:val="00BD6C04"/>
    <w:rsid w:val="00BD6DEB"/>
    <w:rsid w:val="00BD6F57"/>
    <w:rsid w:val="00BD715E"/>
    <w:rsid w:val="00BD78DC"/>
    <w:rsid w:val="00BE1FBB"/>
    <w:rsid w:val="00BE26EC"/>
    <w:rsid w:val="00BE3AD8"/>
    <w:rsid w:val="00BE3F5D"/>
    <w:rsid w:val="00BE4891"/>
    <w:rsid w:val="00BE57E2"/>
    <w:rsid w:val="00BE72BE"/>
    <w:rsid w:val="00BE78BA"/>
    <w:rsid w:val="00BF0393"/>
    <w:rsid w:val="00BF0EC4"/>
    <w:rsid w:val="00BF0F76"/>
    <w:rsid w:val="00BF189F"/>
    <w:rsid w:val="00BF1EFF"/>
    <w:rsid w:val="00BF25A2"/>
    <w:rsid w:val="00BF28F9"/>
    <w:rsid w:val="00BF48D3"/>
    <w:rsid w:val="00BF4E45"/>
    <w:rsid w:val="00BF4E97"/>
    <w:rsid w:val="00BF4ECB"/>
    <w:rsid w:val="00BF4F04"/>
    <w:rsid w:val="00BF58B6"/>
    <w:rsid w:val="00BF5B29"/>
    <w:rsid w:val="00BF6479"/>
    <w:rsid w:val="00BF7BB7"/>
    <w:rsid w:val="00BF7EF6"/>
    <w:rsid w:val="00C00F41"/>
    <w:rsid w:val="00C02965"/>
    <w:rsid w:val="00C02F63"/>
    <w:rsid w:val="00C03AB1"/>
    <w:rsid w:val="00C04309"/>
    <w:rsid w:val="00C054F2"/>
    <w:rsid w:val="00C06151"/>
    <w:rsid w:val="00C06427"/>
    <w:rsid w:val="00C06517"/>
    <w:rsid w:val="00C07B59"/>
    <w:rsid w:val="00C07E20"/>
    <w:rsid w:val="00C101F0"/>
    <w:rsid w:val="00C10622"/>
    <w:rsid w:val="00C1170D"/>
    <w:rsid w:val="00C11B9B"/>
    <w:rsid w:val="00C11BC3"/>
    <w:rsid w:val="00C123F6"/>
    <w:rsid w:val="00C17769"/>
    <w:rsid w:val="00C17AC7"/>
    <w:rsid w:val="00C21004"/>
    <w:rsid w:val="00C21B7A"/>
    <w:rsid w:val="00C221B1"/>
    <w:rsid w:val="00C235BA"/>
    <w:rsid w:val="00C251CC"/>
    <w:rsid w:val="00C2533F"/>
    <w:rsid w:val="00C2691F"/>
    <w:rsid w:val="00C26A14"/>
    <w:rsid w:val="00C272CB"/>
    <w:rsid w:val="00C27B01"/>
    <w:rsid w:val="00C303FD"/>
    <w:rsid w:val="00C304CE"/>
    <w:rsid w:val="00C316E3"/>
    <w:rsid w:val="00C32A11"/>
    <w:rsid w:val="00C32BCB"/>
    <w:rsid w:val="00C32CDA"/>
    <w:rsid w:val="00C3326A"/>
    <w:rsid w:val="00C3418B"/>
    <w:rsid w:val="00C34308"/>
    <w:rsid w:val="00C349C6"/>
    <w:rsid w:val="00C34ED3"/>
    <w:rsid w:val="00C3578C"/>
    <w:rsid w:val="00C36F11"/>
    <w:rsid w:val="00C37C97"/>
    <w:rsid w:val="00C40022"/>
    <w:rsid w:val="00C42121"/>
    <w:rsid w:val="00C42E7E"/>
    <w:rsid w:val="00C430D5"/>
    <w:rsid w:val="00C449C3"/>
    <w:rsid w:val="00C4596B"/>
    <w:rsid w:val="00C47733"/>
    <w:rsid w:val="00C47DC7"/>
    <w:rsid w:val="00C50A75"/>
    <w:rsid w:val="00C52283"/>
    <w:rsid w:val="00C524CC"/>
    <w:rsid w:val="00C52586"/>
    <w:rsid w:val="00C529DF"/>
    <w:rsid w:val="00C52B3A"/>
    <w:rsid w:val="00C53D9D"/>
    <w:rsid w:val="00C5463A"/>
    <w:rsid w:val="00C56112"/>
    <w:rsid w:val="00C5617B"/>
    <w:rsid w:val="00C56AD3"/>
    <w:rsid w:val="00C577BD"/>
    <w:rsid w:val="00C60CA8"/>
    <w:rsid w:val="00C60EDC"/>
    <w:rsid w:val="00C61300"/>
    <w:rsid w:val="00C62AFB"/>
    <w:rsid w:val="00C62B88"/>
    <w:rsid w:val="00C6360A"/>
    <w:rsid w:val="00C63D4A"/>
    <w:rsid w:val="00C64634"/>
    <w:rsid w:val="00C67159"/>
    <w:rsid w:val="00C6737E"/>
    <w:rsid w:val="00C677D4"/>
    <w:rsid w:val="00C71A5D"/>
    <w:rsid w:val="00C71FBE"/>
    <w:rsid w:val="00C73473"/>
    <w:rsid w:val="00C7447E"/>
    <w:rsid w:val="00C74583"/>
    <w:rsid w:val="00C7586E"/>
    <w:rsid w:val="00C75EA5"/>
    <w:rsid w:val="00C76157"/>
    <w:rsid w:val="00C7672A"/>
    <w:rsid w:val="00C76782"/>
    <w:rsid w:val="00C7699B"/>
    <w:rsid w:val="00C76D44"/>
    <w:rsid w:val="00C775B4"/>
    <w:rsid w:val="00C77A9D"/>
    <w:rsid w:val="00C80B79"/>
    <w:rsid w:val="00C81426"/>
    <w:rsid w:val="00C81535"/>
    <w:rsid w:val="00C81B36"/>
    <w:rsid w:val="00C833E8"/>
    <w:rsid w:val="00C838BC"/>
    <w:rsid w:val="00C84217"/>
    <w:rsid w:val="00C8609E"/>
    <w:rsid w:val="00C86EEA"/>
    <w:rsid w:val="00C87244"/>
    <w:rsid w:val="00C8728E"/>
    <w:rsid w:val="00C87B2C"/>
    <w:rsid w:val="00C90395"/>
    <w:rsid w:val="00C90BD7"/>
    <w:rsid w:val="00C913F9"/>
    <w:rsid w:val="00C9264A"/>
    <w:rsid w:val="00C93034"/>
    <w:rsid w:val="00C945B0"/>
    <w:rsid w:val="00C946DA"/>
    <w:rsid w:val="00C94AB2"/>
    <w:rsid w:val="00C97165"/>
    <w:rsid w:val="00C97A7D"/>
    <w:rsid w:val="00C97AEF"/>
    <w:rsid w:val="00CA0D12"/>
    <w:rsid w:val="00CA1B84"/>
    <w:rsid w:val="00CA3946"/>
    <w:rsid w:val="00CA402D"/>
    <w:rsid w:val="00CA4176"/>
    <w:rsid w:val="00CA4280"/>
    <w:rsid w:val="00CA45E3"/>
    <w:rsid w:val="00CA4B0C"/>
    <w:rsid w:val="00CA4DF2"/>
    <w:rsid w:val="00CA7136"/>
    <w:rsid w:val="00CA7837"/>
    <w:rsid w:val="00CA7AC1"/>
    <w:rsid w:val="00CB010D"/>
    <w:rsid w:val="00CB0D8C"/>
    <w:rsid w:val="00CB2A6F"/>
    <w:rsid w:val="00CB3B7B"/>
    <w:rsid w:val="00CB406A"/>
    <w:rsid w:val="00CB4668"/>
    <w:rsid w:val="00CB4D64"/>
    <w:rsid w:val="00CB521F"/>
    <w:rsid w:val="00CC1A27"/>
    <w:rsid w:val="00CC1F2B"/>
    <w:rsid w:val="00CC20A5"/>
    <w:rsid w:val="00CC2646"/>
    <w:rsid w:val="00CC288C"/>
    <w:rsid w:val="00CC2FC5"/>
    <w:rsid w:val="00CC393A"/>
    <w:rsid w:val="00CC48B0"/>
    <w:rsid w:val="00CC4B37"/>
    <w:rsid w:val="00CC4CF4"/>
    <w:rsid w:val="00CC4EAE"/>
    <w:rsid w:val="00CC5511"/>
    <w:rsid w:val="00CC587C"/>
    <w:rsid w:val="00CC603C"/>
    <w:rsid w:val="00CC684D"/>
    <w:rsid w:val="00CC7790"/>
    <w:rsid w:val="00CD0F89"/>
    <w:rsid w:val="00CD1BBB"/>
    <w:rsid w:val="00CD283D"/>
    <w:rsid w:val="00CD29EC"/>
    <w:rsid w:val="00CD2CD5"/>
    <w:rsid w:val="00CD498E"/>
    <w:rsid w:val="00CD4C63"/>
    <w:rsid w:val="00CD69F8"/>
    <w:rsid w:val="00CD7045"/>
    <w:rsid w:val="00CE1BAE"/>
    <w:rsid w:val="00CE27AF"/>
    <w:rsid w:val="00CE41B0"/>
    <w:rsid w:val="00CE4A55"/>
    <w:rsid w:val="00CE6522"/>
    <w:rsid w:val="00CE6920"/>
    <w:rsid w:val="00CE7092"/>
    <w:rsid w:val="00CE720E"/>
    <w:rsid w:val="00CE7AEE"/>
    <w:rsid w:val="00CF06D0"/>
    <w:rsid w:val="00CF2070"/>
    <w:rsid w:val="00CF315D"/>
    <w:rsid w:val="00CF33E1"/>
    <w:rsid w:val="00CF3688"/>
    <w:rsid w:val="00CF41EB"/>
    <w:rsid w:val="00CF4408"/>
    <w:rsid w:val="00CF533E"/>
    <w:rsid w:val="00CF5661"/>
    <w:rsid w:val="00CF7209"/>
    <w:rsid w:val="00CF77B8"/>
    <w:rsid w:val="00D0054E"/>
    <w:rsid w:val="00D00C2F"/>
    <w:rsid w:val="00D0238C"/>
    <w:rsid w:val="00D031DC"/>
    <w:rsid w:val="00D03904"/>
    <w:rsid w:val="00D046AC"/>
    <w:rsid w:val="00D04B9B"/>
    <w:rsid w:val="00D053CE"/>
    <w:rsid w:val="00D0564B"/>
    <w:rsid w:val="00D05AE6"/>
    <w:rsid w:val="00D06CEE"/>
    <w:rsid w:val="00D10143"/>
    <w:rsid w:val="00D1176E"/>
    <w:rsid w:val="00D11DD6"/>
    <w:rsid w:val="00D1357C"/>
    <w:rsid w:val="00D13781"/>
    <w:rsid w:val="00D13A97"/>
    <w:rsid w:val="00D13EE5"/>
    <w:rsid w:val="00D158B2"/>
    <w:rsid w:val="00D15C62"/>
    <w:rsid w:val="00D15E42"/>
    <w:rsid w:val="00D17B82"/>
    <w:rsid w:val="00D202FB"/>
    <w:rsid w:val="00D20ECE"/>
    <w:rsid w:val="00D22D22"/>
    <w:rsid w:val="00D23A01"/>
    <w:rsid w:val="00D23E40"/>
    <w:rsid w:val="00D245D1"/>
    <w:rsid w:val="00D2593D"/>
    <w:rsid w:val="00D30CC3"/>
    <w:rsid w:val="00D31674"/>
    <w:rsid w:val="00D31E8E"/>
    <w:rsid w:val="00D32222"/>
    <w:rsid w:val="00D32F21"/>
    <w:rsid w:val="00D335E4"/>
    <w:rsid w:val="00D336F8"/>
    <w:rsid w:val="00D3454E"/>
    <w:rsid w:val="00D34EE9"/>
    <w:rsid w:val="00D35193"/>
    <w:rsid w:val="00D365F6"/>
    <w:rsid w:val="00D37FD2"/>
    <w:rsid w:val="00D40261"/>
    <w:rsid w:val="00D403F9"/>
    <w:rsid w:val="00D40A37"/>
    <w:rsid w:val="00D416CE"/>
    <w:rsid w:val="00D41C23"/>
    <w:rsid w:val="00D41E1A"/>
    <w:rsid w:val="00D41F23"/>
    <w:rsid w:val="00D41FF1"/>
    <w:rsid w:val="00D420DF"/>
    <w:rsid w:val="00D4244C"/>
    <w:rsid w:val="00D43924"/>
    <w:rsid w:val="00D43D1D"/>
    <w:rsid w:val="00D44090"/>
    <w:rsid w:val="00D44E93"/>
    <w:rsid w:val="00D459F8"/>
    <w:rsid w:val="00D467AB"/>
    <w:rsid w:val="00D47FC9"/>
    <w:rsid w:val="00D501A1"/>
    <w:rsid w:val="00D50AC0"/>
    <w:rsid w:val="00D50BCF"/>
    <w:rsid w:val="00D5154F"/>
    <w:rsid w:val="00D535D9"/>
    <w:rsid w:val="00D5360C"/>
    <w:rsid w:val="00D54064"/>
    <w:rsid w:val="00D5484C"/>
    <w:rsid w:val="00D54C19"/>
    <w:rsid w:val="00D55DEC"/>
    <w:rsid w:val="00D57624"/>
    <w:rsid w:val="00D57E5B"/>
    <w:rsid w:val="00D61585"/>
    <w:rsid w:val="00D62F09"/>
    <w:rsid w:val="00D64320"/>
    <w:rsid w:val="00D6445A"/>
    <w:rsid w:val="00D6515B"/>
    <w:rsid w:val="00D65FA7"/>
    <w:rsid w:val="00D6611D"/>
    <w:rsid w:val="00D66BF7"/>
    <w:rsid w:val="00D671C8"/>
    <w:rsid w:val="00D67C49"/>
    <w:rsid w:val="00D67C5B"/>
    <w:rsid w:val="00D712D5"/>
    <w:rsid w:val="00D71551"/>
    <w:rsid w:val="00D71E1D"/>
    <w:rsid w:val="00D72526"/>
    <w:rsid w:val="00D728E6"/>
    <w:rsid w:val="00D736DE"/>
    <w:rsid w:val="00D74905"/>
    <w:rsid w:val="00D74BAE"/>
    <w:rsid w:val="00D758D5"/>
    <w:rsid w:val="00D7672F"/>
    <w:rsid w:val="00D77D69"/>
    <w:rsid w:val="00D77DEC"/>
    <w:rsid w:val="00D80C15"/>
    <w:rsid w:val="00D81449"/>
    <w:rsid w:val="00D81D5F"/>
    <w:rsid w:val="00D81E1B"/>
    <w:rsid w:val="00D824EA"/>
    <w:rsid w:val="00D82811"/>
    <w:rsid w:val="00D82857"/>
    <w:rsid w:val="00D82D83"/>
    <w:rsid w:val="00D8387D"/>
    <w:rsid w:val="00D842DC"/>
    <w:rsid w:val="00D84E96"/>
    <w:rsid w:val="00D85DAE"/>
    <w:rsid w:val="00D86311"/>
    <w:rsid w:val="00D876E1"/>
    <w:rsid w:val="00D87E9C"/>
    <w:rsid w:val="00D90856"/>
    <w:rsid w:val="00D908E4"/>
    <w:rsid w:val="00D909B5"/>
    <w:rsid w:val="00D92077"/>
    <w:rsid w:val="00D92208"/>
    <w:rsid w:val="00D92C59"/>
    <w:rsid w:val="00D92E4C"/>
    <w:rsid w:val="00D944D9"/>
    <w:rsid w:val="00D9491C"/>
    <w:rsid w:val="00D95A10"/>
    <w:rsid w:val="00D96E36"/>
    <w:rsid w:val="00D9782F"/>
    <w:rsid w:val="00DA1777"/>
    <w:rsid w:val="00DA20DA"/>
    <w:rsid w:val="00DA2887"/>
    <w:rsid w:val="00DA329B"/>
    <w:rsid w:val="00DA3655"/>
    <w:rsid w:val="00DA3AC4"/>
    <w:rsid w:val="00DA3DAD"/>
    <w:rsid w:val="00DA4360"/>
    <w:rsid w:val="00DA53C2"/>
    <w:rsid w:val="00DA61F6"/>
    <w:rsid w:val="00DA70E3"/>
    <w:rsid w:val="00DA7BB8"/>
    <w:rsid w:val="00DA7DA0"/>
    <w:rsid w:val="00DA7E2B"/>
    <w:rsid w:val="00DB11C0"/>
    <w:rsid w:val="00DB2247"/>
    <w:rsid w:val="00DB2AE1"/>
    <w:rsid w:val="00DB2B9D"/>
    <w:rsid w:val="00DB3CB0"/>
    <w:rsid w:val="00DB48D0"/>
    <w:rsid w:val="00DB4944"/>
    <w:rsid w:val="00DB4D74"/>
    <w:rsid w:val="00DB5068"/>
    <w:rsid w:val="00DB5973"/>
    <w:rsid w:val="00DB5EAD"/>
    <w:rsid w:val="00DB64F4"/>
    <w:rsid w:val="00DC1C2A"/>
    <w:rsid w:val="00DC1C41"/>
    <w:rsid w:val="00DC22A1"/>
    <w:rsid w:val="00DC29B9"/>
    <w:rsid w:val="00DC4474"/>
    <w:rsid w:val="00DC44A3"/>
    <w:rsid w:val="00DC47EB"/>
    <w:rsid w:val="00DC4AF9"/>
    <w:rsid w:val="00DC5581"/>
    <w:rsid w:val="00DC60B9"/>
    <w:rsid w:val="00DC67A2"/>
    <w:rsid w:val="00DC79EA"/>
    <w:rsid w:val="00DD015D"/>
    <w:rsid w:val="00DD0276"/>
    <w:rsid w:val="00DD1C94"/>
    <w:rsid w:val="00DD215D"/>
    <w:rsid w:val="00DD2292"/>
    <w:rsid w:val="00DD2695"/>
    <w:rsid w:val="00DD2971"/>
    <w:rsid w:val="00DD304E"/>
    <w:rsid w:val="00DD3EC3"/>
    <w:rsid w:val="00DD40A8"/>
    <w:rsid w:val="00DD4582"/>
    <w:rsid w:val="00DD48A6"/>
    <w:rsid w:val="00DD6FC0"/>
    <w:rsid w:val="00DE019E"/>
    <w:rsid w:val="00DE0C22"/>
    <w:rsid w:val="00DE174B"/>
    <w:rsid w:val="00DE1A2A"/>
    <w:rsid w:val="00DE211C"/>
    <w:rsid w:val="00DE2241"/>
    <w:rsid w:val="00DE2788"/>
    <w:rsid w:val="00DE2A01"/>
    <w:rsid w:val="00DE2A86"/>
    <w:rsid w:val="00DE317C"/>
    <w:rsid w:val="00DE37C8"/>
    <w:rsid w:val="00DE514B"/>
    <w:rsid w:val="00DE5BED"/>
    <w:rsid w:val="00DE5DE9"/>
    <w:rsid w:val="00DE5E7E"/>
    <w:rsid w:val="00DE68E9"/>
    <w:rsid w:val="00DE6BD1"/>
    <w:rsid w:val="00DE7B16"/>
    <w:rsid w:val="00DF086E"/>
    <w:rsid w:val="00DF1373"/>
    <w:rsid w:val="00DF1B42"/>
    <w:rsid w:val="00DF1B74"/>
    <w:rsid w:val="00DF2536"/>
    <w:rsid w:val="00DF2B43"/>
    <w:rsid w:val="00DF4791"/>
    <w:rsid w:val="00DF534D"/>
    <w:rsid w:val="00DF5362"/>
    <w:rsid w:val="00DF55C5"/>
    <w:rsid w:val="00DF595B"/>
    <w:rsid w:val="00DF5F22"/>
    <w:rsid w:val="00DF6BA3"/>
    <w:rsid w:val="00DF6C32"/>
    <w:rsid w:val="00DF6E37"/>
    <w:rsid w:val="00DF7002"/>
    <w:rsid w:val="00DF7460"/>
    <w:rsid w:val="00E00927"/>
    <w:rsid w:val="00E00B9A"/>
    <w:rsid w:val="00E0217E"/>
    <w:rsid w:val="00E0218C"/>
    <w:rsid w:val="00E035CA"/>
    <w:rsid w:val="00E036C6"/>
    <w:rsid w:val="00E04492"/>
    <w:rsid w:val="00E04CB2"/>
    <w:rsid w:val="00E05F01"/>
    <w:rsid w:val="00E061C6"/>
    <w:rsid w:val="00E10891"/>
    <w:rsid w:val="00E11771"/>
    <w:rsid w:val="00E1212A"/>
    <w:rsid w:val="00E12C8D"/>
    <w:rsid w:val="00E131AB"/>
    <w:rsid w:val="00E1352E"/>
    <w:rsid w:val="00E13EDB"/>
    <w:rsid w:val="00E1493A"/>
    <w:rsid w:val="00E156D4"/>
    <w:rsid w:val="00E17614"/>
    <w:rsid w:val="00E178CE"/>
    <w:rsid w:val="00E17966"/>
    <w:rsid w:val="00E17DDA"/>
    <w:rsid w:val="00E21201"/>
    <w:rsid w:val="00E21725"/>
    <w:rsid w:val="00E21DC1"/>
    <w:rsid w:val="00E21F4C"/>
    <w:rsid w:val="00E21FAE"/>
    <w:rsid w:val="00E220C7"/>
    <w:rsid w:val="00E23499"/>
    <w:rsid w:val="00E23F27"/>
    <w:rsid w:val="00E25559"/>
    <w:rsid w:val="00E2589D"/>
    <w:rsid w:val="00E264C0"/>
    <w:rsid w:val="00E27154"/>
    <w:rsid w:val="00E278D2"/>
    <w:rsid w:val="00E27957"/>
    <w:rsid w:val="00E27AF2"/>
    <w:rsid w:val="00E30017"/>
    <w:rsid w:val="00E300D3"/>
    <w:rsid w:val="00E3035A"/>
    <w:rsid w:val="00E3250C"/>
    <w:rsid w:val="00E32FD2"/>
    <w:rsid w:val="00E3362B"/>
    <w:rsid w:val="00E33730"/>
    <w:rsid w:val="00E33969"/>
    <w:rsid w:val="00E33C6E"/>
    <w:rsid w:val="00E3412A"/>
    <w:rsid w:val="00E341E1"/>
    <w:rsid w:val="00E3448A"/>
    <w:rsid w:val="00E34A91"/>
    <w:rsid w:val="00E34CD1"/>
    <w:rsid w:val="00E353B2"/>
    <w:rsid w:val="00E3542C"/>
    <w:rsid w:val="00E356A7"/>
    <w:rsid w:val="00E373A7"/>
    <w:rsid w:val="00E37C32"/>
    <w:rsid w:val="00E40A4A"/>
    <w:rsid w:val="00E437C4"/>
    <w:rsid w:val="00E43E16"/>
    <w:rsid w:val="00E43E96"/>
    <w:rsid w:val="00E447BD"/>
    <w:rsid w:val="00E44DC6"/>
    <w:rsid w:val="00E454BC"/>
    <w:rsid w:val="00E45E8E"/>
    <w:rsid w:val="00E470BE"/>
    <w:rsid w:val="00E47E41"/>
    <w:rsid w:val="00E51E5A"/>
    <w:rsid w:val="00E539B2"/>
    <w:rsid w:val="00E55662"/>
    <w:rsid w:val="00E55F00"/>
    <w:rsid w:val="00E5656C"/>
    <w:rsid w:val="00E57650"/>
    <w:rsid w:val="00E5778F"/>
    <w:rsid w:val="00E57A0B"/>
    <w:rsid w:val="00E60CF8"/>
    <w:rsid w:val="00E61099"/>
    <w:rsid w:val="00E620A8"/>
    <w:rsid w:val="00E62233"/>
    <w:rsid w:val="00E62279"/>
    <w:rsid w:val="00E62FD5"/>
    <w:rsid w:val="00E63349"/>
    <w:rsid w:val="00E63DEC"/>
    <w:rsid w:val="00E644BF"/>
    <w:rsid w:val="00E6527C"/>
    <w:rsid w:val="00E658ED"/>
    <w:rsid w:val="00E66D62"/>
    <w:rsid w:val="00E7082A"/>
    <w:rsid w:val="00E70F92"/>
    <w:rsid w:val="00E7223C"/>
    <w:rsid w:val="00E726C7"/>
    <w:rsid w:val="00E72B43"/>
    <w:rsid w:val="00E72D8A"/>
    <w:rsid w:val="00E736D8"/>
    <w:rsid w:val="00E7425F"/>
    <w:rsid w:val="00E746ED"/>
    <w:rsid w:val="00E74FE4"/>
    <w:rsid w:val="00E750F3"/>
    <w:rsid w:val="00E76668"/>
    <w:rsid w:val="00E76CBD"/>
    <w:rsid w:val="00E77C1A"/>
    <w:rsid w:val="00E8218F"/>
    <w:rsid w:val="00E830B3"/>
    <w:rsid w:val="00E8443E"/>
    <w:rsid w:val="00E8626F"/>
    <w:rsid w:val="00E86B24"/>
    <w:rsid w:val="00E870E5"/>
    <w:rsid w:val="00E8791E"/>
    <w:rsid w:val="00E90485"/>
    <w:rsid w:val="00E9241C"/>
    <w:rsid w:val="00E924F4"/>
    <w:rsid w:val="00E925EB"/>
    <w:rsid w:val="00E92C5B"/>
    <w:rsid w:val="00E93006"/>
    <w:rsid w:val="00E932D4"/>
    <w:rsid w:val="00E9381F"/>
    <w:rsid w:val="00E93AF0"/>
    <w:rsid w:val="00E95AAD"/>
    <w:rsid w:val="00E96786"/>
    <w:rsid w:val="00E9685A"/>
    <w:rsid w:val="00E96B73"/>
    <w:rsid w:val="00E9706D"/>
    <w:rsid w:val="00E97F51"/>
    <w:rsid w:val="00EA03A1"/>
    <w:rsid w:val="00EA058D"/>
    <w:rsid w:val="00EA0F3F"/>
    <w:rsid w:val="00EA3131"/>
    <w:rsid w:val="00EA337D"/>
    <w:rsid w:val="00EA36EE"/>
    <w:rsid w:val="00EA3DB2"/>
    <w:rsid w:val="00EA41AE"/>
    <w:rsid w:val="00EA4485"/>
    <w:rsid w:val="00EA465B"/>
    <w:rsid w:val="00EA46A4"/>
    <w:rsid w:val="00EA604D"/>
    <w:rsid w:val="00EA6227"/>
    <w:rsid w:val="00EA6309"/>
    <w:rsid w:val="00EA6AF6"/>
    <w:rsid w:val="00EA719A"/>
    <w:rsid w:val="00EA730B"/>
    <w:rsid w:val="00EA7B71"/>
    <w:rsid w:val="00EB0C47"/>
    <w:rsid w:val="00EB1AB6"/>
    <w:rsid w:val="00EB2F3A"/>
    <w:rsid w:val="00EB34FF"/>
    <w:rsid w:val="00EB3563"/>
    <w:rsid w:val="00EB3BA5"/>
    <w:rsid w:val="00EB4834"/>
    <w:rsid w:val="00EB5137"/>
    <w:rsid w:val="00EB5FD5"/>
    <w:rsid w:val="00EB62DD"/>
    <w:rsid w:val="00EB7D71"/>
    <w:rsid w:val="00EC0E86"/>
    <w:rsid w:val="00EC2CA2"/>
    <w:rsid w:val="00EC33AF"/>
    <w:rsid w:val="00EC5C7F"/>
    <w:rsid w:val="00EC6006"/>
    <w:rsid w:val="00EC64F0"/>
    <w:rsid w:val="00EC6D89"/>
    <w:rsid w:val="00EC716C"/>
    <w:rsid w:val="00EC7FA4"/>
    <w:rsid w:val="00ED042A"/>
    <w:rsid w:val="00ED0CB1"/>
    <w:rsid w:val="00ED1203"/>
    <w:rsid w:val="00ED1AC9"/>
    <w:rsid w:val="00ED1D43"/>
    <w:rsid w:val="00ED2350"/>
    <w:rsid w:val="00ED25E6"/>
    <w:rsid w:val="00ED2ED7"/>
    <w:rsid w:val="00ED31D8"/>
    <w:rsid w:val="00ED3B90"/>
    <w:rsid w:val="00ED4A95"/>
    <w:rsid w:val="00ED4AE3"/>
    <w:rsid w:val="00ED4C6A"/>
    <w:rsid w:val="00ED524E"/>
    <w:rsid w:val="00ED5C38"/>
    <w:rsid w:val="00ED5F2D"/>
    <w:rsid w:val="00ED6087"/>
    <w:rsid w:val="00ED6EB4"/>
    <w:rsid w:val="00ED6F71"/>
    <w:rsid w:val="00ED7952"/>
    <w:rsid w:val="00EE0BD1"/>
    <w:rsid w:val="00EE0D17"/>
    <w:rsid w:val="00EE12D8"/>
    <w:rsid w:val="00EE16A8"/>
    <w:rsid w:val="00EE19CB"/>
    <w:rsid w:val="00EE1B7D"/>
    <w:rsid w:val="00EE350E"/>
    <w:rsid w:val="00EE36D2"/>
    <w:rsid w:val="00EE3A41"/>
    <w:rsid w:val="00EE3BB3"/>
    <w:rsid w:val="00EE3D07"/>
    <w:rsid w:val="00EE54B3"/>
    <w:rsid w:val="00EE5677"/>
    <w:rsid w:val="00EE60AB"/>
    <w:rsid w:val="00EE72FA"/>
    <w:rsid w:val="00EE7DEE"/>
    <w:rsid w:val="00EF0195"/>
    <w:rsid w:val="00EF1FF1"/>
    <w:rsid w:val="00EF3D7C"/>
    <w:rsid w:val="00EF4959"/>
    <w:rsid w:val="00EF530D"/>
    <w:rsid w:val="00EF5A57"/>
    <w:rsid w:val="00EF5BB6"/>
    <w:rsid w:val="00EF6154"/>
    <w:rsid w:val="00F010B9"/>
    <w:rsid w:val="00F0177B"/>
    <w:rsid w:val="00F01BB2"/>
    <w:rsid w:val="00F02040"/>
    <w:rsid w:val="00F024A8"/>
    <w:rsid w:val="00F02729"/>
    <w:rsid w:val="00F037CA"/>
    <w:rsid w:val="00F05652"/>
    <w:rsid w:val="00F06330"/>
    <w:rsid w:val="00F06359"/>
    <w:rsid w:val="00F07F6A"/>
    <w:rsid w:val="00F10B57"/>
    <w:rsid w:val="00F12740"/>
    <w:rsid w:val="00F128CB"/>
    <w:rsid w:val="00F138B9"/>
    <w:rsid w:val="00F14A57"/>
    <w:rsid w:val="00F1507A"/>
    <w:rsid w:val="00F21467"/>
    <w:rsid w:val="00F21727"/>
    <w:rsid w:val="00F21D9F"/>
    <w:rsid w:val="00F230AE"/>
    <w:rsid w:val="00F23283"/>
    <w:rsid w:val="00F2332C"/>
    <w:rsid w:val="00F234B7"/>
    <w:rsid w:val="00F2452C"/>
    <w:rsid w:val="00F24FD0"/>
    <w:rsid w:val="00F256EB"/>
    <w:rsid w:val="00F26F51"/>
    <w:rsid w:val="00F272AE"/>
    <w:rsid w:val="00F2746B"/>
    <w:rsid w:val="00F278CA"/>
    <w:rsid w:val="00F303A0"/>
    <w:rsid w:val="00F30996"/>
    <w:rsid w:val="00F319B9"/>
    <w:rsid w:val="00F31C9D"/>
    <w:rsid w:val="00F32953"/>
    <w:rsid w:val="00F32C16"/>
    <w:rsid w:val="00F32C5D"/>
    <w:rsid w:val="00F3424A"/>
    <w:rsid w:val="00F35533"/>
    <w:rsid w:val="00F361F6"/>
    <w:rsid w:val="00F367DD"/>
    <w:rsid w:val="00F36B92"/>
    <w:rsid w:val="00F36BC5"/>
    <w:rsid w:val="00F37EE0"/>
    <w:rsid w:val="00F40AA9"/>
    <w:rsid w:val="00F411B3"/>
    <w:rsid w:val="00F41D9C"/>
    <w:rsid w:val="00F428E5"/>
    <w:rsid w:val="00F43095"/>
    <w:rsid w:val="00F43F7F"/>
    <w:rsid w:val="00F44D36"/>
    <w:rsid w:val="00F4641A"/>
    <w:rsid w:val="00F4686B"/>
    <w:rsid w:val="00F46AB2"/>
    <w:rsid w:val="00F47E59"/>
    <w:rsid w:val="00F505D8"/>
    <w:rsid w:val="00F511B9"/>
    <w:rsid w:val="00F523A7"/>
    <w:rsid w:val="00F52F4F"/>
    <w:rsid w:val="00F5349F"/>
    <w:rsid w:val="00F54227"/>
    <w:rsid w:val="00F54543"/>
    <w:rsid w:val="00F54750"/>
    <w:rsid w:val="00F5571E"/>
    <w:rsid w:val="00F55D37"/>
    <w:rsid w:val="00F5723A"/>
    <w:rsid w:val="00F57281"/>
    <w:rsid w:val="00F572EA"/>
    <w:rsid w:val="00F5735D"/>
    <w:rsid w:val="00F576E4"/>
    <w:rsid w:val="00F57AD3"/>
    <w:rsid w:val="00F60F6F"/>
    <w:rsid w:val="00F62B6B"/>
    <w:rsid w:val="00F62C94"/>
    <w:rsid w:val="00F62F04"/>
    <w:rsid w:val="00F64A69"/>
    <w:rsid w:val="00F65C03"/>
    <w:rsid w:val="00F67F87"/>
    <w:rsid w:val="00F700D2"/>
    <w:rsid w:val="00F70778"/>
    <w:rsid w:val="00F70D9E"/>
    <w:rsid w:val="00F70EEE"/>
    <w:rsid w:val="00F71599"/>
    <w:rsid w:val="00F73330"/>
    <w:rsid w:val="00F73E6F"/>
    <w:rsid w:val="00F74DC9"/>
    <w:rsid w:val="00F756A6"/>
    <w:rsid w:val="00F75A18"/>
    <w:rsid w:val="00F75E2B"/>
    <w:rsid w:val="00F75F27"/>
    <w:rsid w:val="00F768A9"/>
    <w:rsid w:val="00F76BA2"/>
    <w:rsid w:val="00F77804"/>
    <w:rsid w:val="00F80ABD"/>
    <w:rsid w:val="00F82524"/>
    <w:rsid w:val="00F8277F"/>
    <w:rsid w:val="00F83EA3"/>
    <w:rsid w:val="00F859D7"/>
    <w:rsid w:val="00F86A1F"/>
    <w:rsid w:val="00F86E5A"/>
    <w:rsid w:val="00F879B1"/>
    <w:rsid w:val="00F87CA6"/>
    <w:rsid w:val="00F9093B"/>
    <w:rsid w:val="00F90B00"/>
    <w:rsid w:val="00F91F82"/>
    <w:rsid w:val="00F925D2"/>
    <w:rsid w:val="00F92D2C"/>
    <w:rsid w:val="00F93829"/>
    <w:rsid w:val="00F93C8D"/>
    <w:rsid w:val="00F942E6"/>
    <w:rsid w:val="00F95C2B"/>
    <w:rsid w:val="00F966F8"/>
    <w:rsid w:val="00F96AD5"/>
    <w:rsid w:val="00F96BED"/>
    <w:rsid w:val="00F973BA"/>
    <w:rsid w:val="00F97BE1"/>
    <w:rsid w:val="00FA0390"/>
    <w:rsid w:val="00FA08A0"/>
    <w:rsid w:val="00FA0D63"/>
    <w:rsid w:val="00FA0F0F"/>
    <w:rsid w:val="00FA101C"/>
    <w:rsid w:val="00FA2965"/>
    <w:rsid w:val="00FA3376"/>
    <w:rsid w:val="00FA39B5"/>
    <w:rsid w:val="00FA3A0D"/>
    <w:rsid w:val="00FA3F1C"/>
    <w:rsid w:val="00FA5382"/>
    <w:rsid w:val="00FA5B91"/>
    <w:rsid w:val="00FB015A"/>
    <w:rsid w:val="00FB0962"/>
    <w:rsid w:val="00FB0F14"/>
    <w:rsid w:val="00FB0FC2"/>
    <w:rsid w:val="00FB12A3"/>
    <w:rsid w:val="00FB1F66"/>
    <w:rsid w:val="00FB2B08"/>
    <w:rsid w:val="00FB380D"/>
    <w:rsid w:val="00FB3BCD"/>
    <w:rsid w:val="00FB47CC"/>
    <w:rsid w:val="00FB4AA2"/>
    <w:rsid w:val="00FB4AFB"/>
    <w:rsid w:val="00FB4B45"/>
    <w:rsid w:val="00FB5141"/>
    <w:rsid w:val="00FB5334"/>
    <w:rsid w:val="00FB6455"/>
    <w:rsid w:val="00FC0E25"/>
    <w:rsid w:val="00FC0F4A"/>
    <w:rsid w:val="00FC13F0"/>
    <w:rsid w:val="00FC25A4"/>
    <w:rsid w:val="00FC298C"/>
    <w:rsid w:val="00FC3F6D"/>
    <w:rsid w:val="00FC479F"/>
    <w:rsid w:val="00FC4895"/>
    <w:rsid w:val="00FC50D0"/>
    <w:rsid w:val="00FC5266"/>
    <w:rsid w:val="00FC5CE9"/>
    <w:rsid w:val="00FC637B"/>
    <w:rsid w:val="00FC65F0"/>
    <w:rsid w:val="00FD0083"/>
    <w:rsid w:val="00FD01C6"/>
    <w:rsid w:val="00FD1BFA"/>
    <w:rsid w:val="00FD1C78"/>
    <w:rsid w:val="00FD28C1"/>
    <w:rsid w:val="00FD40EB"/>
    <w:rsid w:val="00FD5539"/>
    <w:rsid w:val="00FD642F"/>
    <w:rsid w:val="00FD757D"/>
    <w:rsid w:val="00FD7696"/>
    <w:rsid w:val="00FE017D"/>
    <w:rsid w:val="00FE07A1"/>
    <w:rsid w:val="00FE1A55"/>
    <w:rsid w:val="00FE31D2"/>
    <w:rsid w:val="00FE3452"/>
    <w:rsid w:val="00FE49F3"/>
    <w:rsid w:val="00FE4E6E"/>
    <w:rsid w:val="00FE4FA3"/>
    <w:rsid w:val="00FE5517"/>
    <w:rsid w:val="00FE58A5"/>
    <w:rsid w:val="00FE5BD0"/>
    <w:rsid w:val="00FE636B"/>
    <w:rsid w:val="00FF0395"/>
    <w:rsid w:val="00FF1A00"/>
    <w:rsid w:val="00FF26DD"/>
    <w:rsid w:val="00FF3866"/>
    <w:rsid w:val="00FF3A55"/>
    <w:rsid w:val="00FF4239"/>
    <w:rsid w:val="00FF5331"/>
    <w:rsid w:val="00FF5419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F800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565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qFormat/>
    <w:rsid w:val="0030210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D08A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D08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AD3282"/>
    <w:pPr>
      <w:tabs>
        <w:tab w:val="right" w:pos="9360"/>
      </w:tabs>
      <w:spacing w:before="240" w:after="40"/>
      <w:contextualSpacing/>
      <w:jc w:val="left"/>
      <w:outlineLvl w:val="3"/>
    </w:pPr>
    <w:rPr>
      <w:rFonts w:ascii="Arial" w:eastAsia="Arial" w:hAnsi="Arial" w:cs="Arial"/>
      <w:b/>
      <w:color w:val="000000"/>
      <w:sz w:val="24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">
    <w:name w:val="Job"/>
    <w:basedOn w:val="Normal"/>
    <w:rsid w:val="00302106"/>
    <w:pPr>
      <w:spacing w:before="40"/>
    </w:pPr>
    <w:rPr>
      <w:bCs/>
      <w:iCs/>
    </w:rPr>
  </w:style>
  <w:style w:type="paragraph" w:customStyle="1" w:styleId="Name">
    <w:name w:val="Name"/>
    <w:basedOn w:val="Normal"/>
    <w:next w:val="Normal"/>
    <w:rsid w:val="00033375"/>
    <w:pPr>
      <w:spacing w:after="200" w:line="240" w:lineRule="atLeast"/>
      <w:jc w:val="center"/>
    </w:pPr>
    <w:rPr>
      <w:caps/>
      <w:spacing w:val="80"/>
      <w:sz w:val="44"/>
    </w:rPr>
  </w:style>
  <w:style w:type="character" w:customStyle="1" w:styleId="Addressbullets">
    <w:name w:val="Address bullets"/>
    <w:uiPriority w:val="1"/>
    <w:qFormat/>
    <w:rsid w:val="00302106"/>
    <w:rPr>
      <w:rFonts w:ascii="Garamond" w:eastAsia="MS Mincho" w:hAnsi="Garamond"/>
      <w:sz w:val="12"/>
    </w:rPr>
  </w:style>
  <w:style w:type="paragraph" w:customStyle="1" w:styleId="Addressline">
    <w:name w:val="Address line"/>
    <w:basedOn w:val="Normal"/>
    <w:qFormat/>
    <w:rsid w:val="00302106"/>
    <w:pPr>
      <w:spacing w:after="160"/>
      <w:jc w:val="center"/>
    </w:pPr>
  </w:style>
  <w:style w:type="paragraph" w:customStyle="1" w:styleId="Sectionheader">
    <w:name w:val="Section header"/>
    <w:basedOn w:val="Normal"/>
    <w:qFormat/>
    <w:rsid w:val="00302106"/>
    <w:pPr>
      <w:pBdr>
        <w:top w:val="single" w:sz="4" w:space="2" w:color="auto"/>
        <w:bottom w:val="single" w:sz="12" w:space="2" w:color="auto"/>
      </w:pBdr>
      <w:shd w:val="clear" w:color="auto" w:fill="F2F2F2"/>
      <w:spacing w:before="160" w:after="160"/>
      <w:jc w:val="center"/>
    </w:pPr>
    <w:rPr>
      <w:rFonts w:eastAsia="MS Mincho" w:cs="Courier New"/>
      <w:b/>
      <w:bCs/>
      <w:spacing w:val="20"/>
      <w:sz w:val="28"/>
      <w:szCs w:val="28"/>
    </w:rPr>
  </w:style>
  <w:style w:type="paragraph" w:customStyle="1" w:styleId="Bulletwithspacer">
    <w:name w:val="Bullet with spacer"/>
    <w:basedOn w:val="Normal"/>
    <w:qFormat/>
    <w:rsid w:val="00302106"/>
    <w:pPr>
      <w:tabs>
        <w:tab w:val="num" w:pos="360"/>
      </w:tabs>
      <w:spacing w:before="120" w:after="120"/>
      <w:ind w:left="360" w:hanging="360"/>
      <w:jc w:val="left"/>
    </w:pPr>
    <w:rPr>
      <w:rFonts w:cs="Courier New"/>
      <w:szCs w:val="22"/>
    </w:rPr>
  </w:style>
  <w:style w:type="paragraph" w:customStyle="1" w:styleId="Sectionspacer">
    <w:name w:val="Section spacer"/>
    <w:basedOn w:val="Normal"/>
    <w:qFormat/>
    <w:rsid w:val="00302106"/>
    <w:pPr>
      <w:jc w:val="left"/>
    </w:pPr>
    <w:rPr>
      <w:rFonts w:cs="Arial"/>
      <w:b/>
      <w:bCs/>
      <w:caps/>
      <w:sz w:val="16"/>
      <w:szCs w:val="16"/>
    </w:rPr>
  </w:style>
  <w:style w:type="paragraph" w:customStyle="1" w:styleId="Employername">
    <w:name w:val="Employer name"/>
    <w:basedOn w:val="Normal"/>
    <w:rsid w:val="00DB48D0"/>
    <w:pPr>
      <w:ind w:left="-72"/>
    </w:pPr>
  </w:style>
  <w:style w:type="paragraph" w:customStyle="1" w:styleId="Daterightjustified">
    <w:name w:val="Date right justified"/>
    <w:basedOn w:val="Normal"/>
    <w:rsid w:val="00DB48D0"/>
    <w:pPr>
      <w:jc w:val="right"/>
    </w:pPr>
  </w:style>
  <w:style w:type="paragraph" w:customStyle="1" w:styleId="KeySkillsBullets">
    <w:name w:val="Key Skills Bullets"/>
    <w:basedOn w:val="Normal"/>
    <w:rsid w:val="00302106"/>
    <w:pPr>
      <w:tabs>
        <w:tab w:val="num" w:pos="360"/>
      </w:tabs>
      <w:spacing w:after="20"/>
      <w:ind w:left="360" w:hanging="360"/>
      <w:jc w:val="left"/>
    </w:pPr>
  </w:style>
  <w:style w:type="character" w:customStyle="1" w:styleId="JobTitle">
    <w:name w:val="Job Title"/>
    <w:rsid w:val="00DB48D0"/>
    <w:rPr>
      <w:b/>
      <w:bCs/>
      <w:i/>
      <w:iCs/>
    </w:rPr>
  </w:style>
  <w:style w:type="character" w:customStyle="1" w:styleId="Datesunderemployername">
    <w:name w:val="Dates under employer name"/>
    <w:basedOn w:val="DefaultParagraphFont"/>
    <w:rsid w:val="00DB48D0"/>
  </w:style>
  <w:style w:type="character" w:customStyle="1" w:styleId="Jobdescription">
    <w:name w:val="Job description"/>
    <w:rsid w:val="00033375"/>
    <w:rPr>
      <w:rFonts w:ascii="Garamond" w:hAnsi="Garamond" w:cs="Tahoma"/>
      <w:spacing w:val="-3"/>
      <w:sz w:val="22"/>
      <w:szCs w:val="22"/>
    </w:rPr>
  </w:style>
  <w:style w:type="character" w:customStyle="1" w:styleId="Resultsitalics">
    <w:name w:val="Results italics"/>
    <w:rsid w:val="00033375"/>
    <w:rPr>
      <w:rFonts w:ascii="Garamond" w:hAnsi="Garamond"/>
      <w:b/>
      <w:i/>
      <w:sz w:val="22"/>
      <w:szCs w:val="22"/>
    </w:rPr>
  </w:style>
  <w:style w:type="paragraph" w:customStyle="1" w:styleId="BulletList1">
    <w:name w:val="Bullet List 1"/>
    <w:basedOn w:val="Normal"/>
    <w:qFormat/>
    <w:rsid w:val="00337424"/>
    <w:pPr>
      <w:numPr>
        <w:numId w:val="1"/>
      </w:numPr>
      <w:jc w:val="left"/>
    </w:pPr>
    <w:rPr>
      <w:sz w:val="20"/>
    </w:rPr>
  </w:style>
  <w:style w:type="paragraph" w:customStyle="1" w:styleId="Address">
    <w:name w:val="Address"/>
    <w:basedOn w:val="ListParagraph"/>
    <w:link w:val="AddressChar"/>
    <w:qFormat/>
    <w:rsid w:val="00337424"/>
    <w:pPr>
      <w:spacing w:after="120"/>
      <w:ind w:left="360"/>
      <w:contextualSpacing w:val="0"/>
      <w:jc w:val="left"/>
    </w:pPr>
    <w:rPr>
      <w:sz w:val="20"/>
    </w:rPr>
  </w:style>
  <w:style w:type="character" w:customStyle="1" w:styleId="AddressChar">
    <w:name w:val="Address Char"/>
    <w:link w:val="Address"/>
    <w:rsid w:val="00337424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337424"/>
    <w:pPr>
      <w:ind w:left="720"/>
      <w:contextualSpacing/>
    </w:pPr>
  </w:style>
  <w:style w:type="character" w:styleId="Hyperlink">
    <w:name w:val="Hyperlink"/>
    <w:rsid w:val="00B61846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BD08A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BD08A9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BD08A9"/>
    <w:pPr>
      <w:spacing w:after="160" w:line="220" w:lineRule="exact"/>
      <w:jc w:val="left"/>
    </w:pPr>
    <w:rPr>
      <w:rFonts w:ascii="Tahoma" w:hAnsi="Tahoma"/>
      <w:spacing w:val="10"/>
      <w:sz w:val="16"/>
      <w:szCs w:val="16"/>
    </w:rPr>
  </w:style>
  <w:style w:type="character" w:customStyle="1" w:styleId="BodyTextChar">
    <w:name w:val="Body Text Char"/>
    <w:link w:val="BodyText"/>
    <w:rsid w:val="00BD08A9"/>
    <w:rPr>
      <w:rFonts w:ascii="Tahoma" w:hAnsi="Tahoma"/>
      <w:spacing w:val="10"/>
      <w:sz w:val="16"/>
      <w:szCs w:val="16"/>
    </w:rPr>
  </w:style>
  <w:style w:type="paragraph" w:customStyle="1" w:styleId="DatewnoSpaceBefore">
    <w:name w:val="Date w/no Space Before"/>
    <w:basedOn w:val="Date"/>
    <w:rsid w:val="00BD08A9"/>
    <w:pPr>
      <w:spacing w:line="220" w:lineRule="exact"/>
      <w:jc w:val="right"/>
    </w:pPr>
    <w:rPr>
      <w:rFonts w:ascii="Tahoma" w:hAnsi="Tahoma"/>
      <w:b/>
      <w:spacing w:val="10"/>
      <w:sz w:val="16"/>
      <w:szCs w:val="16"/>
    </w:rPr>
  </w:style>
  <w:style w:type="paragraph" w:styleId="Title">
    <w:name w:val="Title"/>
    <w:basedOn w:val="Normal"/>
    <w:link w:val="TitleChar"/>
    <w:qFormat/>
    <w:rsid w:val="00BD08A9"/>
    <w:pPr>
      <w:spacing w:line="220" w:lineRule="exact"/>
      <w:jc w:val="left"/>
    </w:pPr>
    <w:rPr>
      <w:rFonts w:ascii="Tahoma" w:hAnsi="Tahoma"/>
      <w:b/>
      <w:spacing w:val="10"/>
      <w:sz w:val="16"/>
      <w:szCs w:val="16"/>
    </w:rPr>
  </w:style>
  <w:style w:type="character" w:customStyle="1" w:styleId="TitleChar">
    <w:name w:val="Title Char"/>
    <w:link w:val="Title"/>
    <w:rsid w:val="00BD08A9"/>
    <w:rPr>
      <w:rFonts w:ascii="Tahoma" w:hAnsi="Tahoma"/>
      <w:b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rsid w:val="00BD08A9"/>
  </w:style>
  <w:style w:type="character" w:customStyle="1" w:styleId="DateChar">
    <w:name w:val="Date Char"/>
    <w:link w:val="Date"/>
    <w:rsid w:val="00BD08A9"/>
    <w:rPr>
      <w:rFonts w:ascii="Garamond" w:hAnsi="Garamond"/>
      <w:sz w:val="22"/>
    </w:rPr>
  </w:style>
  <w:style w:type="paragraph" w:styleId="Header">
    <w:name w:val="header"/>
    <w:basedOn w:val="Normal"/>
    <w:link w:val="HeaderChar"/>
    <w:rsid w:val="00DC44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C4474"/>
    <w:rPr>
      <w:rFonts w:ascii="Garamond" w:hAnsi="Garamond"/>
      <w:sz w:val="22"/>
    </w:rPr>
  </w:style>
  <w:style w:type="paragraph" w:styleId="Footer">
    <w:name w:val="footer"/>
    <w:basedOn w:val="Normal"/>
    <w:link w:val="FooterChar"/>
    <w:uiPriority w:val="99"/>
    <w:rsid w:val="00DC44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4474"/>
    <w:rPr>
      <w:rFonts w:ascii="Garamond" w:hAnsi="Garamond"/>
      <w:sz w:val="22"/>
    </w:rPr>
  </w:style>
  <w:style w:type="character" w:styleId="Strong">
    <w:name w:val="Strong"/>
    <w:uiPriority w:val="22"/>
    <w:qFormat/>
    <w:rsid w:val="00F31C9D"/>
    <w:rPr>
      <w:b/>
      <w:bCs/>
    </w:rPr>
  </w:style>
  <w:style w:type="paragraph" w:styleId="NoSpacing">
    <w:name w:val="No Spacing"/>
    <w:uiPriority w:val="1"/>
    <w:qFormat/>
    <w:rsid w:val="00576601"/>
    <w:rPr>
      <w:rFonts w:ascii="Calibri" w:eastAsia="Calibri" w:hAnsi="Calibri"/>
      <w:sz w:val="22"/>
      <w:szCs w:val="22"/>
      <w:lang w:val="fr-CA"/>
    </w:rPr>
  </w:style>
  <w:style w:type="character" w:styleId="Emphasis">
    <w:name w:val="Emphasis"/>
    <w:uiPriority w:val="20"/>
    <w:qFormat/>
    <w:rsid w:val="006B33AA"/>
    <w:rPr>
      <w:i/>
      <w:iCs/>
    </w:rPr>
  </w:style>
  <w:style w:type="table" w:styleId="TableGrid">
    <w:name w:val="Table Grid"/>
    <w:basedOn w:val="TableNormal"/>
    <w:uiPriority w:val="59"/>
    <w:rsid w:val="003F3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C87244"/>
    <w:pPr>
      <w:numPr>
        <w:numId w:val="2"/>
      </w:numPr>
      <w:spacing w:after="60" w:line="240" w:lineRule="atLeast"/>
      <w:jc w:val="both"/>
    </w:pPr>
    <w:rPr>
      <w:rFonts w:ascii="Garamond" w:hAnsi="Garamond"/>
      <w:spacing w:val="0"/>
      <w:sz w:val="22"/>
      <w:szCs w:val="20"/>
    </w:rPr>
  </w:style>
  <w:style w:type="character" w:customStyle="1" w:styleId="Heading4Char">
    <w:name w:val="Heading 4 Char"/>
    <w:link w:val="Heading4"/>
    <w:rsid w:val="00AD3282"/>
    <w:rPr>
      <w:rFonts w:ascii="Arial" w:eastAsia="Arial" w:hAnsi="Arial" w:cs="Arial"/>
      <w:b/>
      <w:color w:val="000000"/>
      <w:sz w:val="24"/>
      <w:szCs w:val="22"/>
    </w:rPr>
  </w:style>
  <w:style w:type="character" w:styleId="FollowedHyperlink">
    <w:name w:val="FollowedHyperlink"/>
    <w:rsid w:val="00D30CC3"/>
    <w:rPr>
      <w:color w:val="954F72"/>
      <w:u w:val="single"/>
    </w:rPr>
  </w:style>
  <w:style w:type="paragraph" w:styleId="BalloonText">
    <w:name w:val="Balloon Text"/>
    <w:basedOn w:val="Normal"/>
    <w:link w:val="BalloonTextChar"/>
    <w:rsid w:val="004765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765B2"/>
    <w:rPr>
      <w:rFonts w:ascii="Segoe UI" w:hAnsi="Segoe UI" w:cs="Segoe UI"/>
      <w:sz w:val="18"/>
      <w:szCs w:val="18"/>
      <w:lang w:val="en-US" w:eastAsia="en-US"/>
    </w:rPr>
  </w:style>
  <w:style w:type="paragraph" w:customStyle="1" w:styleId="BidyText2">
    <w:name w:val="Bidy Text 2"/>
    <w:basedOn w:val="Normal"/>
    <w:rsid w:val="009E35AF"/>
    <w:pPr>
      <w:numPr>
        <w:numId w:val="3"/>
      </w:numPr>
      <w:overflowPunct w:val="0"/>
      <w:autoSpaceDE w:val="0"/>
      <w:autoSpaceDN w:val="0"/>
      <w:adjustRightInd w:val="0"/>
      <w:spacing w:before="180"/>
      <w:jc w:val="left"/>
      <w:textAlignment w:val="baseline"/>
    </w:pPr>
    <w:rPr>
      <w:rFonts w:ascii="Arial" w:hAnsi="Arial" w:cs="Arial"/>
      <w:lang w:val="en-CA"/>
    </w:rPr>
  </w:style>
  <w:style w:type="paragraph" w:customStyle="1" w:styleId="yiv361675158msonormal">
    <w:name w:val="yiv361675158msonormal"/>
    <w:basedOn w:val="Normal"/>
    <w:rsid w:val="00195BF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SectionTitle">
    <w:name w:val="Section Title"/>
    <w:basedOn w:val="Normal"/>
    <w:next w:val="Normal"/>
    <w:rsid w:val="00195BF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character" w:customStyle="1" w:styleId="field-text">
    <w:name w:val="field-text"/>
    <w:rsid w:val="00704084"/>
  </w:style>
  <w:style w:type="paragraph" w:customStyle="1" w:styleId="Standard">
    <w:name w:val="Standard"/>
    <w:rsid w:val="00B74052"/>
    <w:pPr>
      <w:suppressAutoHyphens/>
      <w:autoSpaceDN w:val="0"/>
      <w:textAlignment w:val="baseline"/>
    </w:pPr>
    <w:rPr>
      <w:rFonts w:ascii="Arial" w:eastAsia="Arial Unicode MS" w:hAnsi="Arial" w:cs="Arial"/>
      <w:color w:val="000000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565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qFormat/>
    <w:rsid w:val="0030210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D08A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D08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AD3282"/>
    <w:pPr>
      <w:tabs>
        <w:tab w:val="right" w:pos="9360"/>
      </w:tabs>
      <w:spacing w:before="240" w:after="40"/>
      <w:contextualSpacing/>
      <w:jc w:val="left"/>
      <w:outlineLvl w:val="3"/>
    </w:pPr>
    <w:rPr>
      <w:rFonts w:ascii="Arial" w:eastAsia="Arial" w:hAnsi="Arial" w:cs="Arial"/>
      <w:b/>
      <w:color w:val="000000"/>
      <w:sz w:val="24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">
    <w:name w:val="Job"/>
    <w:basedOn w:val="Normal"/>
    <w:rsid w:val="00302106"/>
    <w:pPr>
      <w:spacing w:before="40"/>
    </w:pPr>
    <w:rPr>
      <w:bCs/>
      <w:iCs/>
    </w:rPr>
  </w:style>
  <w:style w:type="paragraph" w:customStyle="1" w:styleId="Name">
    <w:name w:val="Name"/>
    <w:basedOn w:val="Normal"/>
    <w:next w:val="Normal"/>
    <w:rsid w:val="00033375"/>
    <w:pPr>
      <w:spacing w:after="200" w:line="240" w:lineRule="atLeast"/>
      <w:jc w:val="center"/>
    </w:pPr>
    <w:rPr>
      <w:caps/>
      <w:spacing w:val="80"/>
      <w:sz w:val="44"/>
    </w:rPr>
  </w:style>
  <w:style w:type="character" w:customStyle="1" w:styleId="Addressbullets">
    <w:name w:val="Address bullets"/>
    <w:uiPriority w:val="1"/>
    <w:qFormat/>
    <w:rsid w:val="00302106"/>
    <w:rPr>
      <w:rFonts w:ascii="Garamond" w:eastAsia="MS Mincho" w:hAnsi="Garamond"/>
      <w:sz w:val="12"/>
    </w:rPr>
  </w:style>
  <w:style w:type="paragraph" w:customStyle="1" w:styleId="Addressline">
    <w:name w:val="Address line"/>
    <w:basedOn w:val="Normal"/>
    <w:qFormat/>
    <w:rsid w:val="00302106"/>
    <w:pPr>
      <w:spacing w:after="160"/>
      <w:jc w:val="center"/>
    </w:pPr>
  </w:style>
  <w:style w:type="paragraph" w:customStyle="1" w:styleId="Sectionheader">
    <w:name w:val="Section header"/>
    <w:basedOn w:val="Normal"/>
    <w:qFormat/>
    <w:rsid w:val="00302106"/>
    <w:pPr>
      <w:pBdr>
        <w:top w:val="single" w:sz="4" w:space="2" w:color="auto"/>
        <w:bottom w:val="single" w:sz="12" w:space="2" w:color="auto"/>
      </w:pBdr>
      <w:shd w:val="clear" w:color="auto" w:fill="F2F2F2"/>
      <w:spacing w:before="160" w:after="160"/>
      <w:jc w:val="center"/>
    </w:pPr>
    <w:rPr>
      <w:rFonts w:eastAsia="MS Mincho" w:cs="Courier New"/>
      <w:b/>
      <w:bCs/>
      <w:spacing w:val="20"/>
      <w:sz w:val="28"/>
      <w:szCs w:val="28"/>
    </w:rPr>
  </w:style>
  <w:style w:type="paragraph" w:customStyle="1" w:styleId="Bulletwithspacer">
    <w:name w:val="Bullet with spacer"/>
    <w:basedOn w:val="Normal"/>
    <w:qFormat/>
    <w:rsid w:val="00302106"/>
    <w:pPr>
      <w:tabs>
        <w:tab w:val="num" w:pos="360"/>
      </w:tabs>
      <w:spacing w:before="120" w:after="120"/>
      <w:ind w:left="360" w:hanging="360"/>
      <w:jc w:val="left"/>
    </w:pPr>
    <w:rPr>
      <w:rFonts w:cs="Courier New"/>
      <w:szCs w:val="22"/>
    </w:rPr>
  </w:style>
  <w:style w:type="paragraph" w:customStyle="1" w:styleId="Sectionspacer">
    <w:name w:val="Section spacer"/>
    <w:basedOn w:val="Normal"/>
    <w:qFormat/>
    <w:rsid w:val="00302106"/>
    <w:pPr>
      <w:jc w:val="left"/>
    </w:pPr>
    <w:rPr>
      <w:rFonts w:cs="Arial"/>
      <w:b/>
      <w:bCs/>
      <w:caps/>
      <w:sz w:val="16"/>
      <w:szCs w:val="16"/>
    </w:rPr>
  </w:style>
  <w:style w:type="paragraph" w:customStyle="1" w:styleId="Employername">
    <w:name w:val="Employer name"/>
    <w:basedOn w:val="Normal"/>
    <w:rsid w:val="00DB48D0"/>
    <w:pPr>
      <w:ind w:left="-72"/>
    </w:pPr>
  </w:style>
  <w:style w:type="paragraph" w:customStyle="1" w:styleId="Daterightjustified">
    <w:name w:val="Date right justified"/>
    <w:basedOn w:val="Normal"/>
    <w:rsid w:val="00DB48D0"/>
    <w:pPr>
      <w:jc w:val="right"/>
    </w:pPr>
  </w:style>
  <w:style w:type="paragraph" w:customStyle="1" w:styleId="KeySkillsBullets">
    <w:name w:val="Key Skills Bullets"/>
    <w:basedOn w:val="Normal"/>
    <w:rsid w:val="00302106"/>
    <w:pPr>
      <w:tabs>
        <w:tab w:val="num" w:pos="360"/>
      </w:tabs>
      <w:spacing w:after="20"/>
      <w:ind w:left="360" w:hanging="360"/>
      <w:jc w:val="left"/>
    </w:pPr>
  </w:style>
  <w:style w:type="character" w:customStyle="1" w:styleId="JobTitle">
    <w:name w:val="Job Title"/>
    <w:rsid w:val="00DB48D0"/>
    <w:rPr>
      <w:b/>
      <w:bCs/>
      <w:i/>
      <w:iCs/>
    </w:rPr>
  </w:style>
  <w:style w:type="character" w:customStyle="1" w:styleId="Datesunderemployername">
    <w:name w:val="Dates under employer name"/>
    <w:basedOn w:val="DefaultParagraphFont"/>
    <w:rsid w:val="00DB48D0"/>
  </w:style>
  <w:style w:type="character" w:customStyle="1" w:styleId="Jobdescription">
    <w:name w:val="Job description"/>
    <w:rsid w:val="00033375"/>
    <w:rPr>
      <w:rFonts w:ascii="Garamond" w:hAnsi="Garamond" w:cs="Tahoma"/>
      <w:spacing w:val="-3"/>
      <w:sz w:val="22"/>
      <w:szCs w:val="22"/>
    </w:rPr>
  </w:style>
  <w:style w:type="character" w:customStyle="1" w:styleId="Resultsitalics">
    <w:name w:val="Results italics"/>
    <w:rsid w:val="00033375"/>
    <w:rPr>
      <w:rFonts w:ascii="Garamond" w:hAnsi="Garamond"/>
      <w:b/>
      <w:i/>
      <w:sz w:val="22"/>
      <w:szCs w:val="22"/>
    </w:rPr>
  </w:style>
  <w:style w:type="paragraph" w:customStyle="1" w:styleId="BulletList1">
    <w:name w:val="Bullet List 1"/>
    <w:basedOn w:val="Normal"/>
    <w:qFormat/>
    <w:rsid w:val="00337424"/>
    <w:pPr>
      <w:numPr>
        <w:numId w:val="1"/>
      </w:numPr>
      <w:jc w:val="left"/>
    </w:pPr>
    <w:rPr>
      <w:sz w:val="20"/>
    </w:rPr>
  </w:style>
  <w:style w:type="paragraph" w:customStyle="1" w:styleId="Address">
    <w:name w:val="Address"/>
    <w:basedOn w:val="ListParagraph"/>
    <w:link w:val="AddressChar"/>
    <w:qFormat/>
    <w:rsid w:val="00337424"/>
    <w:pPr>
      <w:spacing w:after="120"/>
      <w:ind w:left="360"/>
      <w:contextualSpacing w:val="0"/>
      <w:jc w:val="left"/>
    </w:pPr>
    <w:rPr>
      <w:sz w:val="20"/>
    </w:rPr>
  </w:style>
  <w:style w:type="character" w:customStyle="1" w:styleId="AddressChar">
    <w:name w:val="Address Char"/>
    <w:link w:val="Address"/>
    <w:rsid w:val="00337424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337424"/>
    <w:pPr>
      <w:ind w:left="720"/>
      <w:contextualSpacing/>
    </w:pPr>
  </w:style>
  <w:style w:type="character" w:styleId="Hyperlink">
    <w:name w:val="Hyperlink"/>
    <w:rsid w:val="00B61846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BD08A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BD08A9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BD08A9"/>
    <w:pPr>
      <w:spacing w:after="160" w:line="220" w:lineRule="exact"/>
      <w:jc w:val="left"/>
    </w:pPr>
    <w:rPr>
      <w:rFonts w:ascii="Tahoma" w:hAnsi="Tahoma"/>
      <w:spacing w:val="10"/>
      <w:sz w:val="16"/>
      <w:szCs w:val="16"/>
    </w:rPr>
  </w:style>
  <w:style w:type="character" w:customStyle="1" w:styleId="BodyTextChar">
    <w:name w:val="Body Text Char"/>
    <w:link w:val="BodyText"/>
    <w:rsid w:val="00BD08A9"/>
    <w:rPr>
      <w:rFonts w:ascii="Tahoma" w:hAnsi="Tahoma"/>
      <w:spacing w:val="10"/>
      <w:sz w:val="16"/>
      <w:szCs w:val="16"/>
    </w:rPr>
  </w:style>
  <w:style w:type="paragraph" w:customStyle="1" w:styleId="DatewnoSpaceBefore">
    <w:name w:val="Date w/no Space Before"/>
    <w:basedOn w:val="Date"/>
    <w:rsid w:val="00BD08A9"/>
    <w:pPr>
      <w:spacing w:line="220" w:lineRule="exact"/>
      <w:jc w:val="right"/>
    </w:pPr>
    <w:rPr>
      <w:rFonts w:ascii="Tahoma" w:hAnsi="Tahoma"/>
      <w:b/>
      <w:spacing w:val="10"/>
      <w:sz w:val="16"/>
      <w:szCs w:val="16"/>
    </w:rPr>
  </w:style>
  <w:style w:type="paragraph" w:styleId="Title">
    <w:name w:val="Title"/>
    <w:basedOn w:val="Normal"/>
    <w:link w:val="TitleChar"/>
    <w:qFormat/>
    <w:rsid w:val="00BD08A9"/>
    <w:pPr>
      <w:spacing w:line="220" w:lineRule="exact"/>
      <w:jc w:val="left"/>
    </w:pPr>
    <w:rPr>
      <w:rFonts w:ascii="Tahoma" w:hAnsi="Tahoma"/>
      <w:b/>
      <w:spacing w:val="10"/>
      <w:sz w:val="16"/>
      <w:szCs w:val="16"/>
    </w:rPr>
  </w:style>
  <w:style w:type="character" w:customStyle="1" w:styleId="TitleChar">
    <w:name w:val="Title Char"/>
    <w:link w:val="Title"/>
    <w:rsid w:val="00BD08A9"/>
    <w:rPr>
      <w:rFonts w:ascii="Tahoma" w:hAnsi="Tahoma"/>
      <w:b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rsid w:val="00BD08A9"/>
  </w:style>
  <w:style w:type="character" w:customStyle="1" w:styleId="DateChar">
    <w:name w:val="Date Char"/>
    <w:link w:val="Date"/>
    <w:rsid w:val="00BD08A9"/>
    <w:rPr>
      <w:rFonts w:ascii="Garamond" w:hAnsi="Garamond"/>
      <w:sz w:val="22"/>
    </w:rPr>
  </w:style>
  <w:style w:type="paragraph" w:styleId="Header">
    <w:name w:val="header"/>
    <w:basedOn w:val="Normal"/>
    <w:link w:val="HeaderChar"/>
    <w:rsid w:val="00DC44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C4474"/>
    <w:rPr>
      <w:rFonts w:ascii="Garamond" w:hAnsi="Garamond"/>
      <w:sz w:val="22"/>
    </w:rPr>
  </w:style>
  <w:style w:type="paragraph" w:styleId="Footer">
    <w:name w:val="footer"/>
    <w:basedOn w:val="Normal"/>
    <w:link w:val="FooterChar"/>
    <w:uiPriority w:val="99"/>
    <w:rsid w:val="00DC44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4474"/>
    <w:rPr>
      <w:rFonts w:ascii="Garamond" w:hAnsi="Garamond"/>
      <w:sz w:val="22"/>
    </w:rPr>
  </w:style>
  <w:style w:type="character" w:styleId="Strong">
    <w:name w:val="Strong"/>
    <w:uiPriority w:val="22"/>
    <w:qFormat/>
    <w:rsid w:val="00F31C9D"/>
    <w:rPr>
      <w:b/>
      <w:bCs/>
    </w:rPr>
  </w:style>
  <w:style w:type="paragraph" w:styleId="NoSpacing">
    <w:name w:val="No Spacing"/>
    <w:uiPriority w:val="1"/>
    <w:qFormat/>
    <w:rsid w:val="00576601"/>
    <w:rPr>
      <w:rFonts w:ascii="Calibri" w:eastAsia="Calibri" w:hAnsi="Calibri"/>
      <w:sz w:val="22"/>
      <w:szCs w:val="22"/>
      <w:lang w:val="fr-CA"/>
    </w:rPr>
  </w:style>
  <w:style w:type="character" w:styleId="Emphasis">
    <w:name w:val="Emphasis"/>
    <w:uiPriority w:val="20"/>
    <w:qFormat/>
    <w:rsid w:val="006B33AA"/>
    <w:rPr>
      <w:i/>
      <w:iCs/>
    </w:rPr>
  </w:style>
  <w:style w:type="table" w:styleId="TableGrid">
    <w:name w:val="Table Grid"/>
    <w:basedOn w:val="TableNormal"/>
    <w:uiPriority w:val="59"/>
    <w:rsid w:val="003F3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C87244"/>
    <w:pPr>
      <w:numPr>
        <w:numId w:val="2"/>
      </w:numPr>
      <w:spacing w:after="60" w:line="240" w:lineRule="atLeast"/>
      <w:jc w:val="both"/>
    </w:pPr>
    <w:rPr>
      <w:rFonts w:ascii="Garamond" w:hAnsi="Garamond"/>
      <w:spacing w:val="0"/>
      <w:sz w:val="22"/>
      <w:szCs w:val="20"/>
    </w:rPr>
  </w:style>
  <w:style w:type="character" w:customStyle="1" w:styleId="Heading4Char">
    <w:name w:val="Heading 4 Char"/>
    <w:link w:val="Heading4"/>
    <w:rsid w:val="00AD3282"/>
    <w:rPr>
      <w:rFonts w:ascii="Arial" w:eastAsia="Arial" w:hAnsi="Arial" w:cs="Arial"/>
      <w:b/>
      <w:color w:val="000000"/>
      <w:sz w:val="24"/>
      <w:szCs w:val="22"/>
    </w:rPr>
  </w:style>
  <w:style w:type="character" w:styleId="FollowedHyperlink">
    <w:name w:val="FollowedHyperlink"/>
    <w:rsid w:val="00D30CC3"/>
    <w:rPr>
      <w:color w:val="954F72"/>
      <w:u w:val="single"/>
    </w:rPr>
  </w:style>
  <w:style w:type="paragraph" w:styleId="BalloonText">
    <w:name w:val="Balloon Text"/>
    <w:basedOn w:val="Normal"/>
    <w:link w:val="BalloonTextChar"/>
    <w:rsid w:val="004765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765B2"/>
    <w:rPr>
      <w:rFonts w:ascii="Segoe UI" w:hAnsi="Segoe UI" w:cs="Segoe UI"/>
      <w:sz w:val="18"/>
      <w:szCs w:val="18"/>
      <w:lang w:val="en-US" w:eastAsia="en-US"/>
    </w:rPr>
  </w:style>
  <w:style w:type="paragraph" w:customStyle="1" w:styleId="BidyText2">
    <w:name w:val="Bidy Text 2"/>
    <w:basedOn w:val="Normal"/>
    <w:rsid w:val="009E35AF"/>
    <w:pPr>
      <w:numPr>
        <w:numId w:val="3"/>
      </w:numPr>
      <w:overflowPunct w:val="0"/>
      <w:autoSpaceDE w:val="0"/>
      <w:autoSpaceDN w:val="0"/>
      <w:adjustRightInd w:val="0"/>
      <w:spacing w:before="180"/>
      <w:jc w:val="left"/>
      <w:textAlignment w:val="baseline"/>
    </w:pPr>
    <w:rPr>
      <w:rFonts w:ascii="Arial" w:hAnsi="Arial" w:cs="Arial"/>
      <w:lang w:val="en-CA"/>
    </w:rPr>
  </w:style>
  <w:style w:type="paragraph" w:customStyle="1" w:styleId="yiv361675158msonormal">
    <w:name w:val="yiv361675158msonormal"/>
    <w:basedOn w:val="Normal"/>
    <w:rsid w:val="00195BF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SectionTitle">
    <w:name w:val="Section Title"/>
    <w:basedOn w:val="Normal"/>
    <w:next w:val="Normal"/>
    <w:rsid w:val="00195BF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character" w:customStyle="1" w:styleId="field-text">
    <w:name w:val="field-text"/>
    <w:rsid w:val="00704084"/>
  </w:style>
  <w:style w:type="paragraph" w:customStyle="1" w:styleId="Standard">
    <w:name w:val="Standard"/>
    <w:rsid w:val="00B74052"/>
    <w:pPr>
      <w:suppressAutoHyphens/>
      <w:autoSpaceDN w:val="0"/>
      <w:textAlignment w:val="baseline"/>
    </w:pPr>
    <w:rPr>
      <w:rFonts w:ascii="Arial" w:eastAsia="Arial Unicode MS" w:hAnsi="Arial" w:cs="Arial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7806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9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36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97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9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konstantin.daiev@gmail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Simisolaasekunowo@yahoo.com" TargetMode="External"/><Relationship Id="rId11" Type="http://schemas.openxmlformats.org/officeDocument/2006/relationships/hyperlink" Target="https://www.linkedin.com/in/simisola-asekunowo-5bb04390/" TargetMode="External"/><Relationship Id="rId12" Type="http://schemas.openxmlformats.org/officeDocument/2006/relationships/hyperlink" Target="mailto:konstantin.daiev@gmail.com" TargetMode="External"/><Relationship Id="rId13" Type="http://schemas.openxmlformats.org/officeDocument/2006/relationships/hyperlink" Target="mailto:Simisolaasekunowo@yahoo.com" TargetMode="External"/><Relationship Id="rId14" Type="http://schemas.openxmlformats.org/officeDocument/2006/relationships/hyperlink" Target="https://www.linkedin.com/in/simisola-asekunowo-5bb0439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emo\Application%20Data\Microsoft\Templates\Office%20Manager%20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6725D-64FE-B046-BF57-D99AD6AA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Settings\nemo\Application Data\Microsoft\Templates\Office Manager resume.dotm</Template>
  <TotalTime>556</TotalTime>
  <Pages>3</Pages>
  <Words>709</Words>
  <Characters>4045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OfficeManagerResume</vt:lpstr>
    </vt:vector>
  </TitlesOfParts>
  <Company>Microsoft</Company>
  <LinksUpToDate>false</LinksUpToDate>
  <CharactersWithSpaces>4745</CharactersWithSpaces>
  <SharedDoc>false</SharedDoc>
  <HLinks>
    <vt:vector size="18" baseType="variant">
      <vt:variant>
        <vt:i4>3080239</vt:i4>
      </vt:variant>
      <vt:variant>
        <vt:i4>6</vt:i4>
      </vt:variant>
      <vt:variant>
        <vt:i4>0</vt:i4>
      </vt:variant>
      <vt:variant>
        <vt:i4>5</vt:i4>
      </vt:variant>
      <vt:variant>
        <vt:lpwstr>https://ca.linkedin.com/in/mbruneau/en</vt:lpwstr>
      </vt:variant>
      <vt:variant>
        <vt:lpwstr/>
      </vt:variant>
      <vt:variant>
        <vt:i4>5570571</vt:i4>
      </vt:variant>
      <vt:variant>
        <vt:i4>3</vt:i4>
      </vt:variant>
      <vt:variant>
        <vt:i4>0</vt:i4>
      </vt:variant>
      <vt:variant>
        <vt:i4>5</vt:i4>
      </vt:variant>
      <vt:variant>
        <vt:lpwstr>mailto:mel@melaniebruneau.com</vt:lpwstr>
      </vt:variant>
      <vt:variant>
        <vt:lpwstr/>
      </vt:variant>
      <vt:variant>
        <vt:i4>3866674</vt:i4>
      </vt:variant>
      <vt:variant>
        <vt:i4>0</vt:i4>
      </vt:variant>
      <vt:variant>
        <vt:i4>0</vt:i4>
      </vt:variant>
      <vt:variant>
        <vt:i4>5</vt:i4>
      </vt:variant>
      <vt:variant>
        <vt:lpwstr>mailto:konstantin.daiev@gmail.com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OfficeManagerResume</dc:title>
  <dc:subject/>
  <dc:creator>jessica</dc:creator>
  <cp:keywords/>
  <dc:description/>
  <cp:lastModifiedBy>Simisola Asekunowo</cp:lastModifiedBy>
  <cp:revision>23</cp:revision>
  <cp:lastPrinted>2016-11-13T01:54:00Z</cp:lastPrinted>
  <dcterms:created xsi:type="dcterms:W3CDTF">2018-05-17T15:53:00Z</dcterms:created>
  <dcterms:modified xsi:type="dcterms:W3CDTF">2019-08-12T03:47:00Z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TC103869361033</vt:lpwstr>
  </property>
</Properties>
</file>