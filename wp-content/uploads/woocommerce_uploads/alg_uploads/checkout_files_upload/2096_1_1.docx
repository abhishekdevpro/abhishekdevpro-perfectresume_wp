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0641" w14:textId="5E4BA48E" w:rsidR="00A27E0C" w:rsidRPr="00FD5DA7" w:rsidRDefault="00091510" w:rsidP="00A27E0C">
      <w:pPr>
        <w:pStyle w:val="Title"/>
        <w:rPr>
          <w:lang w:val="fr-CA"/>
        </w:rPr>
      </w:pPr>
      <w:r w:rsidRPr="00FD5DA7">
        <w:rPr>
          <w:lang w:val="fr-CA"/>
        </w:rPr>
        <w:t>Ryan Hawkins</w:t>
      </w:r>
    </w:p>
    <w:p w14:paraId="108EAE4D" w14:textId="3A7D6F57" w:rsidR="00397C32" w:rsidRPr="00091510" w:rsidRDefault="00091510" w:rsidP="00397C32">
      <w:pPr>
        <w:pStyle w:val="ContactInfo"/>
        <w:rPr>
          <w:sz w:val="22"/>
          <w:szCs w:val="22"/>
          <w:lang w:val="fr-CA"/>
        </w:rPr>
      </w:pPr>
      <w:r w:rsidRPr="00091510">
        <w:rPr>
          <w:lang w:val="fr-CA"/>
        </w:rPr>
        <w:t>514-984-</w:t>
      </w:r>
      <w:r w:rsidR="003560DF" w:rsidRPr="00091510">
        <w:rPr>
          <w:lang w:val="fr-CA"/>
        </w:rPr>
        <w:t>3268 | info@optimallifestyle.ca | 240</w:t>
      </w:r>
      <w:r w:rsidR="00B5738D">
        <w:rPr>
          <w:lang w:val="fr-CA"/>
        </w:rPr>
        <w:t>6</w:t>
      </w:r>
      <w:r w:rsidRPr="00091510">
        <w:rPr>
          <w:lang w:val="fr-CA"/>
        </w:rPr>
        <w:t xml:space="preserve">, </w:t>
      </w:r>
      <w:r>
        <w:rPr>
          <w:lang w:val="fr-CA"/>
        </w:rPr>
        <w:t>rue Guenette, Val-David J0T 2N0</w:t>
      </w:r>
    </w:p>
    <w:p w14:paraId="66B8E835" w14:textId="1B9CFE49" w:rsidR="00BE0620" w:rsidRPr="00B5738D" w:rsidRDefault="00B5738D" w:rsidP="00B50EE7">
      <w:pPr>
        <w:pStyle w:val="Date"/>
        <w:rPr>
          <w:lang w:val="en-CA"/>
        </w:rPr>
      </w:pPr>
      <w:r w:rsidRPr="00B5738D">
        <w:rPr>
          <w:lang w:val="en-CA"/>
        </w:rPr>
        <w:t>05 Sept</w:t>
      </w:r>
      <w:r w:rsidR="00091510" w:rsidRPr="00B5738D">
        <w:rPr>
          <w:lang w:val="en-CA"/>
        </w:rPr>
        <w:t xml:space="preserve"> 20</w:t>
      </w:r>
      <w:r w:rsidRPr="00B5738D">
        <w:rPr>
          <w:lang w:val="en-CA"/>
        </w:rPr>
        <w:t>21</w:t>
      </w:r>
    </w:p>
    <w:p w14:paraId="23CBBA78" w14:textId="6195715B" w:rsidR="00091510" w:rsidRPr="00B5738D" w:rsidRDefault="00B5738D" w:rsidP="00091510">
      <w:pPr>
        <w:pStyle w:val="Address"/>
        <w:rPr>
          <w:b/>
          <w:bCs/>
          <w:lang w:val="en-CA"/>
        </w:rPr>
      </w:pPr>
      <w:r w:rsidRPr="00B5738D">
        <w:rPr>
          <w:b/>
          <w:bCs/>
          <w:lang w:val="en-CA"/>
        </w:rPr>
        <w:t>Genova Diagnostics</w:t>
      </w:r>
    </w:p>
    <w:p w14:paraId="3D2AA180" w14:textId="24453E0D" w:rsidR="00B5738D" w:rsidRPr="00B5738D" w:rsidRDefault="00B5738D" w:rsidP="00091510">
      <w:pPr>
        <w:pStyle w:val="Address"/>
        <w:rPr>
          <w:color w:val="auto"/>
          <w:sz w:val="24"/>
          <w:szCs w:val="24"/>
          <w:lang w:val="en-CA"/>
        </w:rPr>
      </w:pPr>
      <w:r w:rsidRPr="00B5738D">
        <w:rPr>
          <w:color w:val="auto"/>
          <w:sz w:val="24"/>
          <w:szCs w:val="24"/>
          <w:shd w:val="clear" w:color="auto" w:fill="FFFFFF"/>
        </w:rPr>
        <w:t>Territory Sales Manager (tele-sales) Connecticut - REMOTE</w:t>
      </w:r>
    </w:p>
    <w:p w14:paraId="78A972AE" w14:textId="1CF761EF" w:rsidR="00BE0620" w:rsidRPr="00B50EE7" w:rsidRDefault="00B50EE7">
      <w:pPr>
        <w:pStyle w:val="Salutation"/>
        <w:rPr>
          <w:lang w:val="en-CA"/>
        </w:rPr>
      </w:pPr>
      <w:r w:rsidRPr="00B50EE7">
        <w:rPr>
          <w:lang w:val="en-CA"/>
        </w:rPr>
        <w:t>To whom it may concern</w:t>
      </w:r>
      <w:r w:rsidR="00495959" w:rsidRPr="00B50EE7">
        <w:rPr>
          <w:lang w:val="en-CA"/>
        </w:rPr>
        <w:t>:</w:t>
      </w:r>
    </w:p>
    <w:p w14:paraId="5B7789E4" w14:textId="5FA1BF3A" w:rsidR="00B5738D" w:rsidRDefault="00B5738D" w:rsidP="00091510">
      <w:r w:rsidRPr="00B5738D">
        <w:t xml:space="preserve">I am contacting you to apply for the </w:t>
      </w:r>
      <w:r>
        <w:t>position of</w:t>
      </w:r>
      <w:r w:rsidRPr="00B5738D">
        <w:t xml:space="preserve"> Territory Sales Manager (</w:t>
      </w:r>
      <w:r w:rsidRPr="00B5738D">
        <w:t>tele</w:t>
      </w:r>
      <w:r>
        <w:t>-</w:t>
      </w:r>
      <w:r w:rsidRPr="00B5738D">
        <w:t>sales</w:t>
      </w:r>
      <w:r w:rsidRPr="00B5738D">
        <w:t>) Connecticut - REMOTE. I am applying to further my knowledge of the health and wellness industry as well as continued learning of personalized medicine.</w:t>
      </w:r>
    </w:p>
    <w:p w14:paraId="3E7B46AA" w14:textId="1EEE8A3A" w:rsidR="00FD5DA7" w:rsidRDefault="00B5738D" w:rsidP="00091510">
      <w:r w:rsidRPr="00B5738D">
        <w:t>The benefits I can bring to your business are a strong knowledge of the health and wellness industry, GI health, having utilized your products in clinical practice for over 3 years as well. Having had a personal practice, I understand the needs of clients, and practitioners intimately.</w:t>
      </w:r>
    </w:p>
    <w:p w14:paraId="4039A8CA" w14:textId="77777777" w:rsidR="00B5738D" w:rsidRDefault="00B5738D" w:rsidP="00091510"/>
    <w:p w14:paraId="1D4E92AE" w14:textId="36D8ADDF" w:rsidR="00FD5DA7" w:rsidRDefault="00F80B07" w:rsidP="00091510">
      <w:r w:rsidRPr="00F80B07">
        <w:t>Enclosed you will find a copy of my CV. I sincerely hope to discuss my candidacy via video conference, to discuss your interest and possible times.</w:t>
      </w:r>
    </w:p>
    <w:p w14:paraId="31931276" w14:textId="77777777" w:rsidR="00F80B07" w:rsidRDefault="00F80B07" w:rsidP="00091510"/>
    <w:p w14:paraId="583225DC" w14:textId="02579C96" w:rsidR="00397C32" w:rsidRDefault="00091510" w:rsidP="00397C32">
      <w:pPr>
        <w:pStyle w:val="Closing"/>
      </w:pPr>
      <w:r>
        <w:t>Respectfully</w:t>
      </w:r>
      <w:r w:rsidR="00397C32">
        <w:t>,</w:t>
      </w:r>
    </w:p>
    <w:p w14:paraId="16E3599E" w14:textId="299F9284" w:rsidR="00A27E0C" w:rsidRPr="00A27E0C" w:rsidRDefault="00091510" w:rsidP="00A27E0C">
      <w:pPr>
        <w:pStyle w:val="Signature"/>
      </w:pPr>
      <w:r>
        <w:t>Ryan Hawkins</w:t>
      </w:r>
    </w:p>
    <w:sectPr w:rsidR="00A27E0C" w:rsidRPr="00A27E0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FC6E" w14:textId="77777777" w:rsidR="003722F4" w:rsidRDefault="003722F4">
      <w:pPr>
        <w:spacing w:line="240" w:lineRule="auto"/>
      </w:pPr>
      <w:r>
        <w:separator/>
      </w:r>
    </w:p>
  </w:endnote>
  <w:endnote w:type="continuationSeparator" w:id="0">
    <w:p w14:paraId="5EA36957" w14:textId="77777777" w:rsidR="003722F4" w:rsidRDefault="00372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D0C4" w14:textId="77777777"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7E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618D" w14:textId="77777777" w:rsidR="003722F4" w:rsidRDefault="003722F4">
      <w:pPr>
        <w:spacing w:line="240" w:lineRule="auto"/>
      </w:pPr>
      <w:r>
        <w:separator/>
      </w:r>
    </w:p>
  </w:footnote>
  <w:footnote w:type="continuationSeparator" w:id="0">
    <w:p w14:paraId="6B84F2EB" w14:textId="77777777" w:rsidR="003722F4" w:rsidRDefault="00372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10"/>
    <w:rsid w:val="00002284"/>
    <w:rsid w:val="00091510"/>
    <w:rsid w:val="001A2F27"/>
    <w:rsid w:val="003560DF"/>
    <w:rsid w:val="003722F4"/>
    <w:rsid w:val="00397C32"/>
    <w:rsid w:val="003A697E"/>
    <w:rsid w:val="003F5701"/>
    <w:rsid w:val="003F7C5C"/>
    <w:rsid w:val="00495959"/>
    <w:rsid w:val="005424E6"/>
    <w:rsid w:val="006E4C1A"/>
    <w:rsid w:val="00A27E0C"/>
    <w:rsid w:val="00B50EE7"/>
    <w:rsid w:val="00B5738D"/>
    <w:rsid w:val="00BE0620"/>
    <w:rsid w:val="00C777EE"/>
    <w:rsid w:val="00DB3220"/>
    <w:rsid w:val="00F80B07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63A2"/>
  <w15:chartTrackingRefBased/>
  <w15:docId w15:val="{D05B5D43-E11F-4432-8711-CD971B9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09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Resume%20cover%20letter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Hawkins</cp:lastModifiedBy>
  <cp:revision>4</cp:revision>
  <cp:lastPrinted>2021-09-05T19:19:00Z</cp:lastPrinted>
  <dcterms:created xsi:type="dcterms:W3CDTF">2021-05-03T19:35:00Z</dcterms:created>
  <dcterms:modified xsi:type="dcterms:W3CDTF">2021-09-05T19:20:00Z</dcterms:modified>
</cp:coreProperties>
</file>