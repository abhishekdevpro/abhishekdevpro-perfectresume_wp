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3A6A2" w14:textId="77777777" w:rsidR="00816216" w:rsidRPr="00EC1EF8" w:rsidRDefault="004378CF" w:rsidP="00141A4C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EC1EF8">
        <w:rPr>
          <w:rFonts w:ascii="Times New Roman" w:hAnsi="Times New Roman" w:cs="Times New Roman"/>
          <w:sz w:val="32"/>
          <w:szCs w:val="32"/>
        </w:rPr>
        <w:t>Shakil Chowdhury</w:t>
      </w:r>
    </w:p>
    <w:p w14:paraId="023C871F" w14:textId="3D038827" w:rsidR="00141A4C" w:rsidRPr="00EC1EF8" w:rsidRDefault="001C7528" w:rsidP="00141A4C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EC1EF8">
        <w:rPr>
          <w:rFonts w:ascii="Times New Roman" w:hAnsi="Times New Roman" w:cs="Times New Roman"/>
          <w:sz w:val="24"/>
          <w:szCs w:val="24"/>
          <w:lang w:val="en-CA"/>
        </w:rPr>
        <w:t xml:space="preserve">1279 </w:t>
      </w:r>
      <w:proofErr w:type="spellStart"/>
      <w:r w:rsidRPr="00EC1EF8">
        <w:rPr>
          <w:rFonts w:ascii="Times New Roman" w:hAnsi="Times New Roman" w:cs="Times New Roman"/>
          <w:sz w:val="24"/>
          <w:szCs w:val="24"/>
          <w:lang w:val="en-CA"/>
        </w:rPr>
        <w:t>Perras</w:t>
      </w:r>
      <w:proofErr w:type="spellEnd"/>
      <w:r w:rsidRPr="00EC1EF8">
        <w:rPr>
          <w:rFonts w:ascii="Times New Roman" w:hAnsi="Times New Roman" w:cs="Times New Roman"/>
          <w:sz w:val="24"/>
          <w:szCs w:val="24"/>
          <w:lang w:val="en-CA"/>
        </w:rPr>
        <w:t>, Lasalle, Qué</w:t>
      </w:r>
      <w:r w:rsidR="004378CF" w:rsidRPr="00EC1EF8">
        <w:rPr>
          <w:rFonts w:ascii="Times New Roman" w:hAnsi="Times New Roman" w:cs="Times New Roman"/>
          <w:sz w:val="24"/>
          <w:szCs w:val="24"/>
          <w:lang w:val="en-CA"/>
        </w:rPr>
        <w:t>bec</w:t>
      </w:r>
      <w:r w:rsidR="00141A4C" w:rsidRPr="00EC1EF8">
        <w:rPr>
          <w:rFonts w:ascii="Times New Roman" w:hAnsi="Times New Roman" w:cs="Times New Roman"/>
          <w:sz w:val="24"/>
          <w:szCs w:val="24"/>
          <w:lang w:val="en-CA"/>
        </w:rPr>
        <w:t> | </w:t>
      </w:r>
      <w:r w:rsidR="004378CF" w:rsidRPr="00EC1EF8">
        <w:rPr>
          <w:rFonts w:ascii="Times New Roman" w:hAnsi="Times New Roman" w:cs="Times New Roman"/>
          <w:sz w:val="24"/>
          <w:szCs w:val="24"/>
          <w:lang w:val="en-CA"/>
        </w:rPr>
        <w:t>438-763-7770</w:t>
      </w:r>
      <w:r w:rsidR="00141A4C" w:rsidRPr="00EC1EF8">
        <w:rPr>
          <w:rFonts w:ascii="Times New Roman" w:hAnsi="Times New Roman" w:cs="Times New Roman"/>
          <w:sz w:val="24"/>
          <w:szCs w:val="24"/>
          <w:lang w:val="en-CA"/>
        </w:rPr>
        <w:t> | </w:t>
      </w:r>
      <w:r w:rsidR="004378CF" w:rsidRPr="00EC1EF8">
        <w:rPr>
          <w:rFonts w:ascii="Times New Roman" w:hAnsi="Times New Roman" w:cs="Times New Roman"/>
          <w:sz w:val="24"/>
          <w:szCs w:val="24"/>
          <w:lang w:val="en-CA"/>
        </w:rPr>
        <w:t>shakil.chowdhury@mail.mcgill.ca</w:t>
      </w:r>
    </w:p>
    <w:p w14:paraId="671863CF" w14:textId="51948C4F" w:rsidR="006270A9" w:rsidRDefault="00E3230A" w:rsidP="00141A4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727BBD74" w14:textId="14E13911" w:rsidR="00BF1732" w:rsidRDefault="00E3230A" w:rsidP="00141A4C">
      <w:pPr>
        <w:pStyle w:val="Heading1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Passionate mechanical engineer with 12 months of internship experience in the design, </w:t>
      </w:r>
      <w:r w:rsidR="00F7591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manufacturing,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and construction industry</w:t>
      </w:r>
      <w:r w:rsidR="00BF173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with a keen ability to improve supply chain processes. Highly proficient with design software </w:t>
      </w:r>
      <w:r w:rsidR="00E508A1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such as Siemens NX and SolidWorks, </w:t>
      </w:r>
      <w:r w:rsidR="00BF1732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and manufacturing processes. Always seeking to optimize value by implementing my skills whilst striving to learn more. </w:t>
      </w:r>
    </w:p>
    <w:p w14:paraId="1F570344" w14:textId="77777777" w:rsidR="003D781D" w:rsidRPr="00E3230A" w:rsidRDefault="003D781D" w:rsidP="00141A4C">
      <w:pPr>
        <w:pStyle w:val="Heading1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31B2E174" w14:textId="0850AE53" w:rsidR="00C25C33" w:rsidRPr="00EC1EF8" w:rsidRDefault="00C25C33" w:rsidP="00C25C3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C1EF8">
        <w:rPr>
          <w:rFonts w:ascii="Times New Roman" w:hAnsi="Times New Roman" w:cs="Times New Roman"/>
          <w:sz w:val="24"/>
          <w:szCs w:val="24"/>
        </w:rPr>
        <w:t>Languages</w:t>
      </w:r>
    </w:p>
    <w:p w14:paraId="104598B7" w14:textId="77777777" w:rsidR="00D90AA9" w:rsidRPr="00436469" w:rsidRDefault="00D90AA9" w:rsidP="00D90AA9">
      <w:pPr>
        <w:pStyle w:val="ListBullet"/>
        <w:rPr>
          <w:rFonts w:ascii="Times New Roman" w:hAnsi="Times New Roman" w:cs="Times New Roman"/>
          <w:b/>
          <w:bCs/>
          <w:sz w:val="24"/>
          <w:szCs w:val="24"/>
        </w:rPr>
      </w:pPr>
      <w:r w:rsidRPr="00436469">
        <w:rPr>
          <w:rFonts w:ascii="Times New Roman" w:hAnsi="Times New Roman" w:cs="Times New Roman"/>
          <w:b/>
          <w:bCs/>
          <w:sz w:val="24"/>
          <w:szCs w:val="24"/>
        </w:rPr>
        <w:t>French – native level</w:t>
      </w:r>
    </w:p>
    <w:p w14:paraId="0657C920" w14:textId="29962C27" w:rsidR="00C25C33" w:rsidRPr="00436469" w:rsidRDefault="00C25C33" w:rsidP="00C25C33">
      <w:pPr>
        <w:pStyle w:val="ListBullet"/>
        <w:rPr>
          <w:rFonts w:ascii="Times New Roman" w:hAnsi="Times New Roman" w:cs="Times New Roman"/>
          <w:b/>
          <w:bCs/>
          <w:sz w:val="24"/>
          <w:szCs w:val="24"/>
        </w:rPr>
      </w:pPr>
      <w:r w:rsidRPr="00436469">
        <w:rPr>
          <w:rFonts w:ascii="Times New Roman" w:hAnsi="Times New Roman" w:cs="Times New Roman"/>
          <w:b/>
          <w:bCs/>
          <w:sz w:val="24"/>
          <w:szCs w:val="24"/>
        </w:rPr>
        <w:t>English – native level</w:t>
      </w:r>
    </w:p>
    <w:sdt>
      <w:sdtPr>
        <w:rPr>
          <w:rFonts w:ascii="Times New Roman" w:hAnsi="Times New Roman" w:cs="Times New Roman"/>
          <w:sz w:val="24"/>
          <w:szCs w:val="24"/>
        </w:rPr>
        <w:alias w:val="Education:"/>
        <w:tag w:val="Education:"/>
        <w:id w:val="807127995"/>
        <w:placeholder>
          <w:docPart w:val="7A105715258249DCA54B84C19417ACFC"/>
        </w:placeholder>
        <w:temporary/>
        <w:showingPlcHdr/>
        <w15:appearance w15:val="hidden"/>
      </w:sdtPr>
      <w:sdtEndPr/>
      <w:sdtContent>
        <w:p w14:paraId="52E6E629" w14:textId="432C2626" w:rsidR="006270A9" w:rsidRPr="00EC1EF8" w:rsidRDefault="009D5933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EC1EF8">
            <w:rPr>
              <w:rFonts w:ascii="Times New Roman" w:hAnsi="Times New Roman" w:cs="Times New Roman"/>
              <w:sz w:val="24"/>
              <w:szCs w:val="24"/>
            </w:rPr>
            <w:t>Education</w:t>
          </w:r>
        </w:p>
      </w:sdtContent>
    </w:sdt>
    <w:p w14:paraId="2259F87A" w14:textId="0FC056B8" w:rsidR="00E97381" w:rsidRPr="00EC1EF8" w:rsidRDefault="00E97381" w:rsidP="00E97381">
      <w:pPr>
        <w:pStyle w:val="Heading2"/>
        <w:rPr>
          <w:rFonts w:ascii="Times New Roman" w:hAnsi="Times New Roman" w:cs="Times New Roman"/>
          <w:szCs w:val="24"/>
        </w:rPr>
      </w:pPr>
      <w:r w:rsidRPr="00EC1EF8">
        <w:rPr>
          <w:rFonts w:ascii="Times New Roman" w:hAnsi="Times New Roman" w:cs="Times New Roman"/>
          <w:szCs w:val="24"/>
        </w:rPr>
        <w:t>mcgill university (</w:t>
      </w:r>
      <w:r w:rsidR="00E3230A">
        <w:rPr>
          <w:rFonts w:ascii="Times New Roman" w:hAnsi="Times New Roman" w:cs="Times New Roman"/>
          <w:caps w:val="0"/>
          <w:szCs w:val="24"/>
        </w:rPr>
        <w:t xml:space="preserve">September </w:t>
      </w:r>
      <w:r w:rsidR="00E3230A" w:rsidRPr="00EC1EF8">
        <w:rPr>
          <w:rFonts w:ascii="Times New Roman" w:hAnsi="Times New Roman" w:cs="Times New Roman"/>
          <w:caps w:val="0"/>
          <w:szCs w:val="24"/>
        </w:rPr>
        <w:t>2016 -</w:t>
      </w:r>
      <w:r w:rsidR="00E3230A">
        <w:rPr>
          <w:rFonts w:ascii="Times New Roman" w:hAnsi="Times New Roman" w:cs="Times New Roman"/>
          <w:caps w:val="0"/>
          <w:szCs w:val="24"/>
        </w:rPr>
        <w:t xml:space="preserve"> December</w:t>
      </w:r>
      <w:r w:rsidR="00E3230A" w:rsidRPr="00EC1EF8">
        <w:rPr>
          <w:rFonts w:ascii="Times New Roman" w:hAnsi="Times New Roman" w:cs="Times New Roman"/>
          <w:caps w:val="0"/>
          <w:szCs w:val="24"/>
        </w:rPr>
        <w:t xml:space="preserve"> </w:t>
      </w:r>
      <w:r w:rsidR="000A6DE9">
        <w:rPr>
          <w:rFonts w:ascii="Times New Roman" w:hAnsi="Times New Roman" w:cs="Times New Roman"/>
          <w:szCs w:val="24"/>
        </w:rPr>
        <w:t>2020</w:t>
      </w:r>
      <w:r w:rsidRPr="00EC1EF8">
        <w:rPr>
          <w:rFonts w:ascii="Times New Roman" w:hAnsi="Times New Roman" w:cs="Times New Roman"/>
          <w:szCs w:val="24"/>
        </w:rPr>
        <w:t>)</w:t>
      </w:r>
    </w:p>
    <w:p w14:paraId="709E1E35" w14:textId="5B0FE8C8" w:rsidR="00E97381" w:rsidRPr="00EC1EF8" w:rsidRDefault="00E3230A" w:rsidP="00E97381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BEng Mechanical Engineering – Internship Program</w:t>
      </w:r>
      <w:r w:rsidR="00E97381" w:rsidRPr="00EC1E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96C47" w14:textId="69929820" w:rsidR="00E97381" w:rsidRPr="00EC1EF8" w:rsidRDefault="00E97381" w:rsidP="00E97381">
      <w:pPr>
        <w:pStyle w:val="Heading2"/>
        <w:rPr>
          <w:rFonts w:ascii="Times New Roman" w:hAnsi="Times New Roman" w:cs="Times New Roman"/>
          <w:szCs w:val="24"/>
        </w:rPr>
      </w:pPr>
      <w:r w:rsidRPr="00EC1EF8">
        <w:rPr>
          <w:rFonts w:ascii="Times New Roman" w:hAnsi="Times New Roman" w:cs="Times New Roman"/>
          <w:szCs w:val="24"/>
        </w:rPr>
        <w:t>vANIER COLLEGE (</w:t>
      </w:r>
      <w:r w:rsidR="00E3230A">
        <w:rPr>
          <w:rFonts w:ascii="Times New Roman" w:hAnsi="Times New Roman" w:cs="Times New Roman"/>
          <w:caps w:val="0"/>
          <w:szCs w:val="24"/>
        </w:rPr>
        <w:t xml:space="preserve">September </w:t>
      </w:r>
      <w:r w:rsidR="00E3230A" w:rsidRPr="00EC1EF8">
        <w:rPr>
          <w:rFonts w:ascii="Times New Roman" w:hAnsi="Times New Roman" w:cs="Times New Roman"/>
          <w:caps w:val="0"/>
          <w:szCs w:val="24"/>
        </w:rPr>
        <w:t xml:space="preserve">2014 – </w:t>
      </w:r>
      <w:r w:rsidR="00E3230A">
        <w:rPr>
          <w:rFonts w:ascii="Times New Roman" w:hAnsi="Times New Roman" w:cs="Times New Roman"/>
          <w:caps w:val="0"/>
          <w:szCs w:val="24"/>
        </w:rPr>
        <w:t xml:space="preserve">May </w:t>
      </w:r>
      <w:r w:rsidR="00E3230A" w:rsidRPr="00EC1EF8">
        <w:rPr>
          <w:rFonts w:ascii="Times New Roman" w:hAnsi="Times New Roman" w:cs="Times New Roman"/>
          <w:caps w:val="0"/>
          <w:szCs w:val="24"/>
        </w:rPr>
        <w:t>2016</w:t>
      </w:r>
      <w:r w:rsidRPr="00EC1EF8">
        <w:rPr>
          <w:rFonts w:ascii="Times New Roman" w:hAnsi="Times New Roman" w:cs="Times New Roman"/>
          <w:szCs w:val="24"/>
        </w:rPr>
        <w:t>)</w:t>
      </w:r>
    </w:p>
    <w:p w14:paraId="485BC552" w14:textId="77777777" w:rsidR="00E97381" w:rsidRPr="00EC1EF8" w:rsidRDefault="00E97381" w:rsidP="00E9738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C1EF8">
        <w:rPr>
          <w:rFonts w:ascii="Times New Roman" w:hAnsi="Times New Roman" w:cs="Times New Roman"/>
          <w:sz w:val="24"/>
          <w:szCs w:val="24"/>
        </w:rPr>
        <w:t>Pure and Applied Sciences</w:t>
      </w:r>
    </w:p>
    <w:p w14:paraId="1FD25EEA" w14:textId="3E9EAD1D" w:rsidR="00E508A1" w:rsidRPr="00E508A1" w:rsidRDefault="00E508A1" w:rsidP="00E508A1">
      <w:pPr>
        <w:pStyle w:val="Heading1"/>
        <w:rPr>
          <w:rFonts w:ascii="Times New Roman" w:hAnsi="Times New Roman" w:cs="Times New Roman"/>
          <w:sz w:val="24"/>
          <w:szCs w:val="24"/>
        </w:rPr>
        <w:sectPr w:rsidR="00E508A1" w:rsidRPr="00E508A1" w:rsidSect="00617B26">
          <w:footerReference w:type="default" r:id="rId8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Skills and Certifications</w:t>
      </w:r>
    </w:p>
    <w:p w14:paraId="632F781C" w14:textId="0B3588EB" w:rsidR="00CC3305" w:rsidRPr="00A73270" w:rsidRDefault="00CC3305" w:rsidP="00CC3305">
      <w:pPr>
        <w:pStyle w:val="ListBullet"/>
        <w:rPr>
          <w:rFonts w:ascii="Times New Roman" w:hAnsi="Times New Roman" w:cs="Times New Roman"/>
          <w:sz w:val="24"/>
          <w:szCs w:val="24"/>
          <w:lang w:val="en-CA"/>
        </w:rPr>
      </w:pPr>
      <w:r w:rsidRPr="00A73270">
        <w:rPr>
          <w:rFonts w:ascii="Times New Roman" w:hAnsi="Times New Roman" w:cs="Times New Roman"/>
          <w:sz w:val="24"/>
          <w:szCs w:val="24"/>
          <w:lang w:val="en-CA"/>
        </w:rPr>
        <w:t>Microsoft Office Suite (Excel, Project, PowerPoint, W</w:t>
      </w:r>
      <w:r>
        <w:rPr>
          <w:rFonts w:ascii="Times New Roman" w:hAnsi="Times New Roman" w:cs="Times New Roman"/>
          <w:sz w:val="24"/>
          <w:szCs w:val="24"/>
          <w:lang w:val="en-CA"/>
        </w:rPr>
        <w:t>ord</w:t>
      </w:r>
      <w:r w:rsidR="00437F10">
        <w:rPr>
          <w:rFonts w:ascii="Times New Roman" w:hAnsi="Times New Roman" w:cs="Times New Roman"/>
          <w:sz w:val="24"/>
          <w:szCs w:val="24"/>
          <w:lang w:val="en-CA"/>
        </w:rPr>
        <w:t>, Visio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1434E5AA" w14:textId="73EA6DB3" w:rsidR="00E3230A" w:rsidRDefault="00FF73BD" w:rsidP="00FF73BD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 software such as </w:t>
      </w:r>
      <w:r w:rsidRPr="00EC1EF8">
        <w:rPr>
          <w:rFonts w:ascii="Times New Roman" w:hAnsi="Times New Roman" w:cs="Times New Roman"/>
          <w:sz w:val="24"/>
          <w:szCs w:val="24"/>
        </w:rPr>
        <w:t>Siemens NX</w:t>
      </w:r>
      <w:r>
        <w:rPr>
          <w:rFonts w:ascii="Times New Roman" w:hAnsi="Times New Roman" w:cs="Times New Roman"/>
          <w:sz w:val="24"/>
          <w:szCs w:val="24"/>
        </w:rPr>
        <w:t>, SolidWorks, AutoCAD</w:t>
      </w:r>
    </w:p>
    <w:p w14:paraId="713C737C" w14:textId="42ACDE0F" w:rsidR="00E3230A" w:rsidRDefault="00E3230A" w:rsidP="00E3230A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Python, C++, C</w:t>
      </w:r>
    </w:p>
    <w:p w14:paraId="7CCFC162" w14:textId="7F1EC48A" w:rsidR="003D781D" w:rsidRDefault="003D781D" w:rsidP="00E3230A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</w:p>
    <w:p w14:paraId="5A66D359" w14:textId="5DAC8486" w:rsidR="003D781D" w:rsidRPr="00EC1EF8" w:rsidRDefault="003D781D" w:rsidP="00E3230A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Robotics and software such as Arduino and ABB RAPID</w:t>
      </w:r>
    </w:p>
    <w:p w14:paraId="342A61A3" w14:textId="712515D5" w:rsidR="00BF287F" w:rsidRDefault="006C5874" w:rsidP="00B6167E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Manufacturing processes</w:t>
      </w:r>
    </w:p>
    <w:p w14:paraId="0625C3B1" w14:textId="77777777" w:rsidR="00CF7785" w:rsidRPr="00EC1EF8" w:rsidRDefault="00CF7785" w:rsidP="00CF778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C1EF8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C1EF8">
        <w:rPr>
          <w:rFonts w:ascii="Times New Roman" w:hAnsi="Times New Roman" w:cs="Times New Roman"/>
          <w:sz w:val="24"/>
          <w:szCs w:val="24"/>
        </w:rPr>
        <w:t xml:space="preserve"> well in a high-pressure environment</w:t>
      </w:r>
    </w:p>
    <w:p w14:paraId="71D10DA0" w14:textId="39528436" w:rsidR="00CF7785" w:rsidRDefault="00CF7785" w:rsidP="00CF778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C1EF8">
        <w:rPr>
          <w:rFonts w:ascii="Times New Roman" w:hAnsi="Times New Roman" w:cs="Times New Roman"/>
          <w:sz w:val="24"/>
          <w:szCs w:val="24"/>
        </w:rPr>
        <w:t>Interact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C1EF8">
        <w:rPr>
          <w:rFonts w:ascii="Times New Roman" w:hAnsi="Times New Roman" w:cs="Times New Roman"/>
          <w:sz w:val="24"/>
          <w:szCs w:val="24"/>
        </w:rPr>
        <w:t xml:space="preserve"> and communicat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C1EF8">
        <w:rPr>
          <w:rFonts w:ascii="Times New Roman" w:hAnsi="Times New Roman" w:cs="Times New Roman"/>
          <w:sz w:val="24"/>
          <w:szCs w:val="24"/>
        </w:rPr>
        <w:t xml:space="preserve"> effectively with individuals of all levels</w:t>
      </w:r>
    </w:p>
    <w:p w14:paraId="2F6FC958" w14:textId="77777777" w:rsidR="00E508A1" w:rsidRDefault="00E508A1" w:rsidP="00E508A1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 manufacturing (Yellow Belt in 6 Sigma and Lean Manufacturing)</w:t>
      </w:r>
    </w:p>
    <w:p w14:paraId="57C95AAC" w14:textId="77777777" w:rsidR="00E508A1" w:rsidRPr="005B126D" w:rsidRDefault="00E508A1" w:rsidP="00E508A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B96800">
        <w:rPr>
          <w:rFonts w:ascii="Times New Roman" w:hAnsi="Times New Roman" w:cs="Times New Roman"/>
          <w:sz w:val="24"/>
          <w:szCs w:val="24"/>
        </w:rPr>
        <w:t>Value Methodology Fundamentals 1 (VMF 1) Course</w:t>
      </w:r>
    </w:p>
    <w:p w14:paraId="0D47AC62" w14:textId="77777777" w:rsidR="00E508A1" w:rsidRPr="00EC1EF8" w:rsidRDefault="00E508A1" w:rsidP="00E508A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C1EF8">
        <w:rPr>
          <w:rFonts w:ascii="Times New Roman" w:hAnsi="Times New Roman" w:cs="Times New Roman"/>
          <w:sz w:val="24"/>
          <w:szCs w:val="24"/>
        </w:rPr>
        <w:t>Workplace Hazardous Materials Information System (WHMIS 2015) certification</w:t>
      </w:r>
    </w:p>
    <w:p w14:paraId="005166A7" w14:textId="6863FB0A" w:rsidR="00E508A1" w:rsidRPr="003D781D" w:rsidRDefault="00E508A1" w:rsidP="003A2E2D">
      <w:pPr>
        <w:pStyle w:val="ListBullet"/>
        <w:rPr>
          <w:rFonts w:ascii="Times New Roman" w:hAnsi="Times New Roman" w:cs="Times New Roman"/>
          <w:sz w:val="24"/>
          <w:szCs w:val="24"/>
        </w:rPr>
        <w:sectPr w:rsidR="00E508A1" w:rsidRPr="003D781D" w:rsidSect="00BF1732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271059D2" w14:textId="77777777" w:rsidR="00E508A1" w:rsidRDefault="00E508A1" w:rsidP="00FF73BD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4A1C41B9" w14:textId="03C83B4D" w:rsidR="00FF73BD" w:rsidRPr="00EC1EF8" w:rsidRDefault="00FF73BD" w:rsidP="00FF73BD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Highlights</w:t>
      </w:r>
    </w:p>
    <w:p w14:paraId="39122DCD" w14:textId="77777777" w:rsidR="00FF73BD" w:rsidRDefault="00FF73BD" w:rsidP="00FF73BD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F73BD">
        <w:rPr>
          <w:rFonts w:ascii="Times New Roman" w:hAnsi="Times New Roman" w:cs="Times New Roman"/>
          <w:b/>
          <w:bCs/>
          <w:sz w:val="24"/>
          <w:szCs w:val="24"/>
        </w:rPr>
        <w:t>Consulting with the city of Laval to propose a complete building envelope and HVAC system</w:t>
      </w:r>
      <w:r>
        <w:rPr>
          <w:rFonts w:ascii="Times New Roman" w:hAnsi="Times New Roman" w:cs="Times New Roman"/>
          <w:sz w:val="24"/>
          <w:szCs w:val="24"/>
        </w:rPr>
        <w:t xml:space="preserve"> for a municipal building to minimize and satisfy energy demands</w:t>
      </w:r>
    </w:p>
    <w:p w14:paraId="0973D1EA" w14:textId="77777777" w:rsidR="00FF73BD" w:rsidRDefault="00FF73BD" w:rsidP="00FF73BD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F73BD">
        <w:rPr>
          <w:rFonts w:ascii="Times New Roman" w:hAnsi="Times New Roman" w:cs="Times New Roman"/>
          <w:b/>
          <w:bCs/>
          <w:sz w:val="24"/>
          <w:szCs w:val="24"/>
        </w:rPr>
        <w:t>Conceived and manufactured a head stabilizer for new Tesla-7 MRI machines</w:t>
      </w:r>
      <w:r>
        <w:rPr>
          <w:rFonts w:ascii="Times New Roman" w:hAnsi="Times New Roman" w:cs="Times New Roman"/>
          <w:sz w:val="24"/>
          <w:szCs w:val="24"/>
        </w:rPr>
        <w:t xml:space="preserve"> at the Montreal Neurological Hospital</w:t>
      </w:r>
    </w:p>
    <w:p w14:paraId="3B48B994" w14:textId="7BE06691" w:rsidR="00FF73BD" w:rsidRDefault="00FF73BD" w:rsidP="00FF73BD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F73BD">
        <w:rPr>
          <w:rFonts w:ascii="Times New Roman" w:hAnsi="Times New Roman" w:cs="Times New Roman"/>
          <w:b/>
          <w:bCs/>
          <w:sz w:val="24"/>
          <w:szCs w:val="24"/>
        </w:rPr>
        <w:t>Designed an industrial robotic system (ABB)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EF8">
        <w:rPr>
          <w:rFonts w:ascii="Times New Roman" w:hAnsi="Times New Roman" w:cs="Times New Roman"/>
          <w:sz w:val="24"/>
          <w:szCs w:val="24"/>
        </w:rPr>
        <w:t>capable of performing metal cutting operations</w:t>
      </w:r>
      <w:r>
        <w:rPr>
          <w:rFonts w:ascii="Times New Roman" w:hAnsi="Times New Roman" w:cs="Times New Roman"/>
          <w:sz w:val="24"/>
          <w:szCs w:val="24"/>
        </w:rPr>
        <w:t xml:space="preserve"> and reducing health hazards and manufacturing costs</w:t>
      </w:r>
    </w:p>
    <w:p w14:paraId="6ACBBFBC" w14:textId="07EF31D5" w:rsidR="00FF73BD" w:rsidRPr="00EC1EF8" w:rsidRDefault="00E508A1" w:rsidP="00FF73BD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E508A1">
        <w:rPr>
          <w:rFonts w:ascii="Times New Roman" w:hAnsi="Times New Roman" w:cs="Times New Roman"/>
          <w:b/>
          <w:bCs/>
          <w:sz w:val="24"/>
          <w:szCs w:val="24"/>
        </w:rPr>
        <w:t>Reduced costs by reducing down-time and delays in the construction industry</w:t>
      </w:r>
      <w:r>
        <w:rPr>
          <w:rFonts w:ascii="Times New Roman" w:hAnsi="Times New Roman" w:cs="Times New Roman"/>
          <w:sz w:val="24"/>
          <w:szCs w:val="24"/>
        </w:rPr>
        <w:t xml:space="preserve"> by enhancing activities that generate value and removing waste activities</w:t>
      </w:r>
    </w:p>
    <w:p w14:paraId="6A291F6C" w14:textId="60EBE12C" w:rsidR="00FF73BD" w:rsidRPr="00AA3A80" w:rsidRDefault="00FF73BD" w:rsidP="00FF73BD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F73BD">
        <w:rPr>
          <w:rFonts w:ascii="Times New Roman" w:hAnsi="Times New Roman" w:cs="Times New Roman"/>
          <w:b/>
          <w:bCs/>
          <w:sz w:val="24"/>
          <w:szCs w:val="24"/>
        </w:rPr>
        <w:t>Mentored a robotics team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781D">
        <w:rPr>
          <w:rFonts w:ascii="Times New Roman" w:hAnsi="Times New Roman" w:cs="Times New Roman"/>
          <w:sz w:val="24"/>
          <w:szCs w:val="24"/>
        </w:rPr>
        <w:t>e</w:t>
      </w:r>
      <w:r w:rsidR="003D781D" w:rsidRPr="00EC1EF8">
        <w:rPr>
          <w:rFonts w:ascii="Times New Roman" w:hAnsi="Times New Roman" w:cs="Times New Roman"/>
          <w:sz w:val="24"/>
          <w:szCs w:val="24"/>
        </w:rPr>
        <w:t>ngineered,</w:t>
      </w:r>
      <w:r w:rsidRPr="00EC1EF8">
        <w:rPr>
          <w:rFonts w:ascii="Times New Roman" w:hAnsi="Times New Roman" w:cs="Times New Roman"/>
          <w:sz w:val="24"/>
          <w:szCs w:val="24"/>
        </w:rPr>
        <w:t xml:space="preserve"> and built a robot (space rover)</w:t>
      </w:r>
    </w:p>
    <w:p w14:paraId="7335760D" w14:textId="2FFF42D8" w:rsidR="005B126D" w:rsidRDefault="00FC5683" w:rsidP="003A2E2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C1EF8">
        <w:rPr>
          <w:rFonts w:ascii="Times New Roman" w:hAnsi="Times New Roman" w:cs="Times New Roman"/>
          <w:sz w:val="24"/>
          <w:szCs w:val="24"/>
        </w:rPr>
        <w:lastRenderedPageBreak/>
        <w:t xml:space="preserve">Work </w:t>
      </w:r>
      <w:sdt>
        <w:sdtPr>
          <w:rPr>
            <w:rFonts w:ascii="Times New Roman" w:hAnsi="Times New Roman" w:cs="Times New Roman"/>
            <w:sz w:val="24"/>
            <w:szCs w:val="24"/>
          </w:rPr>
          <w:alias w:val="Experience:"/>
          <w:tag w:val="Experience:"/>
          <w:id w:val="171684534"/>
          <w:placeholder>
            <w:docPart w:val="2E6559A953964D6BAFD8CFC5EF316835"/>
          </w:placeholder>
          <w:temporary/>
          <w:showingPlcHdr/>
          <w15:appearance w15:val="hidden"/>
        </w:sdtPr>
        <w:sdtEndPr/>
        <w:sdtContent>
          <w:r w:rsidRPr="00EC1EF8">
            <w:rPr>
              <w:rFonts w:ascii="Times New Roman" w:hAnsi="Times New Roman" w:cs="Times New Roman"/>
              <w:sz w:val="24"/>
              <w:szCs w:val="24"/>
            </w:rPr>
            <w:t>Experience</w:t>
          </w:r>
        </w:sdtContent>
      </w:sdt>
    </w:p>
    <w:p w14:paraId="084F2160" w14:textId="569B5480" w:rsidR="005B126D" w:rsidRDefault="005B126D" w:rsidP="005B126D">
      <w:pPr>
        <w:pStyle w:val="Heading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industrial engineering</w:t>
      </w:r>
      <w:r w:rsidR="00C64E70">
        <w:rPr>
          <w:rFonts w:ascii="Times New Roman" w:hAnsi="Times New Roman" w:cs="Times New Roman"/>
          <w:szCs w:val="24"/>
        </w:rPr>
        <w:t xml:space="preserve"> </w:t>
      </w:r>
      <w:r w:rsidRPr="00EC1EF8">
        <w:rPr>
          <w:rFonts w:ascii="Times New Roman" w:hAnsi="Times New Roman" w:cs="Times New Roman"/>
          <w:szCs w:val="24"/>
        </w:rPr>
        <w:t>| </w:t>
      </w:r>
      <w:r>
        <w:rPr>
          <w:rFonts w:ascii="Times New Roman" w:hAnsi="Times New Roman" w:cs="Times New Roman"/>
          <w:szCs w:val="24"/>
        </w:rPr>
        <w:t>Groupe agf</w:t>
      </w:r>
      <w:r w:rsidRPr="00EC1EF8">
        <w:rPr>
          <w:rFonts w:ascii="Times New Roman" w:hAnsi="Times New Roman" w:cs="Times New Roman"/>
          <w:szCs w:val="24"/>
        </w:rPr>
        <w:t xml:space="preserve"> (</w:t>
      </w:r>
      <w:r w:rsidR="00E3230A">
        <w:rPr>
          <w:rFonts w:ascii="Times New Roman" w:hAnsi="Times New Roman" w:cs="Times New Roman"/>
          <w:caps w:val="0"/>
          <w:szCs w:val="24"/>
        </w:rPr>
        <w:t>May</w:t>
      </w:r>
      <w:r>
        <w:rPr>
          <w:rFonts w:ascii="Times New Roman" w:hAnsi="Times New Roman" w:cs="Times New Roman"/>
          <w:szCs w:val="24"/>
        </w:rPr>
        <w:t xml:space="preserve"> </w:t>
      </w:r>
      <w:r w:rsidRPr="00EC1EF8">
        <w:rPr>
          <w:rFonts w:ascii="Times New Roman" w:hAnsi="Times New Roman" w:cs="Times New Roman"/>
          <w:szCs w:val="24"/>
        </w:rPr>
        <w:t>201</w:t>
      </w:r>
      <w:r>
        <w:rPr>
          <w:rFonts w:ascii="Times New Roman" w:hAnsi="Times New Roman" w:cs="Times New Roman"/>
          <w:szCs w:val="24"/>
        </w:rPr>
        <w:t>9</w:t>
      </w:r>
      <w:r w:rsidRPr="00EC1EF8">
        <w:rPr>
          <w:rFonts w:ascii="Times New Roman" w:hAnsi="Times New Roman" w:cs="Times New Roman"/>
          <w:szCs w:val="24"/>
        </w:rPr>
        <w:t xml:space="preserve"> – </w:t>
      </w:r>
      <w:r w:rsidR="00E3230A">
        <w:rPr>
          <w:rFonts w:ascii="Times New Roman" w:hAnsi="Times New Roman" w:cs="Times New Roman"/>
          <w:caps w:val="0"/>
          <w:szCs w:val="24"/>
        </w:rPr>
        <w:t>August</w:t>
      </w:r>
      <w:r>
        <w:rPr>
          <w:rFonts w:ascii="Times New Roman" w:hAnsi="Times New Roman" w:cs="Times New Roman"/>
          <w:szCs w:val="24"/>
        </w:rPr>
        <w:t xml:space="preserve"> </w:t>
      </w:r>
      <w:r w:rsidRPr="00EC1EF8">
        <w:rPr>
          <w:rFonts w:ascii="Times New Roman" w:hAnsi="Times New Roman" w:cs="Times New Roman"/>
          <w:szCs w:val="24"/>
        </w:rPr>
        <w:t>201</w:t>
      </w:r>
      <w:r>
        <w:rPr>
          <w:rFonts w:ascii="Times New Roman" w:hAnsi="Times New Roman" w:cs="Times New Roman"/>
          <w:szCs w:val="24"/>
        </w:rPr>
        <w:t>9</w:t>
      </w:r>
      <w:r w:rsidRPr="00EC1EF8">
        <w:rPr>
          <w:rFonts w:ascii="Times New Roman" w:hAnsi="Times New Roman" w:cs="Times New Roman"/>
          <w:szCs w:val="24"/>
        </w:rPr>
        <w:t>)</w:t>
      </w:r>
    </w:p>
    <w:p w14:paraId="2AAE229C" w14:textId="251090A3" w:rsidR="00C11CDA" w:rsidRDefault="00C11CDA" w:rsidP="005B126D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flaws in the supply chain and propos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 complete improvement plan to reduce waste and shipping delays using lean manufacturing tools</w:t>
      </w:r>
    </w:p>
    <w:p w14:paraId="7EA17F6B" w14:textId="2035327B" w:rsidR="00E479CB" w:rsidRDefault="00E479CB" w:rsidP="00E479CB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risk analysis for various improvement ideas using lean manufacturing methodologies</w:t>
      </w:r>
    </w:p>
    <w:p w14:paraId="64661203" w14:textId="7161F3A0" w:rsidR="00E479CB" w:rsidRDefault="00E479CB" w:rsidP="00E479CB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and support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process improvement projects in the production and shipping sectors</w:t>
      </w:r>
    </w:p>
    <w:p w14:paraId="2E0C6A1E" w14:textId="4B5B031E" w:rsidR="005B126D" w:rsidRDefault="00147C27" w:rsidP="005B126D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 w:rsidR="005B126D">
        <w:rPr>
          <w:rFonts w:ascii="Times New Roman" w:hAnsi="Times New Roman" w:cs="Times New Roman"/>
          <w:sz w:val="24"/>
          <w:szCs w:val="24"/>
        </w:rPr>
        <w:t xml:space="preserve"> brainstorming sessions with management teams and production employees</w:t>
      </w:r>
    </w:p>
    <w:p w14:paraId="1A095B97" w14:textId="5C68F48A" w:rsidR="005B126D" w:rsidRDefault="00147C27" w:rsidP="005B126D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and l</w:t>
      </w:r>
      <w:r w:rsidR="005B126D">
        <w:rPr>
          <w:rFonts w:ascii="Times New Roman" w:hAnsi="Times New Roman" w:cs="Times New Roman"/>
          <w:sz w:val="24"/>
          <w:szCs w:val="24"/>
        </w:rPr>
        <w:t xml:space="preserve">ead </w:t>
      </w:r>
      <w:r w:rsidR="003D781D">
        <w:rPr>
          <w:rFonts w:ascii="Times New Roman" w:hAnsi="Times New Roman" w:cs="Times New Roman"/>
          <w:sz w:val="24"/>
          <w:szCs w:val="24"/>
        </w:rPr>
        <w:t xml:space="preserve">Kaizen </w:t>
      </w:r>
      <w:r w:rsidR="005B126D">
        <w:rPr>
          <w:rFonts w:ascii="Times New Roman" w:hAnsi="Times New Roman" w:cs="Times New Roman"/>
          <w:sz w:val="24"/>
          <w:szCs w:val="24"/>
        </w:rPr>
        <w:t xml:space="preserve">meetings </w:t>
      </w:r>
    </w:p>
    <w:p w14:paraId="477E2812" w14:textId="528AD1E4" w:rsidR="005B126D" w:rsidRDefault="005B126D" w:rsidP="005B126D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Notetaking relevant and important points brought up during meetings</w:t>
      </w:r>
    </w:p>
    <w:p w14:paraId="1CC09040" w14:textId="421ABE72" w:rsidR="005B126D" w:rsidRDefault="003A2E2D" w:rsidP="005B126D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engineering reports detailing the progress analysis for upper management</w:t>
      </w:r>
    </w:p>
    <w:p w14:paraId="4BF082F6" w14:textId="3182632F" w:rsidR="003A2E2D" w:rsidRDefault="003A2E2D" w:rsidP="005B126D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</w:t>
      </w:r>
      <w:r w:rsidR="003D781D">
        <w:rPr>
          <w:rFonts w:ascii="Times New Roman" w:hAnsi="Times New Roman" w:cs="Times New Roman"/>
          <w:sz w:val="24"/>
          <w:szCs w:val="24"/>
        </w:rPr>
        <w:t>pt</w:t>
      </w:r>
      <w:r>
        <w:rPr>
          <w:rFonts w:ascii="Times New Roman" w:hAnsi="Times New Roman" w:cs="Times New Roman"/>
          <w:sz w:val="24"/>
          <w:szCs w:val="24"/>
        </w:rPr>
        <w:t xml:space="preserve"> projects on track within the continuous improvement department</w:t>
      </w:r>
    </w:p>
    <w:p w14:paraId="796B2283" w14:textId="3D0EBADE" w:rsidR="003A2E2D" w:rsidRPr="00AC099D" w:rsidRDefault="003A2E2D" w:rsidP="005B126D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with individuals in all departments to achieve common goals</w:t>
      </w:r>
    </w:p>
    <w:p w14:paraId="415AF1B2" w14:textId="63087BAA" w:rsidR="003A2E2D" w:rsidRPr="00EC1EF8" w:rsidRDefault="00FC5683" w:rsidP="003A2E2D">
      <w:pPr>
        <w:pStyle w:val="Heading2"/>
        <w:rPr>
          <w:rFonts w:ascii="Times New Roman" w:hAnsi="Times New Roman" w:cs="Times New Roman"/>
          <w:szCs w:val="24"/>
        </w:rPr>
      </w:pPr>
      <w:r w:rsidRPr="00EC1EF8">
        <w:rPr>
          <w:rFonts w:ascii="Times New Roman" w:hAnsi="Times New Roman" w:cs="Times New Roman"/>
          <w:szCs w:val="24"/>
        </w:rPr>
        <w:t xml:space="preserve"> </w:t>
      </w:r>
      <w:r w:rsidR="00A77221">
        <w:rPr>
          <w:rFonts w:ascii="Times New Roman" w:hAnsi="Times New Roman" w:cs="Times New Roman"/>
          <w:szCs w:val="24"/>
        </w:rPr>
        <w:t>Mechanical engineering</w:t>
      </w:r>
      <w:r w:rsidR="00C64E70">
        <w:rPr>
          <w:rFonts w:ascii="Times New Roman" w:hAnsi="Times New Roman" w:cs="Times New Roman"/>
          <w:szCs w:val="24"/>
        </w:rPr>
        <w:t xml:space="preserve"> </w:t>
      </w:r>
      <w:r w:rsidR="003A2E2D" w:rsidRPr="00EC1EF8">
        <w:rPr>
          <w:rFonts w:ascii="Times New Roman" w:hAnsi="Times New Roman" w:cs="Times New Roman"/>
          <w:szCs w:val="24"/>
        </w:rPr>
        <w:t>| Alphacasting (</w:t>
      </w:r>
      <w:r w:rsidR="00E3230A">
        <w:rPr>
          <w:rFonts w:ascii="Times New Roman" w:hAnsi="Times New Roman" w:cs="Times New Roman"/>
          <w:caps w:val="0"/>
          <w:szCs w:val="24"/>
        </w:rPr>
        <w:t>May</w:t>
      </w:r>
      <w:r w:rsidR="003A2E2D">
        <w:rPr>
          <w:rFonts w:ascii="Times New Roman" w:hAnsi="Times New Roman" w:cs="Times New Roman"/>
          <w:szCs w:val="24"/>
        </w:rPr>
        <w:t xml:space="preserve"> </w:t>
      </w:r>
      <w:r w:rsidR="003A2E2D" w:rsidRPr="00EC1EF8">
        <w:rPr>
          <w:rFonts w:ascii="Times New Roman" w:hAnsi="Times New Roman" w:cs="Times New Roman"/>
          <w:szCs w:val="24"/>
        </w:rPr>
        <w:t xml:space="preserve">2018 – </w:t>
      </w:r>
      <w:r w:rsidR="00E3230A">
        <w:rPr>
          <w:rFonts w:ascii="Times New Roman" w:hAnsi="Times New Roman" w:cs="Times New Roman"/>
          <w:caps w:val="0"/>
          <w:szCs w:val="24"/>
        </w:rPr>
        <w:t>December</w:t>
      </w:r>
      <w:r w:rsidR="003A2E2D">
        <w:rPr>
          <w:rFonts w:ascii="Times New Roman" w:hAnsi="Times New Roman" w:cs="Times New Roman"/>
          <w:szCs w:val="24"/>
        </w:rPr>
        <w:t xml:space="preserve"> </w:t>
      </w:r>
      <w:r w:rsidR="003A2E2D" w:rsidRPr="00EC1EF8">
        <w:rPr>
          <w:rFonts w:ascii="Times New Roman" w:hAnsi="Times New Roman" w:cs="Times New Roman"/>
          <w:szCs w:val="24"/>
        </w:rPr>
        <w:t>2018)</w:t>
      </w:r>
    </w:p>
    <w:p w14:paraId="331BBD4A" w14:textId="061A57A3" w:rsidR="007121B6" w:rsidRDefault="003D781D" w:rsidP="007121B6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</w:t>
      </w:r>
      <w:r w:rsidR="007121B6">
        <w:rPr>
          <w:rFonts w:ascii="Times New Roman" w:hAnsi="Times New Roman" w:cs="Times New Roman"/>
          <w:sz w:val="24"/>
          <w:szCs w:val="24"/>
        </w:rPr>
        <w:t xml:space="preserve"> a metal cutting industrial robot project</w:t>
      </w:r>
      <w:r w:rsidR="00E508A1">
        <w:rPr>
          <w:rFonts w:ascii="Times New Roman" w:hAnsi="Times New Roman" w:cs="Times New Roman"/>
          <w:sz w:val="24"/>
          <w:szCs w:val="24"/>
        </w:rPr>
        <w:t xml:space="preserve"> </w:t>
      </w:r>
      <w:r w:rsidR="00BC75DF">
        <w:rPr>
          <w:rFonts w:ascii="Times New Roman" w:hAnsi="Times New Roman" w:cs="Times New Roman"/>
          <w:sz w:val="24"/>
          <w:szCs w:val="24"/>
        </w:rPr>
        <w:t>worth $100 000</w:t>
      </w:r>
    </w:p>
    <w:p w14:paraId="2CF1FA9A" w14:textId="5BB518FA" w:rsidR="00623F52" w:rsidRDefault="00C11CDA" w:rsidP="00C11CDA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robotic cell elements using Siemens NX</w:t>
      </w:r>
    </w:p>
    <w:p w14:paraId="6DF3470C" w14:textId="4E8F89A0" w:rsidR="00C11CDA" w:rsidRDefault="00623F52" w:rsidP="00C11CDA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simulation routines using ABB RAPID</w:t>
      </w:r>
      <w:r w:rsidR="00C11C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BDDE4" w14:textId="4F2BD157" w:rsidR="00925D5C" w:rsidRDefault="00925D5C" w:rsidP="00C11CDA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="003D781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with clients to provide updates on R&amp;D projects</w:t>
      </w:r>
      <w:r w:rsidR="00C65B6B">
        <w:rPr>
          <w:rFonts w:ascii="Times New Roman" w:hAnsi="Times New Roman" w:cs="Times New Roman"/>
          <w:sz w:val="24"/>
          <w:szCs w:val="24"/>
        </w:rPr>
        <w:t xml:space="preserve"> consisting of developing parts free of defects such as inclusions, shrinkage, porosity, cold shuts, etc.</w:t>
      </w:r>
    </w:p>
    <w:p w14:paraId="58F72170" w14:textId="0B288A51" w:rsidR="003A2E2D" w:rsidRDefault="003A2E2D" w:rsidP="003A2E2D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databases and maintaining logbooks</w:t>
      </w:r>
    </w:p>
    <w:p w14:paraId="1E07A8AD" w14:textId="7DD6D546" w:rsidR="007121B6" w:rsidRDefault="007121B6" w:rsidP="003A2E2D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and prepar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parts for </w:t>
      </w:r>
      <w:r w:rsidR="00C11CDA">
        <w:rPr>
          <w:rFonts w:ascii="Times New Roman" w:hAnsi="Times New Roman" w:cs="Times New Roman"/>
          <w:sz w:val="24"/>
          <w:szCs w:val="24"/>
        </w:rPr>
        <w:t>wax</w:t>
      </w:r>
      <w:r>
        <w:rPr>
          <w:rFonts w:ascii="Times New Roman" w:hAnsi="Times New Roman" w:cs="Times New Roman"/>
          <w:sz w:val="24"/>
          <w:szCs w:val="24"/>
        </w:rPr>
        <w:t xml:space="preserve"> injection molding</w:t>
      </w:r>
    </w:p>
    <w:p w14:paraId="75086AB5" w14:textId="39D4F18A" w:rsidR="00925D5C" w:rsidRDefault="00925D5C" w:rsidP="003A2E2D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sample parts for non-destructive testing</w:t>
      </w:r>
    </w:p>
    <w:p w14:paraId="3D01B887" w14:textId="67180105" w:rsidR="00E9052F" w:rsidRPr="00AC099D" w:rsidRDefault="00E9052F" w:rsidP="00E9052F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microstructural elements such as dendrite arm spacing in aluminum alloys</w:t>
      </w:r>
    </w:p>
    <w:p w14:paraId="02FAEACC" w14:textId="6BE20806" w:rsidR="00925D5C" w:rsidRDefault="00925D5C" w:rsidP="003A2E2D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tests to determine a better slurry combination for shell molds for titanium alloys</w:t>
      </w:r>
    </w:p>
    <w:p w14:paraId="1FE555C1" w14:textId="76344ACC" w:rsidR="00E9052F" w:rsidRDefault="00E9052F" w:rsidP="003A2E2D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temperatures with respect to time in a titanium casting machinery</w:t>
      </w:r>
    </w:p>
    <w:p w14:paraId="105AC2D6" w14:textId="1F0A7027" w:rsidR="003A2E2D" w:rsidRDefault="003A2E2D" w:rsidP="003A2E2D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process improvement projects in the plant</w:t>
      </w:r>
    </w:p>
    <w:p w14:paraId="4C185E83" w14:textId="598CA7AE" w:rsidR="00E9052F" w:rsidRDefault="00E9052F" w:rsidP="00E9052F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</w:t>
      </w:r>
      <w:r w:rsidR="003D781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and w</w:t>
      </w:r>
      <w:r w:rsidR="003D781D">
        <w:rPr>
          <w:rFonts w:ascii="Times New Roman" w:hAnsi="Times New Roman" w:cs="Times New Roman"/>
          <w:sz w:val="24"/>
          <w:szCs w:val="24"/>
        </w:rPr>
        <w:t>rote</w:t>
      </w:r>
      <w:r>
        <w:rPr>
          <w:rFonts w:ascii="Times New Roman" w:hAnsi="Times New Roman" w:cs="Times New Roman"/>
          <w:sz w:val="24"/>
          <w:szCs w:val="24"/>
        </w:rPr>
        <w:t xml:space="preserve"> work methods and instructions</w:t>
      </w:r>
      <w:r w:rsidR="00E508A1">
        <w:rPr>
          <w:rFonts w:ascii="Times New Roman" w:hAnsi="Times New Roman" w:cs="Times New Roman"/>
          <w:sz w:val="24"/>
          <w:szCs w:val="24"/>
        </w:rPr>
        <w:t xml:space="preserve"> that could improve mold shell quality</w:t>
      </w:r>
    </w:p>
    <w:p w14:paraId="302A1155" w14:textId="40EA249A" w:rsidR="003D781D" w:rsidRDefault="003D781D" w:rsidP="00E9052F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and mentored employees to execute tasks in the robotic cell</w:t>
      </w:r>
    </w:p>
    <w:p w14:paraId="6EF597AC" w14:textId="77777777" w:rsidR="003D781D" w:rsidRPr="00E9052F" w:rsidRDefault="003D781D" w:rsidP="003D781D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  <w:sz w:val="24"/>
          <w:szCs w:val="24"/>
        </w:rPr>
      </w:pPr>
    </w:p>
    <w:p w14:paraId="0EFE34C6" w14:textId="77777777" w:rsidR="00FF73BD" w:rsidRPr="00AA3A80" w:rsidRDefault="00FF73BD" w:rsidP="00FF73BD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  <w:sz w:val="24"/>
          <w:szCs w:val="24"/>
        </w:rPr>
      </w:pPr>
    </w:p>
    <w:sectPr w:rsidR="00FF73BD" w:rsidRPr="00AA3A80" w:rsidSect="00BF1732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E32CB" w14:textId="77777777" w:rsidR="006C3F5C" w:rsidRDefault="006C3F5C">
      <w:pPr>
        <w:spacing w:after="0"/>
      </w:pPr>
      <w:r>
        <w:separator/>
      </w:r>
    </w:p>
  </w:endnote>
  <w:endnote w:type="continuationSeparator" w:id="0">
    <w:p w14:paraId="03023DB0" w14:textId="77777777" w:rsidR="006C3F5C" w:rsidRDefault="006C3F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060AC" w14:textId="77A8A5AD" w:rsidR="005C334C" w:rsidRDefault="005C334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1735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1A893" w14:textId="77777777" w:rsidR="006C3F5C" w:rsidRDefault="006C3F5C">
      <w:pPr>
        <w:spacing w:after="0"/>
      </w:pPr>
      <w:r>
        <w:separator/>
      </w:r>
    </w:p>
  </w:footnote>
  <w:footnote w:type="continuationSeparator" w:id="0">
    <w:p w14:paraId="7E5ADE55" w14:textId="77777777" w:rsidR="006C3F5C" w:rsidRDefault="006C3F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C8A48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8CF"/>
    <w:rsid w:val="00034703"/>
    <w:rsid w:val="0004504F"/>
    <w:rsid w:val="000479E5"/>
    <w:rsid w:val="00070F19"/>
    <w:rsid w:val="000823A5"/>
    <w:rsid w:val="000A4F59"/>
    <w:rsid w:val="000A6DE9"/>
    <w:rsid w:val="000B3255"/>
    <w:rsid w:val="000B5C8C"/>
    <w:rsid w:val="00101668"/>
    <w:rsid w:val="00114EA5"/>
    <w:rsid w:val="00141A4C"/>
    <w:rsid w:val="00147C27"/>
    <w:rsid w:val="00177520"/>
    <w:rsid w:val="001B29CF"/>
    <w:rsid w:val="001B4D58"/>
    <w:rsid w:val="001C6649"/>
    <w:rsid w:val="001C7528"/>
    <w:rsid w:val="001D5474"/>
    <w:rsid w:val="002040FA"/>
    <w:rsid w:val="0026418C"/>
    <w:rsid w:val="00264F1F"/>
    <w:rsid w:val="0028220F"/>
    <w:rsid w:val="002B68B3"/>
    <w:rsid w:val="002D732A"/>
    <w:rsid w:val="003204D0"/>
    <w:rsid w:val="00346A83"/>
    <w:rsid w:val="00356C14"/>
    <w:rsid w:val="00380E4B"/>
    <w:rsid w:val="0038468E"/>
    <w:rsid w:val="003969DD"/>
    <w:rsid w:val="003A0717"/>
    <w:rsid w:val="003A2E2D"/>
    <w:rsid w:val="003B55B2"/>
    <w:rsid w:val="003D781D"/>
    <w:rsid w:val="003E6F5B"/>
    <w:rsid w:val="003F6689"/>
    <w:rsid w:val="003F7CF5"/>
    <w:rsid w:val="00402082"/>
    <w:rsid w:val="00424B53"/>
    <w:rsid w:val="004362BF"/>
    <w:rsid w:val="00436469"/>
    <w:rsid w:val="004378CF"/>
    <w:rsid w:val="00437F10"/>
    <w:rsid w:val="00445F1A"/>
    <w:rsid w:val="0047090B"/>
    <w:rsid w:val="00483041"/>
    <w:rsid w:val="00487B51"/>
    <w:rsid w:val="004B44BF"/>
    <w:rsid w:val="004D44C8"/>
    <w:rsid w:val="004F0805"/>
    <w:rsid w:val="00540793"/>
    <w:rsid w:val="00546EAF"/>
    <w:rsid w:val="005634E6"/>
    <w:rsid w:val="00564E58"/>
    <w:rsid w:val="0057080D"/>
    <w:rsid w:val="0058590B"/>
    <w:rsid w:val="005873DA"/>
    <w:rsid w:val="005A0BE8"/>
    <w:rsid w:val="005A1F67"/>
    <w:rsid w:val="005A2979"/>
    <w:rsid w:val="005A3A69"/>
    <w:rsid w:val="005B126D"/>
    <w:rsid w:val="005B40AF"/>
    <w:rsid w:val="005C334C"/>
    <w:rsid w:val="005E2161"/>
    <w:rsid w:val="00617B26"/>
    <w:rsid w:val="00623F52"/>
    <w:rsid w:val="00626D89"/>
    <w:rsid w:val="006270A9"/>
    <w:rsid w:val="0064089C"/>
    <w:rsid w:val="00640B68"/>
    <w:rsid w:val="0065151B"/>
    <w:rsid w:val="006620B6"/>
    <w:rsid w:val="00663E92"/>
    <w:rsid w:val="00675956"/>
    <w:rsid w:val="00681034"/>
    <w:rsid w:val="006C3F5C"/>
    <w:rsid w:val="006C5874"/>
    <w:rsid w:val="006D2536"/>
    <w:rsid w:val="006E24FF"/>
    <w:rsid w:val="006E26C7"/>
    <w:rsid w:val="007121B6"/>
    <w:rsid w:val="007415F2"/>
    <w:rsid w:val="00785D99"/>
    <w:rsid w:val="007B4E1F"/>
    <w:rsid w:val="007B5F40"/>
    <w:rsid w:val="007F7FBE"/>
    <w:rsid w:val="008110AA"/>
    <w:rsid w:val="00816216"/>
    <w:rsid w:val="00837454"/>
    <w:rsid w:val="00852C6C"/>
    <w:rsid w:val="008572E4"/>
    <w:rsid w:val="0087734B"/>
    <w:rsid w:val="008A7872"/>
    <w:rsid w:val="008B6A0F"/>
    <w:rsid w:val="008B7BD7"/>
    <w:rsid w:val="008D0CF5"/>
    <w:rsid w:val="008E2C62"/>
    <w:rsid w:val="008E6271"/>
    <w:rsid w:val="0090041D"/>
    <w:rsid w:val="009217DD"/>
    <w:rsid w:val="00925D5C"/>
    <w:rsid w:val="009279A1"/>
    <w:rsid w:val="00936094"/>
    <w:rsid w:val="00971786"/>
    <w:rsid w:val="00986F1D"/>
    <w:rsid w:val="009A261F"/>
    <w:rsid w:val="009C7FBC"/>
    <w:rsid w:val="009D042F"/>
    <w:rsid w:val="009D5933"/>
    <w:rsid w:val="009E31CF"/>
    <w:rsid w:val="009E7F21"/>
    <w:rsid w:val="00A73270"/>
    <w:rsid w:val="00A77221"/>
    <w:rsid w:val="00AA1E0E"/>
    <w:rsid w:val="00AA3A80"/>
    <w:rsid w:val="00AC099D"/>
    <w:rsid w:val="00AD357B"/>
    <w:rsid w:val="00AE0E4A"/>
    <w:rsid w:val="00AF00DB"/>
    <w:rsid w:val="00AF4410"/>
    <w:rsid w:val="00AF48D8"/>
    <w:rsid w:val="00AF7D81"/>
    <w:rsid w:val="00B0651A"/>
    <w:rsid w:val="00B40600"/>
    <w:rsid w:val="00B6167E"/>
    <w:rsid w:val="00B64369"/>
    <w:rsid w:val="00B83C79"/>
    <w:rsid w:val="00B927D9"/>
    <w:rsid w:val="00B947A8"/>
    <w:rsid w:val="00B96800"/>
    <w:rsid w:val="00B96E7A"/>
    <w:rsid w:val="00BB3D8B"/>
    <w:rsid w:val="00BC75DF"/>
    <w:rsid w:val="00BD768D"/>
    <w:rsid w:val="00BE2063"/>
    <w:rsid w:val="00BF1732"/>
    <w:rsid w:val="00BF287F"/>
    <w:rsid w:val="00C11CDA"/>
    <w:rsid w:val="00C1735F"/>
    <w:rsid w:val="00C25C33"/>
    <w:rsid w:val="00C31DF0"/>
    <w:rsid w:val="00C61F8E"/>
    <w:rsid w:val="00C64E70"/>
    <w:rsid w:val="00C65B6B"/>
    <w:rsid w:val="00C82B9C"/>
    <w:rsid w:val="00C91B83"/>
    <w:rsid w:val="00CB4257"/>
    <w:rsid w:val="00CC3305"/>
    <w:rsid w:val="00CF7785"/>
    <w:rsid w:val="00D063CC"/>
    <w:rsid w:val="00D76027"/>
    <w:rsid w:val="00D868F0"/>
    <w:rsid w:val="00D90AA9"/>
    <w:rsid w:val="00DA59AD"/>
    <w:rsid w:val="00DC214A"/>
    <w:rsid w:val="00E20EAA"/>
    <w:rsid w:val="00E3230A"/>
    <w:rsid w:val="00E479CB"/>
    <w:rsid w:val="00E508A1"/>
    <w:rsid w:val="00E67BAB"/>
    <w:rsid w:val="00E83E4B"/>
    <w:rsid w:val="00E9052F"/>
    <w:rsid w:val="00E909F1"/>
    <w:rsid w:val="00E97381"/>
    <w:rsid w:val="00EB6D17"/>
    <w:rsid w:val="00EC1EF8"/>
    <w:rsid w:val="00EC6819"/>
    <w:rsid w:val="00ED323F"/>
    <w:rsid w:val="00ED559F"/>
    <w:rsid w:val="00EE591D"/>
    <w:rsid w:val="00F0137A"/>
    <w:rsid w:val="00F52F45"/>
    <w:rsid w:val="00F53E15"/>
    <w:rsid w:val="00F6646E"/>
    <w:rsid w:val="00F72381"/>
    <w:rsid w:val="00F75912"/>
    <w:rsid w:val="00F87448"/>
    <w:rsid w:val="00FC1CA8"/>
    <w:rsid w:val="00FC5683"/>
    <w:rsid w:val="00FF0A44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CDD47"/>
  <w15:chartTrackingRefBased/>
  <w15:docId w15:val="{CEB781DD-4230-4D6A-82DA-8F0DD7BD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9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k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105715258249DCA54B84C19417A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FD3C7-B50D-4910-8AD7-A24070C1EB07}"/>
      </w:docPartPr>
      <w:docPartBody>
        <w:p w:rsidR="00102BDA" w:rsidRDefault="00102BDA">
          <w:pPr>
            <w:pStyle w:val="7A105715258249DCA54B84C19417ACFC"/>
          </w:pPr>
          <w:r>
            <w:t>Education</w:t>
          </w:r>
        </w:p>
      </w:docPartBody>
    </w:docPart>
    <w:docPart>
      <w:docPartPr>
        <w:name w:val="2E6559A953964D6BAFD8CFC5EF316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E5FFC-C89B-4126-A902-FF9B10CD9DAD}"/>
      </w:docPartPr>
      <w:docPartBody>
        <w:p w:rsidR="0043346F" w:rsidRDefault="00E169B3" w:rsidP="00E169B3">
          <w:pPr>
            <w:pStyle w:val="2E6559A953964D6BAFD8CFC5EF31683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DA"/>
    <w:rsid w:val="00005E55"/>
    <w:rsid w:val="00054DE4"/>
    <w:rsid w:val="00100BC3"/>
    <w:rsid w:val="00102BDA"/>
    <w:rsid w:val="001A53F5"/>
    <w:rsid w:val="00205533"/>
    <w:rsid w:val="0043346F"/>
    <w:rsid w:val="004841CA"/>
    <w:rsid w:val="005D73DB"/>
    <w:rsid w:val="005E5629"/>
    <w:rsid w:val="00636056"/>
    <w:rsid w:val="00AF42B6"/>
    <w:rsid w:val="00BA6445"/>
    <w:rsid w:val="00DC5398"/>
    <w:rsid w:val="00E1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105715258249DCA54B84C19417ACFC">
    <w:name w:val="7A105715258249DCA54B84C19417ACFC"/>
  </w:style>
  <w:style w:type="paragraph" w:customStyle="1" w:styleId="2E6559A953964D6BAFD8CFC5EF316835">
    <w:name w:val="2E6559A953964D6BAFD8CFC5EF316835"/>
    <w:rsid w:val="00E169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FC4C0-7917-4C10-9317-235D4D36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Shakil Chowdhury</dc:creator>
  <cp:keywords/>
  <cp:lastModifiedBy>Monzur Chowdhury</cp:lastModifiedBy>
  <cp:revision>2</cp:revision>
  <cp:lastPrinted>2021-01-11T19:29:00Z</cp:lastPrinted>
  <dcterms:created xsi:type="dcterms:W3CDTF">2021-02-12T01:42:00Z</dcterms:created>
  <dcterms:modified xsi:type="dcterms:W3CDTF">2021-02-12T01:42:00Z</dcterms:modified>
  <cp:version/>
</cp:coreProperties>
</file>