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139D8" w14:textId="4343B9CD" w:rsidR="008721F6" w:rsidRPr="00215884" w:rsidRDefault="008721F6" w:rsidP="00215884">
      <w:pPr>
        <w:rPr>
          <w:lang w:val="en-CA"/>
        </w:rPr>
      </w:pPr>
      <w:r>
        <w:rPr>
          <w:lang w:val="en-CA"/>
        </w:rPr>
        <w:t>11928-68 street NW, Edmonton, AB, T5B1P7</w:t>
      </w:r>
    </w:p>
    <w:p w14:paraId="1E3CB5A5" w14:textId="777E3D00" w:rsidR="003D25C8" w:rsidRDefault="008721F6">
      <w:pPr>
        <w:pStyle w:val="Title"/>
      </w:pPr>
      <w:r>
        <w:rPr>
          <w:lang w:val="en-CA"/>
        </w:rPr>
        <w:t>Todd Strickland</w:t>
      </w:r>
    </w:p>
    <w:p w14:paraId="1E3CB5A6" w14:textId="69475D48" w:rsidR="003D25C8" w:rsidRPr="00737BE6" w:rsidRDefault="00215884" w:rsidP="001666BA">
      <w:pPr>
        <w:rPr>
          <w:b/>
        </w:rPr>
      </w:pPr>
      <w:r>
        <w:t xml:space="preserve">Journeyman Heat Treat Technician </w:t>
      </w:r>
      <w:r w:rsidR="008721F6">
        <w:tab/>
      </w:r>
      <w:r w:rsidR="008721F6">
        <w:tab/>
      </w:r>
      <w:r w:rsidR="008721F6">
        <w:tab/>
      </w:r>
      <w:r w:rsidR="00737BE6">
        <w:t xml:space="preserve">            </w:t>
      </w:r>
      <w:r w:rsidR="00737BE6">
        <w:tab/>
      </w:r>
      <w:r w:rsidR="00737BE6">
        <w:tab/>
      </w:r>
      <w:r w:rsidR="00737BE6">
        <w:tab/>
      </w:r>
      <w:r w:rsidR="00737BE6">
        <w:tab/>
      </w:r>
      <w:r w:rsidR="00737BE6">
        <w:tab/>
        <w:t xml:space="preserve">     </w:t>
      </w:r>
      <w:r w:rsidR="00737BE6">
        <w:rPr>
          <w:b/>
        </w:rPr>
        <w:t>200</w:t>
      </w:r>
      <w:r w:rsidR="008721F6">
        <w:rPr>
          <w:b/>
        </w:rPr>
        <w:t>6</w:t>
      </w:r>
      <w:r w:rsidR="00737BE6">
        <w:rPr>
          <w:b/>
        </w:rPr>
        <w:t xml:space="preserve"> - Present</w:t>
      </w:r>
    </w:p>
    <w:p w14:paraId="1E3CB5A7" w14:textId="2B66FC38" w:rsidR="003D25C8" w:rsidRDefault="001666BA">
      <w:pPr>
        <w:pStyle w:val="Heading1"/>
      </w:pPr>
      <w:r>
        <w:t>Certifications</w:t>
      </w:r>
    </w:p>
    <w:p w14:paraId="66A90269" w14:textId="1678A45F" w:rsidR="00215884" w:rsidRDefault="00640C1C" w:rsidP="00215884">
      <w:pPr>
        <w:pStyle w:val="ListParagraph"/>
        <w:numPr>
          <w:ilvl w:val="0"/>
          <w:numId w:val="6"/>
        </w:numPr>
      </w:pPr>
      <w:r>
        <w:t xml:space="preserve">OSSA Fire Watch. </w:t>
      </w:r>
      <w:proofErr w:type="spellStart"/>
      <w:proofErr w:type="gramStart"/>
      <w:r>
        <w:t>Exp</w:t>
      </w:r>
      <w:proofErr w:type="spellEnd"/>
      <w:r w:rsidR="001966A9">
        <w:t xml:space="preserve"> .May</w:t>
      </w:r>
      <w:proofErr w:type="gramEnd"/>
      <w:r w:rsidR="001966A9">
        <w:t xml:space="preserve"> 2018</w:t>
      </w:r>
    </w:p>
    <w:p w14:paraId="2D468111" w14:textId="3F2DADCF" w:rsidR="001966A9" w:rsidRDefault="001966A9" w:rsidP="00215884">
      <w:pPr>
        <w:pStyle w:val="ListParagraph"/>
        <w:numPr>
          <w:ilvl w:val="0"/>
          <w:numId w:val="6"/>
        </w:numPr>
      </w:pPr>
      <w:r>
        <w:t xml:space="preserve">OSSA Confined Space </w:t>
      </w:r>
      <w:proofErr w:type="spellStart"/>
      <w:r>
        <w:t>Exp</w:t>
      </w:r>
      <w:proofErr w:type="spellEnd"/>
      <w:r>
        <w:t xml:space="preserve"> Mar 2018</w:t>
      </w:r>
    </w:p>
    <w:p w14:paraId="5671A1A2" w14:textId="53C3CC28" w:rsidR="001966A9" w:rsidRDefault="001966A9" w:rsidP="00215884">
      <w:pPr>
        <w:pStyle w:val="ListParagraph"/>
        <w:numPr>
          <w:ilvl w:val="0"/>
          <w:numId w:val="6"/>
        </w:numPr>
      </w:pPr>
      <w:r>
        <w:t xml:space="preserve">OSSA Fall Protection </w:t>
      </w:r>
      <w:proofErr w:type="spellStart"/>
      <w:r>
        <w:t>Exp</w:t>
      </w:r>
      <w:proofErr w:type="spellEnd"/>
      <w:r>
        <w:t xml:space="preserve"> Nov 2017</w:t>
      </w:r>
    </w:p>
    <w:p w14:paraId="197BF785" w14:textId="296CC4CA" w:rsidR="001966A9" w:rsidRDefault="001966A9" w:rsidP="00215884">
      <w:pPr>
        <w:pStyle w:val="ListParagraph"/>
        <w:numPr>
          <w:ilvl w:val="0"/>
          <w:numId w:val="6"/>
        </w:numPr>
      </w:pPr>
      <w:r>
        <w:t xml:space="preserve">OSSA H2S Alive </w:t>
      </w:r>
      <w:proofErr w:type="spellStart"/>
      <w:r>
        <w:t>Exp</w:t>
      </w:r>
      <w:proofErr w:type="spellEnd"/>
      <w:r>
        <w:t xml:space="preserve"> Nov 2017</w:t>
      </w:r>
    </w:p>
    <w:p w14:paraId="4CC645F6" w14:textId="207C20B6" w:rsidR="001966A9" w:rsidRDefault="001966A9" w:rsidP="00215884">
      <w:pPr>
        <w:pStyle w:val="ListParagraph"/>
        <w:numPr>
          <w:ilvl w:val="0"/>
          <w:numId w:val="6"/>
        </w:numPr>
      </w:pPr>
      <w:r>
        <w:t>PST 2.0 Completed Mar 2015</w:t>
      </w:r>
    </w:p>
    <w:p w14:paraId="54FFA821" w14:textId="53B35699" w:rsidR="001966A9" w:rsidRDefault="001966A9" w:rsidP="00215884">
      <w:pPr>
        <w:pStyle w:val="ListParagraph"/>
        <w:numPr>
          <w:ilvl w:val="0"/>
          <w:numId w:val="6"/>
        </w:numPr>
      </w:pPr>
      <w:r>
        <w:t xml:space="preserve">First Aid Level C </w:t>
      </w:r>
      <w:proofErr w:type="spellStart"/>
      <w:r>
        <w:t>Exp</w:t>
      </w:r>
      <w:proofErr w:type="spellEnd"/>
      <w:r>
        <w:t xml:space="preserve"> Mar 2018</w:t>
      </w:r>
    </w:p>
    <w:p w14:paraId="220E17B5" w14:textId="474F33A1" w:rsidR="001966A9" w:rsidRDefault="001966A9" w:rsidP="00215884">
      <w:pPr>
        <w:pStyle w:val="ListParagraph"/>
        <w:numPr>
          <w:ilvl w:val="0"/>
          <w:numId w:val="6"/>
        </w:numPr>
      </w:pPr>
      <w:r>
        <w:t xml:space="preserve">BC Workplace Safety </w:t>
      </w:r>
      <w:proofErr w:type="spellStart"/>
      <w:r>
        <w:t>Exp</w:t>
      </w:r>
      <w:proofErr w:type="spellEnd"/>
      <w:r>
        <w:t xml:space="preserve"> Mar 2018</w:t>
      </w:r>
    </w:p>
    <w:p w14:paraId="3E9A44D7" w14:textId="77777777" w:rsidR="001966A9" w:rsidRDefault="001966A9" w:rsidP="00215884">
      <w:pPr>
        <w:pStyle w:val="ListParagraph"/>
        <w:numPr>
          <w:ilvl w:val="0"/>
          <w:numId w:val="6"/>
        </w:numPr>
      </w:pPr>
      <w:r>
        <w:t xml:space="preserve">OSSA Safe Work Permit Receiver </w:t>
      </w:r>
      <w:proofErr w:type="spellStart"/>
      <w:r>
        <w:t>Exp</w:t>
      </w:r>
      <w:proofErr w:type="spellEnd"/>
      <w:r>
        <w:t xml:space="preserve"> Apr 2019</w:t>
      </w:r>
    </w:p>
    <w:p w14:paraId="2DB226DE" w14:textId="77777777" w:rsidR="001966A9" w:rsidRDefault="001966A9" w:rsidP="00215884">
      <w:pPr>
        <w:pStyle w:val="ListParagraph"/>
        <w:numPr>
          <w:ilvl w:val="0"/>
          <w:numId w:val="6"/>
        </w:numPr>
      </w:pPr>
      <w:r>
        <w:t>OSSA Regional Orientation Completed June 2006</w:t>
      </w:r>
    </w:p>
    <w:p w14:paraId="447C7EB4" w14:textId="77BFD071" w:rsidR="001966A9" w:rsidRDefault="001966A9" w:rsidP="00215884">
      <w:pPr>
        <w:pStyle w:val="ListParagraph"/>
        <w:numPr>
          <w:ilvl w:val="0"/>
          <w:numId w:val="6"/>
        </w:numPr>
      </w:pPr>
      <w:r>
        <w:t xml:space="preserve">CSTS-09 Completed Jan 2017 </w:t>
      </w:r>
    </w:p>
    <w:p w14:paraId="77941D34" w14:textId="1C4EF27A" w:rsidR="00215884" w:rsidRDefault="001966A9" w:rsidP="00215884">
      <w:pPr>
        <w:pStyle w:val="ListParagraph"/>
        <w:numPr>
          <w:ilvl w:val="0"/>
          <w:numId w:val="6"/>
        </w:numPr>
      </w:pPr>
      <w:r>
        <w:t xml:space="preserve">Certified </w:t>
      </w:r>
      <w:r w:rsidR="00215884">
        <w:t xml:space="preserve">Journeyman </w:t>
      </w:r>
      <w:r>
        <w:t>Issued Apr 2013</w:t>
      </w:r>
    </w:p>
    <w:p w14:paraId="76455178" w14:textId="26E2DF4D" w:rsidR="00215884" w:rsidRPr="00BC05DD" w:rsidRDefault="00BC05DD" w:rsidP="00215884">
      <w:pPr>
        <w:rPr>
          <w:b/>
          <w:sz w:val="24"/>
          <w:szCs w:val="24"/>
        </w:rPr>
      </w:pPr>
      <w:r>
        <w:rPr>
          <w:b/>
          <w:sz w:val="24"/>
          <w:szCs w:val="24"/>
        </w:rPr>
        <w:t>Education</w:t>
      </w:r>
    </w:p>
    <w:p w14:paraId="27041FDE" w14:textId="15853DA7" w:rsidR="00215884" w:rsidRPr="00BC05DD" w:rsidRDefault="00BC05DD" w:rsidP="00215884">
      <w:pPr>
        <w:pStyle w:val="ListParagraph"/>
        <w:numPr>
          <w:ilvl w:val="0"/>
          <w:numId w:val="6"/>
        </w:numPr>
        <w:rPr>
          <w:b/>
          <w:u w:val="single"/>
        </w:rPr>
      </w:pPr>
      <w:r>
        <w:t>Queen Elizabeth High School, Edmonton, 84-87-Diploma earned</w:t>
      </w:r>
    </w:p>
    <w:p w14:paraId="0081E38E" w14:textId="5812860C" w:rsidR="00BC05DD" w:rsidRPr="00BC05DD" w:rsidRDefault="00BC05DD" w:rsidP="00215884">
      <w:pPr>
        <w:pStyle w:val="ListParagraph"/>
        <w:numPr>
          <w:ilvl w:val="0"/>
          <w:numId w:val="6"/>
        </w:numPr>
        <w:rPr>
          <w:b/>
          <w:u w:val="single"/>
        </w:rPr>
      </w:pPr>
      <w:r>
        <w:t>Gloucester High School, Ottawa, 87-88 OAC Diploma earned</w:t>
      </w:r>
    </w:p>
    <w:p w14:paraId="59AD57A5" w14:textId="52F86FCA" w:rsidR="00BC05DD" w:rsidRPr="00BC05DD" w:rsidRDefault="00BC05DD" w:rsidP="00215884">
      <w:pPr>
        <w:pStyle w:val="ListParagraph"/>
        <w:numPr>
          <w:ilvl w:val="0"/>
          <w:numId w:val="6"/>
        </w:numPr>
        <w:rPr>
          <w:b/>
          <w:u w:val="single"/>
        </w:rPr>
      </w:pPr>
      <w:r>
        <w:t>Concordia College, Business program, 2 years completed</w:t>
      </w:r>
    </w:p>
    <w:p w14:paraId="1FE5881A" w14:textId="79B651D7" w:rsidR="00BC05DD" w:rsidRPr="00497FAC" w:rsidRDefault="00BC05DD" w:rsidP="00215884">
      <w:pPr>
        <w:pStyle w:val="ListParagraph"/>
        <w:numPr>
          <w:ilvl w:val="0"/>
          <w:numId w:val="6"/>
        </w:numPr>
        <w:rPr>
          <w:b/>
          <w:u w:val="single"/>
        </w:rPr>
      </w:pPr>
      <w:r>
        <w:t>Team Industrial Services Levels 1 thru 3 technician training</w:t>
      </w:r>
    </w:p>
    <w:p w14:paraId="626EA5E8" w14:textId="704700AD" w:rsidR="00497FAC" w:rsidRPr="00215884" w:rsidRDefault="00497FAC" w:rsidP="00215884">
      <w:pPr>
        <w:pStyle w:val="ListParagraph"/>
        <w:numPr>
          <w:ilvl w:val="0"/>
          <w:numId w:val="6"/>
        </w:numPr>
        <w:rPr>
          <w:b/>
          <w:u w:val="single"/>
        </w:rPr>
      </w:pPr>
      <w:r>
        <w:t>Level 4 completed through QCC Dec 2012</w:t>
      </w:r>
      <w:bookmarkStart w:id="0" w:name="_GoBack"/>
      <w:bookmarkEnd w:id="0"/>
    </w:p>
    <w:p w14:paraId="5DDE4EEC" w14:textId="3C1F0170" w:rsidR="00215884" w:rsidRPr="00215884" w:rsidRDefault="00215884" w:rsidP="00215884">
      <w:pPr>
        <w:pStyle w:val="ListParagraph"/>
        <w:numPr>
          <w:ilvl w:val="0"/>
          <w:numId w:val="6"/>
        </w:numPr>
        <w:rPr>
          <w:b/>
          <w:u w:val="single"/>
        </w:rPr>
      </w:pPr>
      <w:r>
        <w:t xml:space="preserve">Journeyman certification through the QCC </w:t>
      </w:r>
      <w:r w:rsidR="00BC05DD">
        <w:t>earned 2013</w:t>
      </w:r>
    </w:p>
    <w:p w14:paraId="1E3CB5AB" w14:textId="4E6D42AF" w:rsidR="003D25C8" w:rsidRDefault="007E7B3C">
      <w:pPr>
        <w:pStyle w:val="Heading1"/>
      </w:pPr>
      <w:r>
        <w:t xml:space="preserve">Job Duties and </w:t>
      </w:r>
      <w:r w:rsidR="00421C43">
        <w:t>Responsibilities</w:t>
      </w:r>
    </w:p>
    <w:p w14:paraId="1E3CB5AC" w14:textId="77777777" w:rsidR="003D25C8" w:rsidRDefault="00421C43">
      <w:pPr>
        <w:pStyle w:val="Heading2"/>
      </w:pPr>
      <w:r>
        <w:t>Supervision</w:t>
      </w:r>
    </w:p>
    <w:p w14:paraId="1E3CB5AD" w14:textId="77777777" w:rsidR="003D25C8" w:rsidRDefault="007E7B3C" w:rsidP="007E7B3C">
      <w:pPr>
        <w:pStyle w:val="ListBullet"/>
        <w:numPr>
          <w:ilvl w:val="0"/>
          <w:numId w:val="5"/>
        </w:numPr>
      </w:pPr>
      <w:r>
        <w:t xml:space="preserve">Receive and execute directions from </w:t>
      </w:r>
      <w:r w:rsidR="00421C43">
        <w:t>customer representatives</w:t>
      </w:r>
    </w:p>
    <w:p w14:paraId="1E3CB5AE" w14:textId="77777777" w:rsidR="00421C43" w:rsidRDefault="00421C43" w:rsidP="007E7B3C">
      <w:pPr>
        <w:pStyle w:val="ListBullet"/>
        <w:numPr>
          <w:ilvl w:val="0"/>
          <w:numId w:val="5"/>
        </w:numPr>
      </w:pPr>
      <w:r>
        <w:t>Supervise and direct field staff</w:t>
      </w:r>
    </w:p>
    <w:p w14:paraId="1E3CB5AF" w14:textId="77777777" w:rsidR="00421C43" w:rsidRDefault="00421C43" w:rsidP="007E7B3C">
      <w:pPr>
        <w:pStyle w:val="ListBullet"/>
        <w:numPr>
          <w:ilvl w:val="0"/>
          <w:numId w:val="5"/>
        </w:numPr>
      </w:pPr>
      <w:r>
        <w:t>Responsible for safety supervision of field staff</w:t>
      </w:r>
    </w:p>
    <w:p w14:paraId="1E3CB5B0" w14:textId="77777777" w:rsidR="00421C43" w:rsidRDefault="00421C43" w:rsidP="007E7B3C">
      <w:pPr>
        <w:pStyle w:val="ListBullet"/>
        <w:numPr>
          <w:ilvl w:val="0"/>
          <w:numId w:val="5"/>
        </w:numPr>
      </w:pPr>
      <w:r>
        <w:t>Provide direction of equipment set up and removal</w:t>
      </w:r>
    </w:p>
    <w:p w14:paraId="1E3CB5B1" w14:textId="77777777" w:rsidR="00421C43" w:rsidRDefault="00421C43" w:rsidP="007E7B3C">
      <w:pPr>
        <w:pStyle w:val="ListBullet"/>
        <w:numPr>
          <w:ilvl w:val="0"/>
          <w:numId w:val="5"/>
        </w:numPr>
      </w:pPr>
      <w:r>
        <w:t>Ensure permits and safety documentation are properly managed</w:t>
      </w:r>
    </w:p>
    <w:p w14:paraId="1E3CB5B2" w14:textId="77777777" w:rsidR="00421C43" w:rsidRDefault="00421C43" w:rsidP="007E7B3C">
      <w:pPr>
        <w:pStyle w:val="ListBullet"/>
        <w:numPr>
          <w:ilvl w:val="0"/>
          <w:numId w:val="5"/>
        </w:numPr>
      </w:pPr>
      <w:r>
        <w:t>Follow and enforce customer and Superheat FGH Safety Policies</w:t>
      </w:r>
    </w:p>
    <w:p w14:paraId="1E3CB5B3" w14:textId="77777777" w:rsidR="00421C43" w:rsidRDefault="00421C43" w:rsidP="007E7B3C">
      <w:pPr>
        <w:pStyle w:val="ListBullet"/>
        <w:numPr>
          <w:ilvl w:val="0"/>
          <w:numId w:val="5"/>
        </w:numPr>
      </w:pPr>
      <w:r>
        <w:t>Coordinate and complete customer support and QA documentation</w:t>
      </w:r>
    </w:p>
    <w:p w14:paraId="1E3CB5B4" w14:textId="77777777" w:rsidR="003D25C8" w:rsidRDefault="00421C43">
      <w:pPr>
        <w:pStyle w:val="Heading2"/>
      </w:pPr>
      <w:r>
        <w:t>site operations</w:t>
      </w:r>
    </w:p>
    <w:p w14:paraId="1E3CB5B5" w14:textId="77777777" w:rsidR="003D25C8" w:rsidRDefault="00877209" w:rsidP="00421C43">
      <w:pPr>
        <w:pStyle w:val="ListBullet"/>
        <w:numPr>
          <w:ilvl w:val="0"/>
          <w:numId w:val="5"/>
        </w:numPr>
      </w:pPr>
      <w:r>
        <w:t>Transportation of equipment, supplies, and personnel in compliance with Superheat FGH Driving Policy</w:t>
      </w:r>
    </w:p>
    <w:p w14:paraId="1E3CB5B6" w14:textId="77777777" w:rsidR="00877209" w:rsidRDefault="00172A3D" w:rsidP="00421C43">
      <w:pPr>
        <w:pStyle w:val="ListBullet"/>
        <w:numPr>
          <w:ilvl w:val="0"/>
          <w:numId w:val="5"/>
        </w:numPr>
      </w:pPr>
      <w:r>
        <w:t>Power up of equipment and perform operational checks in conjunction with the Superheat FGH Quality Management Center</w:t>
      </w:r>
    </w:p>
    <w:p w14:paraId="1E3CB5B7" w14:textId="77777777" w:rsidR="00172A3D" w:rsidRDefault="00172A3D" w:rsidP="00421C43">
      <w:pPr>
        <w:pStyle w:val="ListBullet"/>
        <w:numPr>
          <w:ilvl w:val="0"/>
          <w:numId w:val="5"/>
        </w:numPr>
      </w:pPr>
      <w:r>
        <w:t>Ensure stable and secure communication between Site Operations and Quality Management Center</w:t>
      </w:r>
    </w:p>
    <w:p w14:paraId="1E3CB5B8" w14:textId="77777777" w:rsidR="00172A3D" w:rsidRDefault="00172A3D" w:rsidP="00421C43">
      <w:pPr>
        <w:pStyle w:val="ListBullet"/>
        <w:numPr>
          <w:ilvl w:val="0"/>
          <w:numId w:val="5"/>
        </w:numPr>
      </w:pPr>
      <w:r>
        <w:t>Maintain awareness of permits, Job Hazard Analysis, evacuation points, and emergency signals at job sites</w:t>
      </w:r>
    </w:p>
    <w:p w14:paraId="1E3CB5B9" w14:textId="77777777" w:rsidR="00172A3D" w:rsidRDefault="00172A3D" w:rsidP="00421C43">
      <w:pPr>
        <w:pStyle w:val="ListBullet"/>
        <w:numPr>
          <w:ilvl w:val="0"/>
          <w:numId w:val="5"/>
        </w:numPr>
      </w:pPr>
      <w:r>
        <w:t>Operate equipment to perform heat treatment cycle</w:t>
      </w:r>
    </w:p>
    <w:sdt>
      <w:sdtPr>
        <w:id w:val="1494989950"/>
        <w:placeholder>
          <w:docPart w:val="E2DE006C4FD947009265D382F35AA13F"/>
        </w:placeholder>
        <w:temporary/>
        <w:showingPlcHdr/>
        <w15:appearance w15:val="hidden"/>
      </w:sdtPr>
      <w:sdtContent>
        <w:p w14:paraId="60E61488" w14:textId="450E1642" w:rsidR="00215884" w:rsidRPr="008721F6" w:rsidRDefault="00F23681" w:rsidP="008721F6">
          <w:pPr>
            <w:pStyle w:val="Heading1"/>
          </w:pPr>
          <w:r>
            <w:t>Experience</w:t>
          </w:r>
        </w:p>
      </w:sdtContent>
    </w:sdt>
    <w:p w14:paraId="57C8531C" w14:textId="0CEF4CA3" w:rsidR="00BC05DD" w:rsidRPr="00BC05DD" w:rsidRDefault="00BC05DD" w:rsidP="00DA5B62">
      <w:pPr>
        <w:ind w:firstLine="720"/>
        <w:rPr>
          <w:lang w:val="en-CA"/>
        </w:rPr>
      </w:pPr>
      <w:r w:rsidRPr="00BC05DD">
        <w:rPr>
          <w:lang w:val="en-CA"/>
        </w:rPr>
        <w:t>All experience</w:t>
      </w:r>
      <w:r>
        <w:rPr>
          <w:lang w:val="en-CA"/>
        </w:rPr>
        <w:t xml:space="preserve"> with Superheat FGH unless stated.</w:t>
      </w:r>
    </w:p>
    <w:p w14:paraId="66E1A2A7" w14:textId="1CED5450" w:rsidR="008721F6" w:rsidRDefault="008721F6">
      <w:pPr>
        <w:rPr>
          <w:b/>
          <w:lang w:val="en-CA"/>
        </w:rPr>
      </w:pPr>
      <w:r>
        <w:rPr>
          <w:b/>
          <w:lang w:val="en-CA"/>
        </w:rPr>
        <w:t>2017</w:t>
      </w:r>
    </w:p>
    <w:p w14:paraId="2B4AF49B" w14:textId="1359B8F1" w:rsidR="008721F6" w:rsidRPr="002467D9" w:rsidRDefault="008721F6" w:rsidP="002467D9">
      <w:pPr>
        <w:pStyle w:val="ListParagraph"/>
        <w:numPr>
          <w:ilvl w:val="0"/>
          <w:numId w:val="11"/>
        </w:numPr>
        <w:rPr>
          <w:lang w:val="en-CA"/>
        </w:rPr>
      </w:pPr>
      <w:r w:rsidRPr="002467D9">
        <w:rPr>
          <w:b/>
          <w:lang w:val="en-CA"/>
        </w:rPr>
        <w:t xml:space="preserve">NWR- </w:t>
      </w:r>
      <w:r w:rsidRPr="002467D9">
        <w:rPr>
          <w:lang w:val="en-CA"/>
        </w:rPr>
        <w:t>onsite technician</w:t>
      </w:r>
    </w:p>
    <w:p w14:paraId="4302043E" w14:textId="6EE21D8A" w:rsidR="008721F6" w:rsidRDefault="008721F6" w:rsidP="002467D9">
      <w:pPr>
        <w:pStyle w:val="ListParagraph"/>
        <w:numPr>
          <w:ilvl w:val="0"/>
          <w:numId w:val="11"/>
        </w:numPr>
        <w:rPr>
          <w:lang w:val="en-CA"/>
        </w:rPr>
      </w:pPr>
      <w:r w:rsidRPr="008721F6">
        <w:rPr>
          <w:b/>
          <w:lang w:val="en-CA"/>
        </w:rPr>
        <w:t>Encana Sunrise</w:t>
      </w:r>
      <w:r>
        <w:rPr>
          <w:lang w:val="en-CA"/>
        </w:rPr>
        <w:t xml:space="preserve">, </w:t>
      </w:r>
      <w:proofErr w:type="spellStart"/>
      <w:r>
        <w:rPr>
          <w:lang w:val="en-CA"/>
        </w:rPr>
        <w:t>Ft.</w:t>
      </w:r>
      <w:proofErr w:type="gramStart"/>
      <w:r>
        <w:rPr>
          <w:lang w:val="en-CA"/>
        </w:rPr>
        <w:t>St.John</w:t>
      </w:r>
      <w:proofErr w:type="spellEnd"/>
      <w:proofErr w:type="gramEnd"/>
      <w:r>
        <w:rPr>
          <w:lang w:val="en-CA"/>
        </w:rPr>
        <w:t>, BC- Project manager, onsite technician</w:t>
      </w:r>
    </w:p>
    <w:p w14:paraId="2F4C54D4" w14:textId="14A3A624" w:rsidR="008721F6" w:rsidRPr="008721F6" w:rsidRDefault="008721F6" w:rsidP="002467D9">
      <w:pPr>
        <w:pStyle w:val="ListParagraph"/>
        <w:numPr>
          <w:ilvl w:val="0"/>
          <w:numId w:val="11"/>
        </w:numPr>
        <w:rPr>
          <w:lang w:val="en-CA"/>
        </w:rPr>
      </w:pPr>
      <w:r w:rsidRPr="008721F6">
        <w:rPr>
          <w:b/>
          <w:lang w:val="en-CA"/>
        </w:rPr>
        <w:t>CNRL, Horizon</w:t>
      </w:r>
      <w:r>
        <w:rPr>
          <w:lang w:val="en-CA"/>
        </w:rPr>
        <w:t>- Project Manager-NS Fall turnaround/control room operator</w:t>
      </w:r>
    </w:p>
    <w:p w14:paraId="663008ED" w14:textId="25E70F52" w:rsidR="00215884" w:rsidRDefault="00ED0A37">
      <w:pPr>
        <w:rPr>
          <w:b/>
          <w:lang w:val="en-CA"/>
        </w:rPr>
      </w:pPr>
      <w:r>
        <w:rPr>
          <w:b/>
          <w:lang w:val="en-CA"/>
        </w:rPr>
        <w:t>2016</w:t>
      </w:r>
    </w:p>
    <w:p w14:paraId="36CC6C33" w14:textId="122C5F9D" w:rsidR="008721F6" w:rsidRDefault="008721F6" w:rsidP="008721F6">
      <w:pPr>
        <w:pStyle w:val="ListParagraph"/>
        <w:numPr>
          <w:ilvl w:val="0"/>
          <w:numId w:val="5"/>
        </w:numPr>
        <w:rPr>
          <w:lang w:val="en-CA"/>
        </w:rPr>
      </w:pPr>
      <w:r w:rsidRPr="00BC05DD">
        <w:rPr>
          <w:b/>
          <w:lang w:val="en-CA"/>
        </w:rPr>
        <w:t>Suncor Ft. McMurray Base Plant</w:t>
      </w:r>
      <w:r w:rsidR="00ED0A37">
        <w:rPr>
          <w:lang w:val="en-CA"/>
        </w:rPr>
        <w:t xml:space="preserve"> – Project Manager</w:t>
      </w:r>
      <w:r>
        <w:rPr>
          <w:lang w:val="en-CA"/>
        </w:rPr>
        <w:t>, NS, Spring/Fall Turnaround-onsite technician/NS control room operator</w:t>
      </w:r>
    </w:p>
    <w:p w14:paraId="16175C3B" w14:textId="6C229C3E" w:rsidR="008721F6" w:rsidRPr="008721F6" w:rsidRDefault="008721F6" w:rsidP="008721F6">
      <w:pPr>
        <w:pStyle w:val="ListParagraph"/>
        <w:numPr>
          <w:ilvl w:val="0"/>
          <w:numId w:val="5"/>
        </w:numPr>
        <w:rPr>
          <w:lang w:val="en-CA"/>
        </w:rPr>
      </w:pPr>
      <w:r w:rsidRPr="00BC05DD">
        <w:rPr>
          <w:b/>
          <w:lang w:val="en-CA"/>
        </w:rPr>
        <w:t>CNRL Horizon</w:t>
      </w:r>
      <w:r>
        <w:rPr>
          <w:lang w:val="en-CA"/>
        </w:rPr>
        <w:t>- Coker Skirt replacement- NS Onsite technician</w:t>
      </w:r>
    </w:p>
    <w:p w14:paraId="1E3CB5BD" w14:textId="77777777" w:rsidR="00ED0A37" w:rsidRDefault="00ED0A37" w:rsidP="00ED0A37">
      <w:pPr>
        <w:rPr>
          <w:lang w:val="en-CA"/>
        </w:rPr>
      </w:pPr>
      <w:r>
        <w:rPr>
          <w:b/>
          <w:lang w:val="en-CA"/>
        </w:rPr>
        <w:t>2015</w:t>
      </w:r>
    </w:p>
    <w:p w14:paraId="1E3CB5BE" w14:textId="5E7A1519" w:rsidR="00ED0A37" w:rsidRDefault="00ED0A37" w:rsidP="00ED0A37">
      <w:pPr>
        <w:pStyle w:val="ListParagraph"/>
        <w:numPr>
          <w:ilvl w:val="0"/>
          <w:numId w:val="5"/>
        </w:numPr>
        <w:rPr>
          <w:lang w:val="en-CA"/>
        </w:rPr>
      </w:pPr>
      <w:r w:rsidRPr="00BC05DD">
        <w:rPr>
          <w:b/>
          <w:lang w:val="en-CA"/>
        </w:rPr>
        <w:t xml:space="preserve">Suncor </w:t>
      </w:r>
      <w:r w:rsidR="008721F6" w:rsidRPr="00BC05DD">
        <w:rPr>
          <w:b/>
          <w:lang w:val="en-CA"/>
        </w:rPr>
        <w:t>Ft. McMurray Fall</w:t>
      </w:r>
      <w:r w:rsidRPr="00BC05DD">
        <w:rPr>
          <w:b/>
          <w:lang w:val="en-CA"/>
        </w:rPr>
        <w:t xml:space="preserve"> </w:t>
      </w:r>
      <w:r w:rsidR="007C6652" w:rsidRPr="00BC05DD">
        <w:rPr>
          <w:b/>
          <w:lang w:val="en-CA"/>
        </w:rPr>
        <w:t>Turnaround</w:t>
      </w:r>
      <w:r w:rsidR="007C6652">
        <w:rPr>
          <w:lang w:val="en-CA"/>
        </w:rPr>
        <w:t xml:space="preserve"> –</w:t>
      </w:r>
      <w:r>
        <w:rPr>
          <w:lang w:val="en-CA"/>
        </w:rPr>
        <w:t xml:space="preserve"> Nightshift </w:t>
      </w:r>
      <w:r w:rsidR="008721F6">
        <w:rPr>
          <w:lang w:val="en-CA"/>
        </w:rPr>
        <w:t>control room operator</w:t>
      </w:r>
    </w:p>
    <w:p w14:paraId="6E2B5BF5" w14:textId="3B17EC08" w:rsidR="00BC05DD" w:rsidRDefault="00BC05DD" w:rsidP="00ED0A37">
      <w:pPr>
        <w:pStyle w:val="ListParagraph"/>
        <w:numPr>
          <w:ilvl w:val="0"/>
          <w:numId w:val="5"/>
        </w:numPr>
        <w:rPr>
          <w:lang w:val="en-CA"/>
        </w:rPr>
      </w:pPr>
      <w:r w:rsidRPr="00BC05DD">
        <w:rPr>
          <w:b/>
          <w:lang w:val="en-CA"/>
        </w:rPr>
        <w:t>Red Flame</w:t>
      </w:r>
      <w:r>
        <w:rPr>
          <w:lang w:val="en-CA"/>
        </w:rPr>
        <w:t>-Heat treatment technician-April thru July</w:t>
      </w:r>
    </w:p>
    <w:p w14:paraId="1E3CB5BF" w14:textId="1DE906EE" w:rsidR="00ED0A37" w:rsidRDefault="00ED0A37" w:rsidP="008721F6">
      <w:pPr>
        <w:pStyle w:val="ListParagraph"/>
        <w:rPr>
          <w:lang w:val="en-CA"/>
        </w:rPr>
      </w:pPr>
    </w:p>
    <w:p w14:paraId="1E3CB5C1" w14:textId="6EB40875" w:rsidR="00ED0A37" w:rsidRPr="008721F6" w:rsidRDefault="00ED0A37" w:rsidP="008721F6">
      <w:pPr>
        <w:rPr>
          <w:lang w:val="en-CA"/>
        </w:rPr>
      </w:pPr>
      <w:r>
        <w:rPr>
          <w:b/>
          <w:lang w:val="en-CA"/>
        </w:rPr>
        <w:t>2014</w:t>
      </w:r>
    </w:p>
    <w:p w14:paraId="1E3CB5C2" w14:textId="3FADE8DC" w:rsidR="00ED0A37" w:rsidRDefault="00ED0A37" w:rsidP="00ED0A37">
      <w:pPr>
        <w:pStyle w:val="ListParagraph"/>
        <w:numPr>
          <w:ilvl w:val="0"/>
          <w:numId w:val="5"/>
        </w:numPr>
        <w:rPr>
          <w:lang w:val="en-CA"/>
        </w:rPr>
      </w:pPr>
      <w:r w:rsidRPr="007C6652">
        <w:rPr>
          <w:b/>
          <w:lang w:val="en-CA"/>
        </w:rPr>
        <w:t xml:space="preserve">Suncor Edmonton </w:t>
      </w:r>
      <w:r w:rsidR="008721F6" w:rsidRPr="007C6652">
        <w:rPr>
          <w:b/>
          <w:lang w:val="en-CA"/>
        </w:rPr>
        <w:t xml:space="preserve">Spring </w:t>
      </w:r>
      <w:r w:rsidRPr="007C6652">
        <w:rPr>
          <w:b/>
          <w:lang w:val="en-CA"/>
        </w:rPr>
        <w:t>Turnaround</w:t>
      </w:r>
      <w:r>
        <w:rPr>
          <w:lang w:val="en-CA"/>
        </w:rPr>
        <w:t xml:space="preserve"> – </w:t>
      </w:r>
      <w:r w:rsidR="008721F6">
        <w:rPr>
          <w:lang w:val="en-CA"/>
        </w:rPr>
        <w:t>Dayshift control room operator</w:t>
      </w:r>
    </w:p>
    <w:p w14:paraId="0DCB14D2" w14:textId="0A4D1FEA" w:rsidR="00DA5B62" w:rsidRDefault="00DA5B62" w:rsidP="00ED0A37">
      <w:pPr>
        <w:pStyle w:val="ListParagraph"/>
        <w:numPr>
          <w:ilvl w:val="0"/>
          <w:numId w:val="5"/>
        </w:numPr>
        <w:rPr>
          <w:lang w:val="en-CA"/>
        </w:rPr>
      </w:pPr>
      <w:r w:rsidRPr="007C6652">
        <w:rPr>
          <w:b/>
          <w:lang w:val="en-CA"/>
        </w:rPr>
        <w:t>KBR Modular Yard</w:t>
      </w:r>
      <w:r>
        <w:rPr>
          <w:lang w:val="en-CA"/>
        </w:rPr>
        <w:t>-Night shift control room operator</w:t>
      </w:r>
    </w:p>
    <w:p w14:paraId="1E3CB5C3" w14:textId="77777777" w:rsidR="00ED0A37" w:rsidRDefault="00ED0A37" w:rsidP="00ED0A37">
      <w:pPr>
        <w:rPr>
          <w:b/>
          <w:lang w:val="en-CA"/>
        </w:rPr>
      </w:pPr>
      <w:r>
        <w:rPr>
          <w:b/>
          <w:lang w:val="en-CA"/>
        </w:rPr>
        <w:t>2013</w:t>
      </w:r>
    </w:p>
    <w:p w14:paraId="1E3CB5C4" w14:textId="1126BA18" w:rsidR="00ED0A37" w:rsidRPr="00ED0A37" w:rsidRDefault="00DA5B62" w:rsidP="00ED0A37">
      <w:pPr>
        <w:pStyle w:val="ListParagraph"/>
        <w:numPr>
          <w:ilvl w:val="0"/>
          <w:numId w:val="5"/>
        </w:numPr>
        <w:rPr>
          <w:b/>
          <w:lang w:val="en-CA"/>
        </w:rPr>
      </w:pPr>
      <w:r w:rsidRPr="007C6652">
        <w:rPr>
          <w:b/>
          <w:lang w:val="en-CA"/>
        </w:rPr>
        <w:t xml:space="preserve">Continental Stress, Surmount 2 </w:t>
      </w:r>
      <w:r w:rsidR="00BB3FDA" w:rsidRPr="007C6652">
        <w:rPr>
          <w:b/>
          <w:lang w:val="en-CA"/>
        </w:rPr>
        <w:t>project</w:t>
      </w:r>
      <w:r w:rsidR="00ED0A37">
        <w:rPr>
          <w:lang w:val="en-CA"/>
        </w:rPr>
        <w:t xml:space="preserve"> – </w:t>
      </w:r>
      <w:r>
        <w:rPr>
          <w:lang w:val="en-CA"/>
        </w:rPr>
        <w:t>Onsite Technician-Jan thru March</w:t>
      </w:r>
    </w:p>
    <w:p w14:paraId="1E3CB5C5" w14:textId="15A6C390" w:rsidR="00ED0A37" w:rsidRPr="00DA5B62" w:rsidRDefault="00DA5B62" w:rsidP="00ED0A37">
      <w:pPr>
        <w:pStyle w:val="ListParagraph"/>
        <w:numPr>
          <w:ilvl w:val="0"/>
          <w:numId w:val="5"/>
        </w:numPr>
        <w:rPr>
          <w:b/>
          <w:lang w:val="en-CA"/>
        </w:rPr>
      </w:pPr>
      <w:r w:rsidRPr="007C6652">
        <w:rPr>
          <w:b/>
          <w:lang w:val="en-CA"/>
        </w:rPr>
        <w:t>Technical Heat Treatment, Sundance 1&amp;2 rebuild-</w:t>
      </w:r>
      <w:r>
        <w:rPr>
          <w:lang w:val="en-CA"/>
        </w:rPr>
        <w:t>Onsite Technician-March thru April</w:t>
      </w:r>
    </w:p>
    <w:p w14:paraId="39A92323" w14:textId="7C800765" w:rsidR="00DA5B62" w:rsidRPr="00ED0A37" w:rsidRDefault="00DA5B62" w:rsidP="00ED0A37">
      <w:pPr>
        <w:pStyle w:val="ListParagraph"/>
        <w:numPr>
          <w:ilvl w:val="0"/>
          <w:numId w:val="5"/>
        </w:numPr>
        <w:rPr>
          <w:b/>
          <w:lang w:val="en-CA"/>
        </w:rPr>
      </w:pPr>
      <w:r w:rsidRPr="007C6652">
        <w:rPr>
          <w:b/>
          <w:lang w:val="en-CA"/>
        </w:rPr>
        <w:t xml:space="preserve">Technical Heat Treatment, </w:t>
      </w:r>
      <w:r w:rsidR="007C6652" w:rsidRPr="007C6652">
        <w:rPr>
          <w:b/>
          <w:lang w:val="en-CA"/>
        </w:rPr>
        <w:t>Boundary</w:t>
      </w:r>
      <w:r w:rsidRPr="007C6652">
        <w:rPr>
          <w:b/>
          <w:lang w:val="en-CA"/>
        </w:rPr>
        <w:t xml:space="preserve"> Dam Unit 2 rebuild</w:t>
      </w:r>
      <w:r>
        <w:rPr>
          <w:lang w:val="en-CA"/>
        </w:rPr>
        <w:t>-Onsite Technician, NS QA/Admin-April thru Dec</w:t>
      </w:r>
      <w:r>
        <w:rPr>
          <w:b/>
          <w:lang w:val="en-CA"/>
        </w:rPr>
        <w:t xml:space="preserve"> </w:t>
      </w:r>
    </w:p>
    <w:p w14:paraId="1E3CB5C6" w14:textId="77777777" w:rsidR="00ED0A37" w:rsidRDefault="00ED0A37" w:rsidP="00ED0A37">
      <w:pPr>
        <w:rPr>
          <w:lang w:val="en-CA"/>
        </w:rPr>
      </w:pPr>
      <w:r>
        <w:rPr>
          <w:b/>
          <w:lang w:val="en-CA"/>
        </w:rPr>
        <w:t>2012</w:t>
      </w:r>
    </w:p>
    <w:p w14:paraId="1E3CB5C7" w14:textId="523EC5D9" w:rsidR="00ED0A37" w:rsidRDefault="00BB3FDA" w:rsidP="00ED0A37">
      <w:pPr>
        <w:pStyle w:val="ListParagraph"/>
        <w:numPr>
          <w:ilvl w:val="0"/>
          <w:numId w:val="5"/>
        </w:numPr>
        <w:rPr>
          <w:lang w:val="en-CA"/>
        </w:rPr>
      </w:pPr>
      <w:r w:rsidRPr="007C6652">
        <w:rPr>
          <w:b/>
          <w:lang w:val="en-CA"/>
        </w:rPr>
        <w:t xml:space="preserve">Suncor </w:t>
      </w:r>
      <w:proofErr w:type="spellStart"/>
      <w:r w:rsidRPr="007C6652">
        <w:rPr>
          <w:b/>
          <w:lang w:val="en-CA"/>
        </w:rPr>
        <w:t>Firebag</w:t>
      </w:r>
      <w:proofErr w:type="spellEnd"/>
      <w:r w:rsidRPr="007C6652">
        <w:rPr>
          <w:b/>
          <w:lang w:val="en-CA"/>
        </w:rPr>
        <w:t>-</w:t>
      </w:r>
      <w:r>
        <w:rPr>
          <w:lang w:val="en-CA"/>
        </w:rPr>
        <w:t>DS Control Room Operator</w:t>
      </w:r>
      <w:r w:rsidR="007C6652">
        <w:rPr>
          <w:lang w:val="en-CA"/>
        </w:rPr>
        <w:t>-Jan thru Mar</w:t>
      </w:r>
    </w:p>
    <w:p w14:paraId="4D38E9AD" w14:textId="3682DB3B" w:rsidR="007C6652" w:rsidRDefault="007C6652" w:rsidP="00ED0A37">
      <w:pPr>
        <w:pStyle w:val="ListParagraph"/>
        <w:numPr>
          <w:ilvl w:val="0"/>
          <w:numId w:val="5"/>
        </w:numPr>
        <w:rPr>
          <w:lang w:val="en-CA"/>
        </w:rPr>
      </w:pPr>
      <w:r w:rsidRPr="007C6652">
        <w:rPr>
          <w:b/>
          <w:lang w:val="en-CA"/>
        </w:rPr>
        <w:t>Syncrude Spring Turnaround</w:t>
      </w:r>
      <w:r>
        <w:rPr>
          <w:lang w:val="en-CA"/>
        </w:rPr>
        <w:t>-NS Control Room Operator</w:t>
      </w:r>
    </w:p>
    <w:p w14:paraId="55213F13" w14:textId="73F42EC4" w:rsidR="007C6652" w:rsidRDefault="007C6652" w:rsidP="00ED0A37">
      <w:pPr>
        <w:pStyle w:val="ListParagraph"/>
        <w:numPr>
          <w:ilvl w:val="0"/>
          <w:numId w:val="5"/>
        </w:numPr>
        <w:rPr>
          <w:lang w:val="en-CA"/>
        </w:rPr>
      </w:pPr>
      <w:proofErr w:type="spellStart"/>
      <w:r w:rsidRPr="007C6652">
        <w:rPr>
          <w:b/>
          <w:lang w:val="en-CA"/>
        </w:rPr>
        <w:t>Nexen</w:t>
      </w:r>
      <w:proofErr w:type="spellEnd"/>
      <w:r w:rsidRPr="007C6652">
        <w:rPr>
          <w:b/>
          <w:lang w:val="en-CA"/>
        </w:rPr>
        <w:t xml:space="preserve"> Long Lake Fall Turnaround</w:t>
      </w:r>
      <w:r>
        <w:rPr>
          <w:lang w:val="en-CA"/>
        </w:rPr>
        <w:t>- Onsite Technician/DS Control Room Operator</w:t>
      </w:r>
    </w:p>
    <w:p w14:paraId="1E3CB5C8" w14:textId="7EF3D139" w:rsidR="00ED0A37" w:rsidRDefault="007C6652" w:rsidP="00ED0A37">
      <w:pPr>
        <w:pStyle w:val="ListParagraph"/>
        <w:numPr>
          <w:ilvl w:val="0"/>
          <w:numId w:val="5"/>
        </w:numPr>
        <w:rPr>
          <w:lang w:val="en-CA"/>
        </w:rPr>
      </w:pPr>
      <w:r w:rsidRPr="007C6652">
        <w:rPr>
          <w:b/>
          <w:lang w:val="en-CA"/>
        </w:rPr>
        <w:t>Continental Stress, Surmount 2 project</w:t>
      </w:r>
      <w:r>
        <w:rPr>
          <w:lang w:val="en-CA"/>
        </w:rPr>
        <w:t>-Onsite Technician-Oct thru Dec</w:t>
      </w:r>
    </w:p>
    <w:p w14:paraId="1E3CB5C9" w14:textId="77777777" w:rsidR="00ED0A37" w:rsidRDefault="00ED0A37" w:rsidP="00ED0A37">
      <w:pPr>
        <w:rPr>
          <w:lang w:val="en-CA"/>
        </w:rPr>
      </w:pPr>
      <w:r>
        <w:rPr>
          <w:b/>
          <w:lang w:val="en-CA"/>
        </w:rPr>
        <w:t>2011</w:t>
      </w:r>
    </w:p>
    <w:p w14:paraId="1E3CB5CA" w14:textId="5B732A9C" w:rsidR="00ED0A37" w:rsidRDefault="00BB3FDA" w:rsidP="00ED0A37">
      <w:pPr>
        <w:pStyle w:val="ListParagraph"/>
        <w:numPr>
          <w:ilvl w:val="0"/>
          <w:numId w:val="5"/>
        </w:numPr>
        <w:rPr>
          <w:lang w:val="en-CA"/>
        </w:rPr>
      </w:pPr>
      <w:r w:rsidRPr="007C6652">
        <w:rPr>
          <w:b/>
          <w:lang w:val="en-CA"/>
        </w:rPr>
        <w:t>CNRL Horizon, Fire Rebuild</w:t>
      </w:r>
      <w:r>
        <w:rPr>
          <w:lang w:val="en-CA"/>
        </w:rPr>
        <w:t>-Onsite technician/DS Control Room Operator-Mar thru July</w:t>
      </w:r>
    </w:p>
    <w:p w14:paraId="6C368114" w14:textId="0476B37B" w:rsidR="00BB3FDA" w:rsidRDefault="00BB3FDA" w:rsidP="00ED0A37">
      <w:pPr>
        <w:pStyle w:val="ListParagraph"/>
        <w:numPr>
          <w:ilvl w:val="0"/>
          <w:numId w:val="5"/>
        </w:numPr>
        <w:rPr>
          <w:lang w:val="en-CA"/>
        </w:rPr>
      </w:pPr>
      <w:r w:rsidRPr="007C6652">
        <w:rPr>
          <w:b/>
          <w:lang w:val="en-CA"/>
        </w:rPr>
        <w:t>Syncrude Fall Turnaround</w:t>
      </w:r>
      <w:r>
        <w:rPr>
          <w:lang w:val="en-CA"/>
        </w:rPr>
        <w:t>-DS Control Room Operator-Sept thru Oct.</w:t>
      </w:r>
    </w:p>
    <w:p w14:paraId="45F891E0" w14:textId="746341AE" w:rsidR="00BB3FDA" w:rsidRDefault="00BB3FDA" w:rsidP="00ED0A37">
      <w:pPr>
        <w:pStyle w:val="ListParagraph"/>
        <w:numPr>
          <w:ilvl w:val="0"/>
          <w:numId w:val="5"/>
        </w:numPr>
        <w:rPr>
          <w:lang w:val="en-CA"/>
        </w:rPr>
      </w:pPr>
      <w:r w:rsidRPr="007C6652">
        <w:rPr>
          <w:b/>
          <w:lang w:val="en-CA"/>
        </w:rPr>
        <w:t xml:space="preserve">Suncor </w:t>
      </w:r>
      <w:proofErr w:type="spellStart"/>
      <w:r w:rsidRPr="007C6652">
        <w:rPr>
          <w:b/>
          <w:lang w:val="en-CA"/>
        </w:rPr>
        <w:t>Firebag</w:t>
      </w:r>
      <w:proofErr w:type="spellEnd"/>
      <w:r>
        <w:rPr>
          <w:lang w:val="en-CA"/>
        </w:rPr>
        <w:t>-DS Control Room Operator-Oct thru Dec.</w:t>
      </w:r>
    </w:p>
    <w:p w14:paraId="1E3CB5CB" w14:textId="77777777" w:rsidR="00ED0A37" w:rsidRDefault="00ED0A37" w:rsidP="00ED0A37">
      <w:pPr>
        <w:rPr>
          <w:b/>
          <w:lang w:val="en-CA"/>
        </w:rPr>
      </w:pPr>
      <w:r>
        <w:rPr>
          <w:b/>
          <w:lang w:val="en-CA"/>
        </w:rPr>
        <w:t>2010</w:t>
      </w:r>
    </w:p>
    <w:p w14:paraId="1E3CB5CC" w14:textId="5C92506E" w:rsidR="00ED0A37" w:rsidRPr="00ED0A37" w:rsidRDefault="00BB3FDA" w:rsidP="00ED0A37">
      <w:pPr>
        <w:pStyle w:val="ListParagraph"/>
        <w:numPr>
          <w:ilvl w:val="0"/>
          <w:numId w:val="5"/>
        </w:numPr>
        <w:rPr>
          <w:b/>
          <w:lang w:val="en-CA"/>
        </w:rPr>
      </w:pPr>
      <w:r w:rsidRPr="007C6652">
        <w:rPr>
          <w:b/>
          <w:lang w:val="en-CA"/>
        </w:rPr>
        <w:t xml:space="preserve">Technical Heat Treatment, </w:t>
      </w:r>
      <w:proofErr w:type="spellStart"/>
      <w:r w:rsidRPr="007C6652">
        <w:rPr>
          <w:b/>
          <w:lang w:val="en-CA"/>
        </w:rPr>
        <w:t>Keephills</w:t>
      </w:r>
      <w:proofErr w:type="spellEnd"/>
      <w:r w:rsidRPr="007C6652">
        <w:rPr>
          <w:b/>
          <w:lang w:val="en-CA"/>
        </w:rPr>
        <w:t xml:space="preserve"> 3</w:t>
      </w:r>
      <w:r>
        <w:rPr>
          <w:lang w:val="en-CA"/>
        </w:rPr>
        <w:t>-Onsite Technician-Jan thru Aug</w:t>
      </w:r>
    </w:p>
    <w:p w14:paraId="1E3CB5CD" w14:textId="6DDA2B06" w:rsidR="00ED0A37" w:rsidRPr="00BB3FDA" w:rsidRDefault="00BB3FDA" w:rsidP="00ED0A37">
      <w:pPr>
        <w:pStyle w:val="ListParagraph"/>
        <w:numPr>
          <w:ilvl w:val="0"/>
          <w:numId w:val="5"/>
        </w:numPr>
        <w:rPr>
          <w:b/>
          <w:lang w:val="en-CA"/>
        </w:rPr>
      </w:pPr>
      <w:r w:rsidRPr="007C6652">
        <w:rPr>
          <w:b/>
          <w:lang w:val="en-CA"/>
        </w:rPr>
        <w:t>Continental Stress, Husky Lloyd Fall Turnaround</w:t>
      </w:r>
      <w:r>
        <w:rPr>
          <w:lang w:val="en-CA"/>
        </w:rPr>
        <w:t>-Onsite Technician-Sept thru Oct.</w:t>
      </w:r>
    </w:p>
    <w:p w14:paraId="65B171E6" w14:textId="5637EBB2" w:rsidR="00BB3FDA" w:rsidRPr="00ED0A37" w:rsidRDefault="00BB3FDA" w:rsidP="00ED0A37">
      <w:pPr>
        <w:pStyle w:val="ListParagraph"/>
        <w:numPr>
          <w:ilvl w:val="0"/>
          <w:numId w:val="5"/>
        </w:numPr>
        <w:rPr>
          <w:b/>
          <w:lang w:val="en-CA"/>
        </w:rPr>
      </w:pPr>
      <w:r>
        <w:rPr>
          <w:b/>
          <w:lang w:val="en-CA"/>
        </w:rPr>
        <w:t>Technical Heat Treatment, Suncor Ft. McMurray Base Plant-</w:t>
      </w:r>
      <w:r>
        <w:rPr>
          <w:lang w:val="en-CA"/>
        </w:rPr>
        <w:t>Onsite Technician-Oct thru Dec</w:t>
      </w:r>
    </w:p>
    <w:p w14:paraId="1E3CB5CE" w14:textId="77777777" w:rsidR="00ED0A37" w:rsidRDefault="00B879F4" w:rsidP="00ED0A37">
      <w:pPr>
        <w:rPr>
          <w:b/>
          <w:lang w:val="en-CA"/>
        </w:rPr>
      </w:pPr>
      <w:r>
        <w:rPr>
          <w:b/>
          <w:lang w:val="en-CA"/>
        </w:rPr>
        <w:t>2009</w:t>
      </w:r>
    </w:p>
    <w:p w14:paraId="1E3CB5CF" w14:textId="15CB707E" w:rsidR="00B879F4" w:rsidRPr="00737BE6" w:rsidRDefault="00BB3FDA" w:rsidP="00B879F4">
      <w:pPr>
        <w:pStyle w:val="ListParagraph"/>
        <w:numPr>
          <w:ilvl w:val="0"/>
          <w:numId w:val="5"/>
        </w:numPr>
        <w:rPr>
          <w:b/>
          <w:lang w:val="en-CA"/>
        </w:rPr>
      </w:pPr>
      <w:r w:rsidRPr="007C6652">
        <w:rPr>
          <w:b/>
          <w:lang w:val="en-CA"/>
        </w:rPr>
        <w:t xml:space="preserve">Technical Heat Treatment, </w:t>
      </w:r>
      <w:proofErr w:type="spellStart"/>
      <w:r w:rsidRPr="007C6652">
        <w:rPr>
          <w:b/>
          <w:lang w:val="en-CA"/>
        </w:rPr>
        <w:t>Keephills</w:t>
      </w:r>
      <w:proofErr w:type="spellEnd"/>
      <w:r w:rsidRPr="007C6652">
        <w:rPr>
          <w:b/>
          <w:lang w:val="en-CA"/>
        </w:rPr>
        <w:t xml:space="preserve"> 3</w:t>
      </w:r>
      <w:r>
        <w:rPr>
          <w:lang w:val="en-CA"/>
        </w:rPr>
        <w:t>- Onsite Technician</w:t>
      </w:r>
    </w:p>
    <w:p w14:paraId="1E3CB5D0" w14:textId="61D21A87" w:rsidR="00737BE6" w:rsidRDefault="00737BE6" w:rsidP="00737BE6">
      <w:pPr>
        <w:rPr>
          <w:b/>
          <w:lang w:val="en-CA"/>
        </w:rPr>
      </w:pPr>
      <w:r>
        <w:rPr>
          <w:b/>
          <w:lang w:val="en-CA"/>
        </w:rPr>
        <w:lastRenderedPageBreak/>
        <w:t>200</w:t>
      </w:r>
      <w:r w:rsidR="00DA5B62">
        <w:rPr>
          <w:b/>
          <w:lang w:val="en-CA"/>
        </w:rPr>
        <w:t>6</w:t>
      </w:r>
      <w:r>
        <w:rPr>
          <w:b/>
          <w:lang w:val="en-CA"/>
        </w:rPr>
        <w:t>-2008</w:t>
      </w:r>
    </w:p>
    <w:p w14:paraId="1E3CB5D1" w14:textId="5E00DB2A" w:rsidR="00737BE6" w:rsidRPr="00BB3FDA" w:rsidRDefault="00DA5B62" w:rsidP="00737BE6">
      <w:pPr>
        <w:pStyle w:val="ListParagraph"/>
        <w:numPr>
          <w:ilvl w:val="0"/>
          <w:numId w:val="5"/>
        </w:numPr>
        <w:rPr>
          <w:b/>
          <w:lang w:val="en-CA"/>
        </w:rPr>
      </w:pPr>
      <w:r w:rsidRPr="007C6652">
        <w:rPr>
          <w:b/>
          <w:lang w:val="en-CA"/>
        </w:rPr>
        <w:t>Team Industrial Services</w:t>
      </w:r>
      <w:r>
        <w:rPr>
          <w:lang w:val="en-CA"/>
        </w:rPr>
        <w:t>-</w:t>
      </w:r>
      <w:r w:rsidR="00737BE6">
        <w:rPr>
          <w:lang w:val="en-CA"/>
        </w:rPr>
        <w:t>Field Technician on Various Projects</w:t>
      </w:r>
    </w:p>
    <w:p w14:paraId="61E4D18B" w14:textId="1D13CAC4" w:rsidR="00BB3FDA" w:rsidRPr="00737BE6" w:rsidRDefault="00BB3FDA" w:rsidP="00737BE6">
      <w:pPr>
        <w:pStyle w:val="ListParagraph"/>
        <w:numPr>
          <w:ilvl w:val="0"/>
          <w:numId w:val="5"/>
        </w:numPr>
        <w:rPr>
          <w:b/>
          <w:lang w:val="en-CA"/>
        </w:rPr>
      </w:pPr>
      <w:r>
        <w:rPr>
          <w:b/>
          <w:lang w:val="en-CA"/>
        </w:rPr>
        <w:t xml:space="preserve">Technical Heat Treatment, </w:t>
      </w:r>
      <w:proofErr w:type="spellStart"/>
      <w:r>
        <w:rPr>
          <w:b/>
          <w:lang w:val="en-CA"/>
        </w:rPr>
        <w:t>Keephills</w:t>
      </w:r>
      <w:proofErr w:type="spellEnd"/>
      <w:r>
        <w:rPr>
          <w:b/>
          <w:lang w:val="en-CA"/>
        </w:rPr>
        <w:t xml:space="preserve"> 3-</w:t>
      </w:r>
      <w:r w:rsidRPr="00BB3FDA">
        <w:rPr>
          <w:lang w:val="en-CA"/>
        </w:rPr>
        <w:t>Onsite Technician</w:t>
      </w:r>
      <w:r>
        <w:rPr>
          <w:lang w:val="en-CA"/>
        </w:rPr>
        <w:t>-Sept thru Dec</w:t>
      </w:r>
    </w:p>
    <w:sectPr w:rsidR="00BB3FDA" w:rsidRPr="00737BE6">
      <w:footerReference w:type="default" r:id="rId7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9A0260" w14:textId="77777777" w:rsidR="00713831" w:rsidRDefault="00713831">
      <w:pPr>
        <w:spacing w:after="0"/>
      </w:pPr>
      <w:r>
        <w:separator/>
      </w:r>
    </w:p>
  </w:endnote>
  <w:endnote w:type="continuationSeparator" w:id="0">
    <w:p w14:paraId="32FFA55A" w14:textId="77777777" w:rsidR="00713831" w:rsidRDefault="007138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3CB5D6" w14:textId="1ECA2940" w:rsidR="00BB3FDA" w:rsidRDefault="00BB3FD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7FA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E53808" w14:textId="77777777" w:rsidR="00713831" w:rsidRDefault="00713831">
      <w:pPr>
        <w:spacing w:after="0"/>
      </w:pPr>
      <w:r>
        <w:separator/>
      </w:r>
    </w:p>
  </w:footnote>
  <w:footnote w:type="continuationSeparator" w:id="0">
    <w:p w14:paraId="5322F0A0" w14:textId="77777777" w:rsidR="00713831" w:rsidRDefault="0071383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1DA27958"/>
    <w:multiLevelType w:val="hybridMultilevel"/>
    <w:tmpl w:val="13A04240"/>
    <w:lvl w:ilvl="0" w:tplc="C4AEFF4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8C77EC"/>
    <w:multiLevelType w:val="hybridMultilevel"/>
    <w:tmpl w:val="EC424298"/>
    <w:lvl w:ilvl="0" w:tplc="04090001">
      <w:start w:val="1"/>
      <w:numFmt w:val="bullet"/>
      <w:lvlText w:val=""/>
      <w:lvlJc w:val="left"/>
      <w:pPr>
        <w:ind w:left="15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2" w:hanging="360"/>
      </w:pPr>
      <w:rPr>
        <w:rFonts w:ascii="Wingdings" w:hAnsi="Wingdings" w:hint="default"/>
      </w:rPr>
    </w:lvl>
  </w:abstractNum>
  <w:abstractNum w:abstractNumId="3" w15:restartNumberingAfterBreak="0">
    <w:nsid w:val="4E957E7D"/>
    <w:multiLevelType w:val="hybridMultilevel"/>
    <w:tmpl w:val="A29E1654"/>
    <w:lvl w:ilvl="0" w:tplc="266C7340">
      <w:numFmt w:val="bullet"/>
      <w:lvlText w:val="-"/>
      <w:lvlJc w:val="left"/>
      <w:pPr>
        <w:ind w:left="1522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2" w:hanging="360"/>
      </w:pPr>
      <w:rPr>
        <w:rFonts w:ascii="Wingdings" w:hAnsi="Wingdings" w:hint="default"/>
      </w:rPr>
    </w:lvl>
  </w:abstractNum>
  <w:abstractNum w:abstractNumId="4" w15:restartNumberingAfterBreak="0">
    <w:nsid w:val="5AA706CA"/>
    <w:multiLevelType w:val="hybridMultilevel"/>
    <w:tmpl w:val="226C11D0"/>
    <w:lvl w:ilvl="0" w:tplc="266C7340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9B6432F"/>
    <w:multiLevelType w:val="hybridMultilevel"/>
    <w:tmpl w:val="CDBAD7E4"/>
    <w:lvl w:ilvl="0" w:tplc="266C734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931494"/>
    <w:multiLevelType w:val="hybridMultilevel"/>
    <w:tmpl w:val="6DBAD3BA"/>
    <w:lvl w:ilvl="0" w:tplc="266C734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F04918"/>
    <w:multiLevelType w:val="hybridMultilevel"/>
    <w:tmpl w:val="E16C689A"/>
    <w:lvl w:ilvl="0" w:tplc="266C734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5"/>
  </w:num>
  <w:num w:numId="6">
    <w:abstractNumId w:val="1"/>
  </w:num>
  <w:num w:numId="7">
    <w:abstractNumId w:val="2"/>
  </w:num>
  <w:num w:numId="8">
    <w:abstractNumId w:val="4"/>
  </w:num>
  <w:num w:numId="9">
    <w:abstractNumId w:val="3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6BA"/>
    <w:rsid w:val="00091662"/>
    <w:rsid w:val="001666BA"/>
    <w:rsid w:val="00172A3D"/>
    <w:rsid w:val="001966A9"/>
    <w:rsid w:val="00215884"/>
    <w:rsid w:val="002467D9"/>
    <w:rsid w:val="003D25C8"/>
    <w:rsid w:val="00421C43"/>
    <w:rsid w:val="0044285E"/>
    <w:rsid w:val="00497FAC"/>
    <w:rsid w:val="004C73F3"/>
    <w:rsid w:val="0050713B"/>
    <w:rsid w:val="00640C1C"/>
    <w:rsid w:val="006428A3"/>
    <w:rsid w:val="00713831"/>
    <w:rsid w:val="00737BE6"/>
    <w:rsid w:val="007C6652"/>
    <w:rsid w:val="007E7B3C"/>
    <w:rsid w:val="008721F6"/>
    <w:rsid w:val="00877209"/>
    <w:rsid w:val="00B879F4"/>
    <w:rsid w:val="00BB3FDA"/>
    <w:rsid w:val="00BC05DD"/>
    <w:rsid w:val="00C432E3"/>
    <w:rsid w:val="00CE23D1"/>
    <w:rsid w:val="00DA5B62"/>
    <w:rsid w:val="00ED0A37"/>
    <w:rsid w:val="00F2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CB5A5"/>
  <w15:chartTrackingRefBased/>
  <w15:docId w15:val="{A00F03EE-FD2E-4558-9335-517CE2A5B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500" w:after="100"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ListParagraph">
    <w:name w:val="List Paragraph"/>
    <w:basedOn w:val="Normal"/>
    <w:uiPriority w:val="34"/>
    <w:unhideWhenUsed/>
    <w:qFormat/>
    <w:rsid w:val="00166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anzen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2DE006C4FD947009265D382F35AA1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AD108-FEDA-4B6A-A249-D27E5F9725A0}"/>
      </w:docPartPr>
      <w:docPartBody>
        <w:p w:rsidR="009E3085" w:rsidRDefault="009A4EEF">
          <w:pPr>
            <w:pStyle w:val="E2DE006C4FD947009265D382F35AA13F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EEF"/>
    <w:rsid w:val="001B6F67"/>
    <w:rsid w:val="001C607D"/>
    <w:rsid w:val="004C4A8F"/>
    <w:rsid w:val="00997A62"/>
    <w:rsid w:val="009A4EEF"/>
    <w:rsid w:val="009A734E"/>
    <w:rsid w:val="009E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0C9B2A1C114A5C952DA3A7932D3D91">
    <w:name w:val="040C9B2A1C114A5C952DA3A7932D3D91"/>
  </w:style>
  <w:style w:type="paragraph" w:customStyle="1" w:styleId="5E3047B0FA57428BA480F3E69DCBA11C">
    <w:name w:val="5E3047B0FA57428BA480F3E69DCBA11C"/>
  </w:style>
  <w:style w:type="paragraph" w:customStyle="1" w:styleId="CB00B2A21B344CB493B232C07DE5E149">
    <w:name w:val="CB00B2A21B344CB493B232C07DE5E149"/>
  </w:style>
  <w:style w:type="paragraph" w:customStyle="1" w:styleId="2919B53FF9C140D98147B59A79D1C740">
    <w:name w:val="2919B53FF9C140D98147B59A79D1C740"/>
  </w:style>
  <w:style w:type="paragraph" w:customStyle="1" w:styleId="6F0743714075456E8DF78EE60790F5E3">
    <w:name w:val="6F0743714075456E8DF78EE60790F5E3"/>
  </w:style>
  <w:style w:type="paragraph" w:customStyle="1" w:styleId="C0FA4D255F5F4CA2B07BDF14AA937C05">
    <w:name w:val="C0FA4D255F5F4CA2B07BDF14AA937C05"/>
  </w:style>
  <w:style w:type="paragraph" w:customStyle="1" w:styleId="123E453603A34BA2ACAE6091FF6E7DF8">
    <w:name w:val="123E453603A34BA2ACAE6091FF6E7DF8"/>
  </w:style>
  <w:style w:type="paragraph" w:customStyle="1" w:styleId="C53CD5641EDB4579AE8F31CE4983B272">
    <w:name w:val="C53CD5641EDB4579AE8F31CE4983B272"/>
  </w:style>
  <w:style w:type="paragraph" w:customStyle="1" w:styleId="C599A074A2A3459FB63BF09D49672C35">
    <w:name w:val="C599A074A2A3459FB63BF09D49672C35"/>
  </w:style>
  <w:style w:type="paragraph" w:customStyle="1" w:styleId="A72520C9F901484AA6395AB95FEF48F3">
    <w:name w:val="A72520C9F901484AA6395AB95FEF48F3"/>
  </w:style>
  <w:style w:type="paragraph" w:customStyle="1" w:styleId="5DB9BC8AC9B848B194DF5A3430451F91">
    <w:name w:val="5DB9BC8AC9B848B194DF5A3430451F91"/>
  </w:style>
  <w:style w:type="paragraph" w:customStyle="1" w:styleId="D4A6CA0A8E0549FB826274B78015E4C0">
    <w:name w:val="D4A6CA0A8E0549FB826274B78015E4C0"/>
  </w:style>
  <w:style w:type="paragraph" w:customStyle="1" w:styleId="E128A7710E044D81875DD5C94435C083">
    <w:name w:val="E128A7710E044D81875DD5C94435C083"/>
  </w:style>
  <w:style w:type="paragraph" w:customStyle="1" w:styleId="4DAB43BAB9644ECF96109D03E1A9D218">
    <w:name w:val="4DAB43BAB9644ECF96109D03E1A9D218"/>
  </w:style>
  <w:style w:type="paragraph" w:customStyle="1" w:styleId="6E678B26D1EF41448B28FF53019D80CD">
    <w:name w:val="6E678B26D1EF41448B28FF53019D80CD"/>
  </w:style>
  <w:style w:type="paragraph" w:customStyle="1" w:styleId="4E372A86F84949ADAE3478D3F4CC9F24">
    <w:name w:val="4E372A86F84949ADAE3478D3F4CC9F24"/>
  </w:style>
  <w:style w:type="paragraph" w:customStyle="1" w:styleId="B5598C7A35E4452B8905D2ACE350C085">
    <w:name w:val="B5598C7A35E4452B8905D2ACE350C085"/>
  </w:style>
  <w:style w:type="paragraph" w:customStyle="1" w:styleId="642A84173D564B168B2D2EB32D2E9BD3">
    <w:name w:val="642A84173D564B168B2D2EB32D2E9BD3"/>
  </w:style>
  <w:style w:type="paragraph" w:customStyle="1" w:styleId="1719764B559445389824BF97E40C073A">
    <w:name w:val="1719764B559445389824BF97E40C073A"/>
  </w:style>
  <w:style w:type="paragraph" w:customStyle="1" w:styleId="3CF245C9A96A449B94C1AF66185D7AC2">
    <w:name w:val="3CF245C9A96A449B94C1AF66185D7AC2"/>
  </w:style>
  <w:style w:type="paragraph" w:customStyle="1" w:styleId="E2DE006C4FD947009265D382F35AA13F">
    <w:name w:val="E2DE006C4FD947009265D382F35AA13F"/>
  </w:style>
  <w:style w:type="paragraph" w:customStyle="1" w:styleId="33AC1B50B85F43899676B41E1F6628D6">
    <w:name w:val="33AC1B50B85F43899676B41E1F6628D6"/>
  </w:style>
  <w:style w:type="paragraph" w:customStyle="1" w:styleId="E8BB4D38CE75492AA6FB95A0BCC9E76E">
    <w:name w:val="E8BB4D38CE75492AA6FB95A0BCC9E76E"/>
  </w:style>
  <w:style w:type="paragraph" w:customStyle="1" w:styleId="AA93840979B841A9BF9D9874FFEE7EF3">
    <w:name w:val="AA93840979B841A9BF9D9874FFEE7EF3"/>
  </w:style>
  <w:style w:type="paragraph" w:customStyle="1" w:styleId="741092F066E74A67A7CA02E9A40B4FD0">
    <w:name w:val="741092F066E74A67A7CA02E9A40B4F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</Template>
  <TotalTime>100</TotalTime>
  <Pages>3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Aaron Janzen</dc:creator>
  <cp:keywords/>
  <cp:lastModifiedBy>Todd Strickland</cp:lastModifiedBy>
  <cp:revision>3</cp:revision>
  <dcterms:created xsi:type="dcterms:W3CDTF">2017-12-29T20:37:00Z</dcterms:created>
  <dcterms:modified xsi:type="dcterms:W3CDTF">2017-12-29T22:17:00Z</dcterms:modified>
  <cp:version/>
</cp:coreProperties>
</file>