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77F" w:rsidRPr="00C24F7E" w:rsidRDefault="00C24F7E" w:rsidP="00C24F7E">
      <w:pPr>
        <w:pStyle w:val="Title"/>
        <w:rPr>
          <w:color w:val="auto"/>
        </w:rPr>
      </w:pPr>
      <w:bookmarkStart w:id="0" w:name="_GoBack"/>
      <w:bookmarkEnd w:id="0"/>
      <w:r w:rsidRPr="00C24F7E">
        <w:rPr>
          <w:color w:val="auto"/>
        </w:rPr>
        <w:t xml:space="preserve">Ryan Bates                                                                                                                                                                                                          </w:t>
      </w:r>
      <w:r w:rsidR="008626D4">
        <w:rPr>
          <w:rFonts w:ascii="Century Gothic"/>
          <w:color w:val="auto"/>
          <w:sz w:val="22"/>
          <w:szCs w:val="22"/>
        </w:rPr>
        <w:t xml:space="preserve">117 Meridian , Kirkland </w:t>
      </w:r>
      <w:r w:rsidR="006646B7">
        <w:rPr>
          <w:rFonts w:ascii="Century Gothic"/>
          <w:color w:val="auto"/>
          <w:sz w:val="22"/>
          <w:szCs w:val="22"/>
        </w:rPr>
        <w:t>H9H4A2</w:t>
      </w:r>
      <w:r w:rsidR="002D379E" w:rsidRPr="00C24F7E">
        <w:rPr>
          <w:rFonts w:ascii="Century Gothic"/>
          <w:color w:val="auto"/>
          <w:sz w:val="22"/>
          <w:szCs w:val="22"/>
        </w:rPr>
        <w:t xml:space="preserve"> </w:t>
      </w:r>
      <w:r w:rsidR="005613F5">
        <w:rPr>
          <w:rFonts w:ascii="Century Gothic"/>
          <w:color w:val="auto"/>
          <w:sz w:val="22"/>
          <w:szCs w:val="22"/>
        </w:rPr>
        <w:t xml:space="preserve">        </w:t>
      </w:r>
      <w:r w:rsidR="006646B7">
        <w:rPr>
          <w:rFonts w:ascii="Century Gothic"/>
          <w:color w:val="auto"/>
          <w:sz w:val="22"/>
          <w:szCs w:val="22"/>
        </w:rPr>
        <w:t xml:space="preserve">                      </w:t>
      </w:r>
      <w:r w:rsidR="005613F5">
        <w:rPr>
          <w:rFonts w:ascii="Century Gothic"/>
          <w:color w:val="auto"/>
          <w:sz w:val="22"/>
          <w:szCs w:val="22"/>
        </w:rPr>
        <w:t>514-943-7926</w:t>
      </w:r>
    </w:p>
    <w:p w:rsidR="009E177F" w:rsidRPr="00C24F7E" w:rsidRDefault="002D379E">
      <w:pPr>
        <w:pStyle w:val="NoSpacing"/>
      </w:pPr>
      <w:r w:rsidRPr="00C24F7E">
        <w:rPr>
          <w:rFonts w:ascii="Century Gothic"/>
        </w:rPr>
        <w:t>September 17 1992</w:t>
      </w:r>
    </w:p>
    <w:p w:rsidR="009E177F" w:rsidRPr="00C24F7E" w:rsidRDefault="009E177F">
      <w:pPr>
        <w:pStyle w:val="Title"/>
        <w:rPr>
          <w:color w:val="auto"/>
          <w:sz w:val="10"/>
          <w:szCs w:val="10"/>
        </w:rPr>
      </w:pPr>
    </w:p>
    <w:p w:rsidR="009E177F" w:rsidRPr="00C24F7E" w:rsidRDefault="002D379E">
      <w:pPr>
        <w:pStyle w:val="Heading1"/>
        <w:rPr>
          <w:color w:val="auto"/>
        </w:rPr>
      </w:pPr>
      <w:r w:rsidRPr="00C24F7E">
        <w:rPr>
          <w:rFonts w:ascii="Century Gothic"/>
          <w:color w:val="auto"/>
        </w:rPr>
        <w:t>Objectives</w:t>
      </w:r>
    </w:p>
    <w:p w:rsidR="009E177F" w:rsidRPr="00C24F7E" w:rsidRDefault="002D379E">
      <w:pPr>
        <w:pStyle w:val="NoSpacing"/>
        <w:rPr>
          <w:sz w:val="20"/>
          <w:szCs w:val="20"/>
        </w:rPr>
      </w:pPr>
      <w:r w:rsidRPr="00C24F7E">
        <w:rPr>
          <w:rFonts w:ascii="Century Gothic"/>
          <w:sz w:val="20"/>
          <w:szCs w:val="20"/>
        </w:rPr>
        <w:t xml:space="preserve">My objective is to find a role that allows me to contribute my interpersonal skills and delivers ongoing personal career growth ideally within a fast paced,dynamic and rewarding environment. </w:t>
      </w:r>
    </w:p>
    <w:p w:rsidR="009E177F" w:rsidRPr="00C24F7E" w:rsidRDefault="002D379E">
      <w:pPr>
        <w:pStyle w:val="NoSpacing"/>
        <w:rPr>
          <w:sz w:val="20"/>
          <w:szCs w:val="20"/>
        </w:rPr>
      </w:pPr>
      <w:r w:rsidRPr="00C24F7E">
        <w:rPr>
          <w:rFonts w:ascii="Century Gothic"/>
          <w:sz w:val="20"/>
          <w:szCs w:val="20"/>
        </w:rPr>
        <w:t>Willing to learn and do what it takes to succeed in satisfying customers and employer alike.</w:t>
      </w:r>
    </w:p>
    <w:p w:rsidR="009E177F" w:rsidRPr="00C24F7E" w:rsidRDefault="002D379E">
      <w:pPr>
        <w:pStyle w:val="Heading1"/>
        <w:rPr>
          <w:color w:val="auto"/>
        </w:rPr>
      </w:pPr>
      <w:r w:rsidRPr="00C24F7E">
        <w:rPr>
          <w:rFonts w:ascii="Century Gothic"/>
          <w:color w:val="auto"/>
        </w:rPr>
        <w:t>Education</w:t>
      </w:r>
    </w:p>
    <w:p w:rsidR="009E177F" w:rsidRPr="00C24F7E" w:rsidRDefault="002D379E">
      <w:pPr>
        <w:pStyle w:val="NoSpacing"/>
      </w:pPr>
      <w:r w:rsidRPr="00C24F7E">
        <w:rPr>
          <w:rStyle w:val="Strong"/>
          <w:rFonts w:ascii="Century Gothic"/>
        </w:rPr>
        <w:t>Rosemount High School</w:t>
      </w:r>
      <w:r w:rsidRPr="00C24F7E">
        <w:rPr>
          <w:rStyle w:val="Strong"/>
          <w:rFonts w:ascii="Century Gothic"/>
        </w:rPr>
        <w:br/>
      </w:r>
      <w:r w:rsidRPr="00C24F7E">
        <w:rPr>
          <w:rFonts w:ascii="Century Gothic"/>
        </w:rPr>
        <w:t>High School Diploma</w:t>
      </w:r>
    </w:p>
    <w:p w:rsidR="009E177F" w:rsidRPr="00C24F7E" w:rsidRDefault="009E177F">
      <w:pPr>
        <w:pStyle w:val="NoSpacing"/>
      </w:pPr>
    </w:p>
    <w:p w:rsidR="009E177F" w:rsidRPr="00C24F7E" w:rsidRDefault="002D379E">
      <w:pPr>
        <w:pStyle w:val="Heading1"/>
        <w:rPr>
          <w:color w:val="auto"/>
        </w:rPr>
      </w:pPr>
      <w:r w:rsidRPr="00C24F7E">
        <w:rPr>
          <w:rFonts w:ascii="Century Gothic"/>
          <w:color w:val="auto"/>
        </w:rPr>
        <w:t>Experience</w:t>
      </w:r>
    </w:p>
    <w:p w:rsidR="009E177F" w:rsidRPr="00C24F7E" w:rsidRDefault="002D379E">
      <w:pPr>
        <w:pStyle w:val="NoSpacing"/>
        <w:rPr>
          <w:rStyle w:val="Strong"/>
        </w:rPr>
      </w:pPr>
      <w:r w:rsidRPr="00C24F7E">
        <w:rPr>
          <w:rStyle w:val="Strong"/>
          <w:rFonts w:ascii="Century Gothic"/>
        </w:rPr>
        <w:t xml:space="preserve">Car Jockey / Mechanic </w:t>
      </w:r>
    </w:p>
    <w:p w:rsidR="009E177F" w:rsidRPr="00C24F7E" w:rsidRDefault="002D379E">
      <w:pPr>
        <w:pStyle w:val="NoSpacing"/>
        <w:rPr>
          <w:rStyle w:val="Strong"/>
        </w:rPr>
      </w:pPr>
      <w:r w:rsidRPr="00C24F7E">
        <w:rPr>
          <w:rStyle w:val="Strong"/>
          <w:rFonts w:ascii="Century Gothic"/>
        </w:rPr>
        <w:t>JYC AUTO            March 2013 - CURRENT</w:t>
      </w:r>
    </w:p>
    <w:p w:rsidR="002D379E" w:rsidRPr="00C24F7E" w:rsidRDefault="002D379E" w:rsidP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Pickup and deliver cars to several locations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Maintain maintenance of customer vehicles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Arranging transportation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Detailing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General Mechanics</w:t>
      </w:r>
    </w:p>
    <w:p w:rsidR="009E177F" w:rsidRPr="00C24F7E" w:rsidRDefault="009E177F">
      <w:pPr>
        <w:pStyle w:val="NoSpacing"/>
        <w:rPr>
          <w:rStyle w:val="Strong"/>
        </w:rPr>
      </w:pPr>
    </w:p>
    <w:p w:rsidR="009E177F" w:rsidRPr="00C24F7E" w:rsidRDefault="009E177F">
      <w:pPr>
        <w:pStyle w:val="NoSpacing"/>
        <w:rPr>
          <w:rStyle w:val="Strong"/>
        </w:rPr>
      </w:pPr>
    </w:p>
    <w:p w:rsidR="009E177F" w:rsidRPr="00C24F7E" w:rsidRDefault="002D379E">
      <w:pPr>
        <w:pStyle w:val="NoSpacing"/>
        <w:rPr>
          <w:rStyle w:val="Strong"/>
        </w:rPr>
      </w:pPr>
      <w:r w:rsidRPr="00C24F7E">
        <w:rPr>
          <w:rStyle w:val="Strong"/>
          <w:rFonts w:ascii="Century Gothic"/>
        </w:rPr>
        <w:t>Quality Control / Logistics/Customer Service.</w:t>
      </w:r>
    </w:p>
    <w:p w:rsidR="009E177F" w:rsidRPr="00C24F7E" w:rsidRDefault="002D379E">
      <w:pPr>
        <w:pStyle w:val="NoSpacing"/>
      </w:pPr>
      <w:r w:rsidRPr="00C24F7E">
        <w:rPr>
          <w:rStyle w:val="Strong"/>
          <w:rFonts w:ascii="Century Gothic"/>
        </w:rPr>
        <w:t>Warrior Sports Manufacturing</w:t>
      </w:r>
      <w:r w:rsidRPr="00C24F7E">
        <w:rPr>
          <w:rStyle w:val="Strong"/>
          <w:rFonts w:ascii="Century Gothic"/>
        </w:rPr>
        <w:tab/>
        <w:t>Jan 2008 – March 2012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Responsible for the correct packaging and arrangements for customer shipment.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Quality Control , Verify all products are in compliance to the customer specification sheet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Signatory for all in and out shipments (Po’s, way bills, etc.)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Inventory location,quantity and loss control.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Support Sales by explaining to customers the process of development in hockey equipment.</w:t>
      </w:r>
    </w:p>
    <w:p w:rsidR="009E177F" w:rsidRPr="00C24F7E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Direct Customer Service via telephone,email etc dealing with Custoner    issues or any specific equipment customization requests.</w:t>
      </w:r>
    </w:p>
    <w:p w:rsidR="009E177F" w:rsidRPr="00BF59A0" w:rsidRDefault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Support Sales by giving tours to National Hockey League players and explain why our sports equipment is right for them.</w:t>
      </w:r>
    </w:p>
    <w:p w:rsidR="00BF59A0" w:rsidRPr="00C24F7E" w:rsidRDefault="00BF59A0">
      <w:pPr>
        <w:pStyle w:val="NoSpacing"/>
        <w:numPr>
          <w:ilvl w:val="0"/>
          <w:numId w:val="1"/>
        </w:numPr>
      </w:pPr>
      <w:r>
        <w:rPr>
          <w:rFonts w:ascii="Century Gothic"/>
        </w:rPr>
        <w:t>Lots of Forklift Experience</w:t>
      </w:r>
    </w:p>
    <w:p w:rsidR="009E177F" w:rsidRDefault="009E177F">
      <w:pPr>
        <w:pStyle w:val="NoSpacing"/>
      </w:pPr>
    </w:p>
    <w:p w:rsidR="00BF59A0" w:rsidRPr="00C24F7E" w:rsidRDefault="00BF59A0">
      <w:pPr>
        <w:pStyle w:val="NoSpacing"/>
      </w:pPr>
    </w:p>
    <w:p w:rsidR="009E177F" w:rsidRPr="00C24F7E" w:rsidRDefault="009E177F">
      <w:pPr>
        <w:pStyle w:val="NoSpacing"/>
        <w:rPr>
          <w:rStyle w:val="Strong"/>
        </w:rPr>
      </w:pPr>
    </w:p>
    <w:p w:rsidR="009E177F" w:rsidRPr="00C24F7E" w:rsidRDefault="009E177F">
      <w:pPr>
        <w:pStyle w:val="NoSpacing"/>
        <w:rPr>
          <w:rStyle w:val="Strong"/>
        </w:rPr>
      </w:pPr>
    </w:p>
    <w:p w:rsidR="009E177F" w:rsidRPr="00C24F7E" w:rsidRDefault="009E177F">
      <w:pPr>
        <w:pStyle w:val="NoSpacing"/>
        <w:rPr>
          <w:rStyle w:val="Strong"/>
        </w:rPr>
      </w:pPr>
    </w:p>
    <w:p w:rsidR="009E177F" w:rsidRPr="00C24F7E" w:rsidRDefault="009E177F">
      <w:pPr>
        <w:pStyle w:val="NoSpacing"/>
        <w:rPr>
          <w:rStyle w:val="Strong"/>
        </w:rPr>
      </w:pPr>
    </w:p>
    <w:p w:rsidR="00C24F7E" w:rsidRPr="00C24F7E" w:rsidRDefault="00C24F7E">
      <w:pPr>
        <w:pStyle w:val="NoSpacing"/>
        <w:rPr>
          <w:rStyle w:val="Strong"/>
          <w:rFonts w:ascii="Century Gothic"/>
        </w:rPr>
      </w:pPr>
    </w:p>
    <w:p w:rsidR="00C24F7E" w:rsidRPr="00C24F7E" w:rsidRDefault="002D379E">
      <w:pPr>
        <w:pStyle w:val="NoSpacing"/>
        <w:rPr>
          <w:rStyle w:val="Strong"/>
        </w:rPr>
      </w:pPr>
      <w:r w:rsidRPr="00C24F7E">
        <w:rPr>
          <w:rStyle w:val="Strong"/>
          <w:rFonts w:ascii="Century Gothic"/>
        </w:rPr>
        <w:t>OTHER INTERESTS</w:t>
      </w:r>
    </w:p>
    <w:p w:rsidR="009E177F" w:rsidRPr="00C24F7E" w:rsidRDefault="002D379E">
      <w:pPr>
        <w:pStyle w:val="NoSpacing"/>
        <w:rPr>
          <w:b/>
          <w:bCs/>
        </w:rPr>
      </w:pPr>
      <w:r w:rsidRPr="00C24F7E">
        <w:rPr>
          <w:rStyle w:val="Strong"/>
          <w:rFonts w:ascii="Century Gothic"/>
        </w:rPr>
        <w:t>DJ-Self Employed</w:t>
      </w:r>
      <w:r w:rsidRPr="00C24F7E">
        <w:rPr>
          <w:rStyle w:val="Strong"/>
          <w:rFonts w:ascii="Century Gothic"/>
        </w:rPr>
        <w:tab/>
        <w:t>2009- Current</w:t>
      </w:r>
    </w:p>
    <w:p w:rsidR="009E177F" w:rsidRPr="00C24F7E" w:rsidRDefault="009E177F">
      <w:pPr>
        <w:pStyle w:val="NoSpacing"/>
      </w:pPr>
    </w:p>
    <w:p w:rsidR="009E177F" w:rsidRPr="00C24F7E" w:rsidRDefault="002D379E" w:rsidP="002D379E">
      <w:pPr>
        <w:pStyle w:val="NoSpacing"/>
        <w:numPr>
          <w:ilvl w:val="0"/>
          <w:numId w:val="1"/>
        </w:numPr>
      </w:pPr>
      <w:r w:rsidRPr="00C24F7E">
        <w:rPr>
          <w:rFonts w:ascii="Century Gothic"/>
        </w:rPr>
        <w:t>I market myself,manage bookings and liaise with customers in organising   the style of event offering advice as required and establish setup arrangements for my customers events.</w:t>
      </w:r>
    </w:p>
    <w:p w:rsidR="009E177F" w:rsidRPr="00C24F7E" w:rsidRDefault="009E177F">
      <w:pPr>
        <w:pStyle w:val="NoSpacing"/>
        <w:ind w:left="720"/>
      </w:pPr>
    </w:p>
    <w:p w:rsidR="002D379E" w:rsidRPr="002D379E" w:rsidRDefault="002D379E" w:rsidP="002D379E">
      <w:pPr>
        <w:pStyle w:val="ListParagraph"/>
      </w:pPr>
    </w:p>
    <w:p w:rsidR="002D379E" w:rsidRPr="002D379E" w:rsidRDefault="002D379E" w:rsidP="002D379E">
      <w:pPr>
        <w:pStyle w:val="ListParagraph"/>
        <w:rPr>
          <w:rFonts w:ascii="Century Gothic"/>
          <w:b/>
          <w:sz w:val="28"/>
          <w:szCs w:val="28"/>
        </w:rPr>
      </w:pPr>
    </w:p>
    <w:p w:rsidR="009E177F" w:rsidRPr="00C24F7E" w:rsidRDefault="002D379E" w:rsidP="002D379E">
      <w:r w:rsidRPr="002D379E">
        <w:rPr>
          <w:rFonts w:ascii="Century Gothic"/>
          <w:b/>
          <w:sz w:val="28"/>
          <w:szCs w:val="28"/>
        </w:rPr>
        <w:t>Personal Attributes</w:t>
      </w:r>
    </w:p>
    <w:p w:rsidR="009E177F" w:rsidRPr="00C24F7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Very good communication skills</w:t>
      </w:r>
    </w:p>
    <w:p w:rsidR="009E177F" w:rsidRPr="00BF59A0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Perfectly Bilingual (french&amp;english)</w:t>
      </w:r>
    </w:p>
    <w:p w:rsidR="00BF59A0" w:rsidRPr="00C24F7E" w:rsidRDefault="00BF59A0">
      <w:pPr>
        <w:pStyle w:val="ListParagraph"/>
        <w:numPr>
          <w:ilvl w:val="0"/>
          <w:numId w:val="1"/>
        </w:numPr>
      </w:pPr>
      <w:r>
        <w:rPr>
          <w:rFonts w:ascii="Century Gothic"/>
        </w:rPr>
        <w:t>Experience with forklifts</w:t>
      </w:r>
    </w:p>
    <w:p w:rsidR="009E177F" w:rsidRPr="00C24F7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Advanced computer operator skills and repairs</w:t>
      </w:r>
    </w:p>
    <w:p w:rsidR="009E177F" w:rsidRPr="00C24F7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General mechanical knowledge of vehicles</w:t>
      </w:r>
    </w:p>
    <w:p w:rsidR="009E177F" w:rsidRPr="00C24F7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Keen and very fast learner</w:t>
      </w:r>
    </w:p>
    <w:p w:rsidR="009E177F" w:rsidRPr="00C24F7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Accepts instruction and feedback in order to improve work quality</w:t>
      </w:r>
    </w:p>
    <w:p w:rsidR="009E177F" w:rsidRPr="002D379E" w:rsidRDefault="002D379E">
      <w:pPr>
        <w:pStyle w:val="ListParagraph"/>
        <w:numPr>
          <w:ilvl w:val="0"/>
          <w:numId w:val="1"/>
        </w:numPr>
      </w:pPr>
      <w:r w:rsidRPr="00C24F7E">
        <w:rPr>
          <w:rFonts w:ascii="Century Gothic"/>
        </w:rPr>
        <w:t>Musically talented</w:t>
      </w:r>
    </w:p>
    <w:p w:rsidR="002D379E" w:rsidRPr="00C24F7E" w:rsidRDefault="002D379E">
      <w:pPr>
        <w:pStyle w:val="ListParagraph"/>
        <w:numPr>
          <w:ilvl w:val="0"/>
          <w:numId w:val="1"/>
        </w:numPr>
      </w:pPr>
      <w:r>
        <w:rPr>
          <w:rFonts w:ascii="Century Gothic"/>
        </w:rPr>
        <w:t xml:space="preserve">Have a lot of experience in sales </w:t>
      </w:r>
    </w:p>
    <w:sectPr w:rsidR="002D379E" w:rsidRPr="00C24F7E" w:rsidSect="001104DF">
      <w:pgSz w:w="12240" w:h="15840"/>
      <w:pgMar w:top="1440" w:right="1440" w:bottom="1440" w:left="144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445"/>
    <w:rsid w:val="00027641"/>
    <w:rsid w:val="000358E1"/>
    <w:rsid w:val="00040A84"/>
    <w:rsid w:val="000468AF"/>
    <w:rsid w:val="000D5DA4"/>
    <w:rsid w:val="001104DF"/>
    <w:rsid w:val="002D379E"/>
    <w:rsid w:val="00351122"/>
    <w:rsid w:val="00360E6A"/>
    <w:rsid w:val="00411044"/>
    <w:rsid w:val="00451937"/>
    <w:rsid w:val="00482A6F"/>
    <w:rsid w:val="005613F5"/>
    <w:rsid w:val="005976C8"/>
    <w:rsid w:val="005D748E"/>
    <w:rsid w:val="00643D9A"/>
    <w:rsid w:val="006646B7"/>
    <w:rsid w:val="00665CE2"/>
    <w:rsid w:val="00681322"/>
    <w:rsid w:val="006E3303"/>
    <w:rsid w:val="006F0446"/>
    <w:rsid w:val="00761D8F"/>
    <w:rsid w:val="007B4843"/>
    <w:rsid w:val="008626D4"/>
    <w:rsid w:val="009643FE"/>
    <w:rsid w:val="009B77DA"/>
    <w:rsid w:val="009E177F"/>
    <w:rsid w:val="00B3231E"/>
    <w:rsid w:val="00BA2108"/>
    <w:rsid w:val="00BB0B73"/>
    <w:rsid w:val="00BF59A0"/>
    <w:rsid w:val="00C24F7E"/>
    <w:rsid w:val="00C76B41"/>
    <w:rsid w:val="00CA36F2"/>
    <w:rsid w:val="00DE1C01"/>
    <w:rsid w:val="00E547EA"/>
    <w:rsid w:val="00E55A44"/>
    <w:rsid w:val="00E86445"/>
    <w:rsid w:val="00EE3ADB"/>
    <w:rsid w:val="00EE4349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3C34B-751F-DE4F-A404-7F954DD5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2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F7E"/>
    <w:rPr>
      <w:color w:val="17BBF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e\Downloads\CV.dotx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E3475-5669-3445-AAE7-2BA3A75E07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Ryan Bates</cp:lastModifiedBy>
  <cp:revision>2</cp:revision>
  <cp:lastPrinted>2012-05-22T20:11:00Z</cp:lastPrinted>
  <dcterms:created xsi:type="dcterms:W3CDTF">2019-08-08T11:16:00Z</dcterms:created>
  <dcterms:modified xsi:type="dcterms:W3CDTF">2019-08-08T11:16:00Z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